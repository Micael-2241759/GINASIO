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610286430"/>
        <w:docPartObj>
          <w:docPartGallery w:val="Cover Pages"/>
          <w:docPartUnique/>
        </w:docPartObj>
        <w:rPr>
          <w:rFonts w:eastAsia="Calibri" w:eastAsiaTheme="minorAscii"/>
          <w:noProof/>
          <w:color w:val="4472C4" w:themeColor="accent1"/>
          <w:lang w:val="pt-PT"/>
        </w:rPr>
      </w:sdtPr>
      <w:sdtEndPr>
        <w:rPr>
          <w:rFonts w:eastAsia="Calibri" w:eastAsiaTheme="minorAscii"/>
          <w:noProof/>
          <w:color w:val="auto"/>
          <w:lang w:val="pt-PT"/>
        </w:rPr>
      </w:sdtEndPr>
      <w:sdtContent>
        <w:p w:rsidR="00100DFB" w:rsidRDefault="00100DFB" w14:paraId="04FF2BD6" w14:textId="777777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95D0635462647EDA6E8344667D48B79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00DFB" w:rsidRDefault="00100DFB" w14:paraId="4C415D8D" w14:textId="77777777">
              <w:pPr>
                <w:pStyle w:val="NoSpacing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8076E6CAC7E422AAF533B5E6A6643D3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00DFB" w:rsidRDefault="00100DFB" w14:paraId="02AEB588" w14:textId="7777777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100DFB" w:rsidRDefault="00100DFB" w14:paraId="0376C494" w14:textId="777777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D684B8" wp14:editId="4AAE52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Pr="00902224" w:rsidR="00100DFB" w:rsidRDefault="00100DFB" w14:paraId="34157E2F" w14:textId="777777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90222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data</w:t>
                                    </w:r>
                                  </w:p>
                                </w:sdtContent>
                              </w:sdt>
                              <w:p w:rsidRPr="00902224" w:rsidR="00100DFB" w:rsidRDefault="00B874F4" w14:paraId="37969E7A" w14:textId="7777777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pt-PT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902224" w:rsidR="00100DFB"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>Título do Projeto</w:t>
                                    </w:r>
                                  </w:sdtContent>
                                </w:sdt>
                              </w:p>
                              <w:p w:rsidRPr="00902224" w:rsidR="00100DFB" w:rsidRDefault="00B874F4" w14:paraId="284A7A26" w14:textId="7777777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pt-PT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902224" w:rsidR="00100DFB">
                                      <w:rPr>
                                        <w:color w:val="4472C4" w:themeColor="accent1"/>
                                        <w:lang w:val="pt-PT"/>
                                      </w:rPr>
                                      <w:t>Nome(s) Estudante(s)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12D684B8">
                    <v:stroke joinstyle="miter"/>
                    <v:path gradientshapeok="t" o:connecttype="rect"/>
                  </v:shapetype>
                  <v:shape id="Text Box 14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Pr="00902224" w:rsidR="00100DFB" w:rsidRDefault="00100DFB" w14:paraId="34157E2F" w14:textId="777777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90222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>data</w:t>
                              </w:r>
                            </w:p>
                          </w:sdtContent>
                        </w:sdt>
                        <w:p w:rsidRPr="00902224" w:rsidR="00100DFB" w:rsidRDefault="008E4BC3" w14:paraId="37969E7A" w14:textId="777777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pt-PT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902224" w:rsidR="00100DFB"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>Título do Projeto</w:t>
                              </w:r>
                            </w:sdtContent>
                          </w:sdt>
                        </w:p>
                        <w:p w:rsidRPr="00902224" w:rsidR="00100DFB" w:rsidRDefault="008E4BC3" w14:paraId="284A7A26" w14:textId="777777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pt-PT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902224" w:rsidR="00100DFB">
                                <w:rPr>
                                  <w:color w:val="4472C4" w:themeColor="accent1"/>
                                  <w:lang w:val="pt-PT"/>
                                </w:rPr>
                                <w:t>Nome(s) Estudante(s)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100DFB" w:rsidRDefault="00100DFB" w14:paraId="7E600EA6" w14:textId="77777777">
          <w:r>
            <w:br w:type="page"/>
          </w:r>
        </w:p>
      </w:sdtContent>
    </w:sdt>
    <w:p w:rsidRPr="00902224" w:rsidR="00902224" w:rsidRDefault="00902224" w14:paraId="461EDF92" w14:textId="77777777">
      <w:pPr>
        <w:rPr>
          <w:b/>
          <w:bCs/>
          <w:sz w:val="28"/>
          <w:szCs w:val="28"/>
        </w:rPr>
      </w:pPr>
      <w:r w:rsidRPr="00902224">
        <w:rPr>
          <w:b/>
          <w:bCs/>
          <w:noProof w:val="0"/>
          <w:sz w:val="28"/>
          <w:szCs w:val="28"/>
        </w:rPr>
        <w:lastRenderedPageBreak/>
        <w:t>Índice</w:t>
      </w:r>
    </w:p>
    <w:p w:rsidR="00902224" w:rsidRDefault="00902224" w14:paraId="2973B689" w14:textId="77777777">
      <w:pPr>
        <w:pStyle w:val="TOC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r>
        <w:fldChar w:fldCharType="begin"/>
      </w:r>
      <w:r>
        <w:instrText xml:space="preserve"> TOC \h \z \t "titulo;1" </w:instrText>
      </w:r>
      <w:r>
        <w:fldChar w:fldCharType="separate"/>
      </w:r>
      <w:hyperlink w:history="1" w:anchor="_Toc196814497">
        <w:r w:rsidRPr="00C3216E">
          <w:rPr>
            <w:rStyle w:val="Hyperlink"/>
          </w:rPr>
          <w:t>1)</w:t>
        </w:r>
        <w:r>
          <w:rPr>
            <w:rFonts w:eastAsiaTheme="minorEastAsia"/>
            <w:lang w:eastAsia="pt-PT"/>
          </w:rPr>
          <w:tab/>
        </w:r>
        <w:r w:rsidRPr="00C3216E">
          <w:rPr>
            <w:rStyle w:val="Hyperlink"/>
          </w:rPr>
          <w:t>Descrição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_Toc196814497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02224" w:rsidRDefault="00B874F4" w14:paraId="572E7F15" w14:textId="77777777">
      <w:pPr>
        <w:pStyle w:val="TOC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hyperlink w:history="1" w:anchor="_Toc196814498">
        <w:r w:rsidRPr="00C3216E" w:rsidR="00902224">
          <w:rPr>
            <w:rStyle w:val="Hyperlink"/>
          </w:rPr>
          <w:t>2)</w:t>
        </w:r>
        <w:r w:rsidR="00902224">
          <w:rPr>
            <w:rFonts w:eastAsiaTheme="minorEastAsia"/>
            <w:lang w:eastAsia="pt-PT"/>
          </w:rPr>
          <w:tab/>
        </w:r>
        <w:r w:rsidRPr="00C3216E" w:rsidR="00902224">
          <w:rPr>
            <w:rStyle w:val="Hyperlink"/>
          </w:rPr>
          <w:t>Modelo Conceptual (Diagrama de Entidade Relacionamento-DER)</w:t>
        </w:r>
        <w:r w:rsidR="00902224">
          <w:rPr>
            <w:webHidden/>
          </w:rPr>
          <w:tab/>
        </w:r>
        <w:r w:rsidR="00902224">
          <w:rPr>
            <w:webHidden/>
          </w:rPr>
          <w:fldChar w:fldCharType="begin"/>
        </w:r>
        <w:r w:rsidR="00902224">
          <w:rPr>
            <w:webHidden/>
          </w:rPr>
          <w:instrText xml:space="preserve"> PAGEREF _Toc196814498 \h </w:instrText>
        </w:r>
        <w:r w:rsidR="00902224">
          <w:rPr>
            <w:webHidden/>
          </w:rPr>
        </w:r>
        <w:r w:rsidR="00902224">
          <w:rPr>
            <w:webHidden/>
          </w:rPr>
          <w:fldChar w:fldCharType="separate"/>
        </w:r>
        <w:r w:rsidR="00902224">
          <w:rPr>
            <w:webHidden/>
          </w:rPr>
          <w:t>3</w:t>
        </w:r>
        <w:r w:rsidR="00902224">
          <w:rPr>
            <w:webHidden/>
          </w:rPr>
          <w:fldChar w:fldCharType="end"/>
        </w:r>
      </w:hyperlink>
    </w:p>
    <w:p w:rsidR="00902224" w:rsidRDefault="00B874F4" w14:paraId="2DCE3640" w14:textId="77777777">
      <w:pPr>
        <w:pStyle w:val="TOC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hyperlink w:history="1" w:anchor="_Toc196814499">
        <w:r w:rsidRPr="00C3216E" w:rsidR="00902224">
          <w:rPr>
            <w:rStyle w:val="Hyperlink"/>
          </w:rPr>
          <w:t>3)</w:t>
        </w:r>
        <w:r w:rsidR="00902224">
          <w:rPr>
            <w:rFonts w:eastAsiaTheme="minorEastAsia"/>
            <w:lang w:eastAsia="pt-PT"/>
          </w:rPr>
          <w:tab/>
        </w:r>
        <w:r w:rsidRPr="00C3216E" w:rsidR="00902224">
          <w:rPr>
            <w:rStyle w:val="Hyperlink"/>
          </w:rPr>
          <w:t>Modelo Lógico</w:t>
        </w:r>
        <w:r w:rsidR="00902224">
          <w:rPr>
            <w:webHidden/>
          </w:rPr>
          <w:tab/>
        </w:r>
        <w:r w:rsidR="00902224">
          <w:rPr>
            <w:webHidden/>
          </w:rPr>
          <w:fldChar w:fldCharType="begin"/>
        </w:r>
        <w:r w:rsidR="00902224">
          <w:rPr>
            <w:webHidden/>
          </w:rPr>
          <w:instrText xml:space="preserve"> PAGEREF _Toc196814499 \h </w:instrText>
        </w:r>
        <w:r w:rsidR="00902224">
          <w:rPr>
            <w:webHidden/>
          </w:rPr>
        </w:r>
        <w:r w:rsidR="00902224">
          <w:rPr>
            <w:webHidden/>
          </w:rPr>
          <w:fldChar w:fldCharType="separate"/>
        </w:r>
        <w:r w:rsidR="00902224">
          <w:rPr>
            <w:webHidden/>
          </w:rPr>
          <w:t>4</w:t>
        </w:r>
        <w:r w:rsidR="00902224">
          <w:rPr>
            <w:webHidden/>
          </w:rPr>
          <w:fldChar w:fldCharType="end"/>
        </w:r>
      </w:hyperlink>
    </w:p>
    <w:p w:rsidR="00902224" w:rsidRDefault="00B874F4" w14:paraId="5B04051F" w14:textId="77777777">
      <w:pPr>
        <w:pStyle w:val="TOC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hyperlink w:history="1" w:anchor="_Toc196814500">
        <w:r w:rsidRPr="00C3216E" w:rsidR="00902224">
          <w:rPr>
            <w:rStyle w:val="Hyperlink"/>
          </w:rPr>
          <w:t>4)</w:t>
        </w:r>
        <w:r w:rsidR="00902224">
          <w:rPr>
            <w:rFonts w:eastAsiaTheme="minorEastAsia"/>
            <w:lang w:eastAsia="pt-PT"/>
          </w:rPr>
          <w:tab/>
        </w:r>
        <w:r w:rsidRPr="00C3216E" w:rsidR="00902224">
          <w:rPr>
            <w:rStyle w:val="Hyperlink"/>
          </w:rPr>
          <w:t>Dicionário de Dados</w:t>
        </w:r>
        <w:r w:rsidR="00902224">
          <w:rPr>
            <w:webHidden/>
          </w:rPr>
          <w:tab/>
        </w:r>
        <w:r w:rsidR="00902224">
          <w:rPr>
            <w:webHidden/>
          </w:rPr>
          <w:fldChar w:fldCharType="begin"/>
        </w:r>
        <w:r w:rsidR="00902224">
          <w:rPr>
            <w:webHidden/>
          </w:rPr>
          <w:instrText xml:space="preserve"> PAGEREF _Toc196814500 \h </w:instrText>
        </w:r>
        <w:r w:rsidR="00902224">
          <w:rPr>
            <w:webHidden/>
          </w:rPr>
        </w:r>
        <w:r w:rsidR="00902224">
          <w:rPr>
            <w:webHidden/>
          </w:rPr>
          <w:fldChar w:fldCharType="separate"/>
        </w:r>
        <w:r w:rsidR="00902224">
          <w:rPr>
            <w:webHidden/>
          </w:rPr>
          <w:t>5</w:t>
        </w:r>
        <w:r w:rsidR="00902224">
          <w:rPr>
            <w:webHidden/>
          </w:rPr>
          <w:fldChar w:fldCharType="end"/>
        </w:r>
      </w:hyperlink>
    </w:p>
    <w:p w:rsidR="00902224" w:rsidRDefault="00B874F4" w14:paraId="4445683A" w14:textId="77777777">
      <w:pPr>
        <w:pStyle w:val="TOC1"/>
        <w:tabs>
          <w:tab w:val="left" w:pos="440"/>
          <w:tab w:val="right" w:leader="dot" w:pos="8494"/>
        </w:tabs>
        <w:rPr>
          <w:rFonts w:eastAsiaTheme="minorEastAsia"/>
          <w:lang w:eastAsia="pt-PT"/>
        </w:rPr>
      </w:pPr>
      <w:hyperlink w:history="1" w:anchor="_Toc196814501">
        <w:r w:rsidRPr="00C3216E" w:rsidR="00902224">
          <w:rPr>
            <w:rStyle w:val="Hyperlink"/>
          </w:rPr>
          <w:t>5)</w:t>
        </w:r>
        <w:r w:rsidR="00902224">
          <w:rPr>
            <w:rFonts w:eastAsiaTheme="minorEastAsia"/>
            <w:lang w:eastAsia="pt-PT"/>
          </w:rPr>
          <w:tab/>
        </w:r>
        <w:r w:rsidRPr="00C3216E" w:rsidR="00902224">
          <w:rPr>
            <w:rStyle w:val="Hyperlink"/>
          </w:rPr>
          <w:t>Modelo Físico</w:t>
        </w:r>
        <w:r w:rsidR="00902224">
          <w:rPr>
            <w:webHidden/>
          </w:rPr>
          <w:tab/>
        </w:r>
        <w:r w:rsidR="00902224">
          <w:rPr>
            <w:webHidden/>
          </w:rPr>
          <w:fldChar w:fldCharType="begin"/>
        </w:r>
        <w:r w:rsidR="00902224">
          <w:rPr>
            <w:webHidden/>
          </w:rPr>
          <w:instrText xml:space="preserve"> PAGEREF _Toc196814501 \h </w:instrText>
        </w:r>
        <w:r w:rsidR="00902224">
          <w:rPr>
            <w:webHidden/>
          </w:rPr>
        </w:r>
        <w:r w:rsidR="00902224">
          <w:rPr>
            <w:webHidden/>
          </w:rPr>
          <w:fldChar w:fldCharType="separate"/>
        </w:r>
        <w:r w:rsidR="00902224">
          <w:rPr>
            <w:webHidden/>
          </w:rPr>
          <w:t>7</w:t>
        </w:r>
        <w:r w:rsidR="00902224">
          <w:rPr>
            <w:webHidden/>
          </w:rPr>
          <w:fldChar w:fldCharType="end"/>
        </w:r>
      </w:hyperlink>
    </w:p>
    <w:p w:rsidR="00902224" w:rsidP="00902224" w:rsidRDefault="00902224" w14:paraId="35BC5D7A" w14:textId="77777777">
      <w:r>
        <w:fldChar w:fldCharType="end"/>
      </w:r>
    </w:p>
    <w:p w:rsidR="00902224" w:rsidRDefault="00902224" w14:paraId="165AD416" w14:textId="77777777"/>
    <w:p w:rsidR="00902224" w:rsidRDefault="00902224" w14:paraId="3586FD66" w14:textId="77777777"/>
    <w:p w:rsidR="007D55EA" w:rsidRDefault="007D55EA" w14:paraId="16B40EBE" w14:textId="77777777">
      <w:r>
        <w:br w:type="page"/>
      </w:r>
    </w:p>
    <w:p w:rsidR="00CA07E3" w:rsidP="00B061A7" w:rsidRDefault="00CA07E3" w14:paraId="14A65CF4" w14:textId="77777777">
      <w:pPr>
        <w:ind w:left="720" w:hanging="360"/>
      </w:pPr>
    </w:p>
    <w:p w:rsidRPr="00CA07E3" w:rsidR="00CA07E3" w:rsidP="007D55EA" w:rsidRDefault="00CA07E3" w14:paraId="4D48AC85" w14:textId="77777777">
      <w:pPr>
        <w:pStyle w:val="titulo"/>
        <w:rPr/>
      </w:pPr>
      <w:bookmarkStart w:name="_Toc196814497" w:id="0"/>
      <w:r w:rsidR="312B03B4">
        <w:rPr/>
        <w:t>Descrição do Sistema</w:t>
      </w:r>
      <w:bookmarkEnd w:id="0"/>
    </w:p>
    <w:p w:rsidR="5F99AF79" w:rsidP="716D22FE" w:rsidRDefault="5F99AF79" w14:paraId="7FDB5B48" w14:textId="44489BE2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</w:pP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O sistema do ginásio ESTGYM tem como </w:t>
      </w:r>
      <w:r w:rsidRPr="716D22FE" w:rsidR="46A461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finalidade facilitar </w:t>
      </w: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a gestão de utilizadores, </w:t>
      </w:r>
      <w:r w:rsidRPr="716D22FE" w:rsidR="4BE578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>treinos</w:t>
      </w: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, </w:t>
      </w:r>
      <w:r w:rsidRPr="716D22FE" w:rsidR="33929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>modalidades</w:t>
      </w: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, </w:t>
      </w:r>
      <w:r w:rsidRPr="716D22FE" w:rsidR="059AB8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>nutrição</w:t>
      </w: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, eventos, </w:t>
      </w:r>
      <w:r w:rsidRPr="716D22FE" w:rsidR="6B8171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>entre outros</w:t>
      </w: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. </w:t>
      </w:r>
    </w:p>
    <w:p w:rsidR="5F99AF79" w:rsidP="716D22FE" w:rsidRDefault="5F99AF79" w14:paraId="4A4DEC19" w14:textId="5E3C0E00">
      <w:pPr>
        <w:spacing w:before="240" w:beforeAutospacing="off" w:after="240" w:afterAutospacing="off"/>
        <w:rPr>
          <w:noProof/>
          <w:lang w:val="pt-PT"/>
        </w:rPr>
      </w:pP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- </w:t>
      </w: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>Clientes</w:t>
      </w: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: </w:t>
      </w:r>
      <w:r w:rsidRPr="716D22FE" w:rsidR="261A1CE9">
        <w:rPr>
          <w:noProof/>
          <w:lang w:val="pt-PT"/>
        </w:rPr>
        <w:t>Podem visualizar conteúdos, partilhar treinos, enviar fotos, deixar comentários e fazer reservas VIP para aulas ou sessões especiais.</w:t>
      </w:r>
    </w:p>
    <w:p w:rsidR="5F99AF79" w:rsidP="716D22FE" w:rsidRDefault="5F99AF79" w14:paraId="498B7FAF" w14:textId="6A2A7C3D">
      <w:pPr>
        <w:pStyle w:val="Normal"/>
        <w:spacing w:before="240" w:beforeAutospacing="off" w:after="240" w:afterAutospacing="off"/>
        <w:ind w:left="0"/>
        <w:rPr>
          <w:noProof/>
          <w:sz w:val="22"/>
          <w:szCs w:val="22"/>
          <w:lang w:val="pt-PT"/>
        </w:rPr>
      </w:pPr>
      <w:r w:rsidRPr="716D22FE" w:rsidR="5F99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pt-PT"/>
        </w:rPr>
        <w:t xml:space="preserve">- </w:t>
      </w:r>
      <w:r w:rsidRPr="716D22FE" w:rsidR="416A9B66">
        <w:rPr>
          <w:b w:val="1"/>
          <w:bCs w:val="1"/>
          <w:noProof/>
          <w:lang w:val="pt-PT"/>
        </w:rPr>
        <w:t>Instrutores</w:t>
      </w:r>
      <w:r w:rsidRPr="716D22FE" w:rsidR="416A9B66">
        <w:rPr>
          <w:noProof/>
          <w:lang w:val="pt-PT"/>
        </w:rPr>
        <w:t>: Podem criar treinos associados a modalidades específicas, comentar partilhas dos alunos e adicionar imagens à galeria do ginásio.</w:t>
      </w:r>
    </w:p>
    <w:p w:rsidR="416A9B66" w:rsidP="716D22FE" w:rsidRDefault="416A9B66" w14:paraId="48ABF797" w14:textId="4C23886F">
      <w:pPr>
        <w:pStyle w:val="Normal"/>
        <w:spacing w:before="240" w:beforeAutospacing="off" w:after="240" w:afterAutospacing="off"/>
        <w:rPr>
          <w:noProof/>
          <w:lang w:val="pt-PT"/>
        </w:rPr>
      </w:pPr>
      <w:r w:rsidRPr="716D22FE" w:rsidR="416A9B66">
        <w:rPr>
          <w:b w:val="1"/>
          <w:bCs w:val="1"/>
          <w:noProof/>
          <w:lang w:val="pt-PT"/>
        </w:rPr>
        <w:t>- Administradores</w:t>
      </w:r>
      <w:r w:rsidRPr="716D22FE" w:rsidR="416A9B66">
        <w:rPr>
          <w:noProof/>
          <w:lang w:val="pt-PT"/>
        </w:rPr>
        <w:t>: Têm controlo total sobre o sistema, podendo gerir todos os recursos e utilizadores.</w:t>
      </w:r>
    </w:p>
    <w:p w:rsidR="716D22FE" w:rsidP="716D22FE" w:rsidRDefault="716D22FE" w14:paraId="7DF81FB9" w14:textId="31297980">
      <w:pPr>
        <w:pStyle w:val="Normal"/>
        <w:spacing w:before="240" w:beforeAutospacing="off" w:after="240" w:afterAutospacing="off"/>
        <w:rPr>
          <w:noProof/>
          <w:lang w:val="pt-PT"/>
        </w:rPr>
      </w:pPr>
    </w:p>
    <w:p w:rsidR="416A9B66" w:rsidP="716D22FE" w:rsidRDefault="416A9B66" w14:paraId="615BAD77" w14:textId="708DB7AA">
      <w:pPr>
        <w:pStyle w:val="Heading3"/>
        <w:spacing w:before="281" w:beforeAutospacing="off" w:after="281" w:afterAutospacing="off"/>
      </w:pPr>
      <w:r w:rsidRPr="716D22FE" w:rsidR="416A9B66">
        <w:rPr>
          <w:b w:val="1"/>
          <w:bCs w:val="1"/>
          <w:noProof/>
          <w:sz w:val="28"/>
          <w:szCs w:val="28"/>
          <w:lang w:val="pt-PT"/>
        </w:rPr>
        <w:t>Eventos e Modalidades</w:t>
      </w:r>
    </w:p>
    <w:p w:rsidR="416A9B66" w:rsidP="716D22FE" w:rsidRDefault="416A9B66" w14:paraId="50D44945" w14:textId="5F21F8D2">
      <w:pPr>
        <w:spacing w:before="240" w:beforeAutospacing="off" w:after="240" w:afterAutospacing="off"/>
      </w:pPr>
      <w:r w:rsidRPr="716D22FE" w:rsidR="416A9B66">
        <w:rPr>
          <w:noProof/>
          <w:lang w:val="pt-PT"/>
        </w:rPr>
        <w:t xml:space="preserve">Os eventos,  sessões especiais ou aulas temáticas, podem ser criados, categorizados segundo as modalidades disponíveis (ex: yoga, </w:t>
      </w:r>
      <w:r w:rsidRPr="716D22FE" w:rsidR="589DE6CA">
        <w:rPr>
          <w:noProof/>
          <w:lang w:val="pt-PT"/>
        </w:rPr>
        <w:t>boxe</w:t>
      </w:r>
      <w:r w:rsidRPr="716D22FE" w:rsidR="416A9B66">
        <w:rPr>
          <w:noProof/>
          <w:lang w:val="pt-PT"/>
        </w:rPr>
        <w:t xml:space="preserve">, </w:t>
      </w:r>
      <w:r w:rsidRPr="716D22FE" w:rsidR="3F3D3371">
        <w:rPr>
          <w:noProof/>
          <w:lang w:val="pt-PT"/>
        </w:rPr>
        <w:t>cycling</w:t>
      </w:r>
      <w:r w:rsidRPr="716D22FE" w:rsidR="416A9B66">
        <w:rPr>
          <w:noProof/>
          <w:lang w:val="pt-PT"/>
        </w:rPr>
        <w:t>) e promovidos dentro da plataforma.</w:t>
      </w:r>
    </w:p>
    <w:p w:rsidR="416A9B66" w:rsidP="716D22FE" w:rsidRDefault="416A9B66" w14:paraId="5B598E53" w14:textId="4B4AB55A">
      <w:pPr>
        <w:pStyle w:val="Heading3"/>
        <w:spacing w:before="281" w:beforeAutospacing="off" w:after="281" w:afterAutospacing="off"/>
      </w:pPr>
      <w:r w:rsidRPr="716D22FE" w:rsidR="416A9B66">
        <w:rPr>
          <w:b w:val="1"/>
          <w:bCs w:val="1"/>
          <w:noProof/>
          <w:sz w:val="28"/>
          <w:szCs w:val="28"/>
          <w:lang w:val="pt-PT"/>
        </w:rPr>
        <w:t>Comunicação</w:t>
      </w:r>
    </w:p>
    <w:p w:rsidR="416A9B66" w:rsidP="716D22FE" w:rsidRDefault="416A9B66" w14:paraId="37D89DE5" w14:textId="4FC2CF8B">
      <w:pPr>
        <w:spacing w:before="240" w:beforeAutospacing="off" w:after="240" w:afterAutospacing="off"/>
      </w:pPr>
      <w:r w:rsidRPr="716D22FE" w:rsidR="416A9B66">
        <w:rPr>
          <w:noProof/>
          <w:lang w:val="pt-PT"/>
        </w:rPr>
        <w:t>O sistema inclui ainda uma área de contacto que permite aos utilizadores enviar mensagens diretamente à equipa de gestão do ginásio, facilitando o suporte e o atendimento personalizado</w:t>
      </w:r>
    </w:p>
    <w:p w:rsidRPr="00CA07E3" w:rsidR="00CA07E3" w:rsidP="00CA07E3" w:rsidRDefault="00CA07E3" w14:paraId="0C494DDC" w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Pr="00CA07E3" w:rsidR="00301872" w:rsidP="007D55EA" w:rsidRDefault="00CA07E3" w14:paraId="733C9D34" w14:textId="1F6EB5DF">
      <w:pPr>
        <w:pStyle w:val="titulo"/>
        <w:rPr/>
      </w:pPr>
      <w:bookmarkStart w:name="_Toc196814498" w:id="1"/>
      <w:r w:rsidR="312B03B4">
        <w:rPr/>
        <w:t>DER</w:t>
      </w:r>
      <w:bookmarkEnd w:id="1"/>
    </w:p>
    <w:p w:rsidR="007A3042" w:rsidRDefault="007A3042" w14:paraId="7767BB24" w14:textId="77777777"/>
    <w:p w:rsidR="007A3042" w:rsidP="007A3042" w:rsidRDefault="007A3042" w14:paraId="6183399B" w14:textId="3F416A80">
      <w:r w:rsidR="208ACE2D">
        <w:drawing>
          <wp:inline wp14:editId="5169D490" wp14:anchorId="23259525">
            <wp:extent cx="5400675" cy="3572818"/>
            <wp:effectExtent l="0" t="0" r="0" b="0"/>
            <wp:docPr id="2037966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42cc8b1a7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8ACE2D">
        <w:drawing>
          <wp:inline wp14:editId="37C6B4CF" wp14:anchorId="31E5A1B2">
            <wp:extent cx="5400675" cy="3552825"/>
            <wp:effectExtent l="0" t="0" r="0" b="0"/>
            <wp:docPr id="29875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a3dbc2f45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9C" w:rsidP="007A3042" w:rsidRDefault="00E5349C" w14:paraId="0245CDF2" w14:textId="77777777"/>
    <w:p w:rsidR="00E5349C" w:rsidP="007A3042" w:rsidRDefault="00E5349C" w14:paraId="7289FFF5" w14:textId="103AB965">
      <w:r>
        <w:br w:type="page"/>
      </w:r>
    </w:p>
    <w:p w:rsidR="716D22FE" w:rsidRDefault="716D22FE" w14:paraId="4399005B" w14:textId="684503B6"/>
    <w:p w:rsidR="716D22FE" w:rsidRDefault="716D22FE" w14:paraId="2621A200" w14:textId="07CD34DE"/>
    <w:p w:rsidR="716D22FE" w:rsidRDefault="716D22FE" w14:paraId="1B1E4FA7" w14:textId="7DBFF1D9"/>
    <w:p w:rsidR="716D22FE" w:rsidRDefault="716D22FE" w14:paraId="218048EF" w14:textId="5C1187CD"/>
    <w:p w:rsidR="716D22FE" w:rsidRDefault="716D22FE" w14:paraId="1CE6DFDC" w14:textId="75869EC3"/>
    <w:p w:rsidR="716D22FE" w:rsidRDefault="716D22FE" w14:paraId="3D6751AC" w14:textId="614EF4CE"/>
    <w:p w:rsidR="716D22FE" w:rsidRDefault="716D22FE" w14:paraId="37FA953C" w14:textId="41DC7CC2"/>
    <w:p w:rsidR="716D22FE" w:rsidRDefault="716D22FE" w14:paraId="11309788" w14:textId="795566BF"/>
    <w:p w:rsidR="716D22FE" w:rsidRDefault="716D22FE" w14:paraId="52380A89" w14:textId="3235F0B4"/>
    <w:p w:rsidR="716D22FE" w:rsidRDefault="716D22FE" w14:paraId="64CACAD7" w14:textId="1D9E6FE0"/>
    <w:p w:rsidR="716D22FE" w:rsidRDefault="716D22FE" w14:paraId="0BAED61E" w14:textId="368F629B"/>
    <w:p w:rsidR="716D22FE" w:rsidRDefault="716D22FE" w14:paraId="1A08B91C" w14:textId="547AFA4F"/>
    <w:p w:rsidR="716D22FE" w:rsidRDefault="716D22FE" w14:paraId="50C8822C" w14:textId="2F25FF6A"/>
    <w:p w:rsidRPr="00E5349C" w:rsidR="006F1026" w:rsidP="007D55EA" w:rsidRDefault="006F1026" w14:paraId="6E4F108C" w14:textId="22CFE7A8">
      <w:pPr>
        <w:pStyle w:val="titulo"/>
        <w:rPr/>
      </w:pPr>
      <w:bookmarkStart w:name="_Toc196814500" w:id="3"/>
      <w:r w:rsidR="5380289C">
        <w:rPr/>
        <w:t>Dicionário de Dados</w:t>
      </w:r>
      <w:bookmarkEnd w:id="3"/>
    </w:p>
    <w:p w:rsidR="0087448D" w:rsidP="007A3042" w:rsidRDefault="0087448D" w14:paraId="6A3ABB66" w14:textId="77777777">
      <w:pPr>
        <w:rPr>
          <w:b/>
          <w:bCs/>
        </w:rPr>
      </w:pPr>
    </w:p>
    <w:p w:rsidR="00A92426" w:rsidP="007A3042" w:rsidRDefault="00A92426" w14:paraId="0C7CB866" w14:textId="00200990">
      <w:pPr>
        <w:rPr>
          <w:b/>
          <w:bCs/>
        </w:rPr>
      </w:pPr>
    </w:p>
    <w:p w:rsidR="006F1026" w:rsidP="007A3042" w:rsidRDefault="007C4C51" w14:paraId="6A3431A9" w14:textId="36E86523">
      <w:pPr>
        <w:rPr>
          <w:b/>
          <w:bCs/>
        </w:rPr>
      </w:pPr>
      <w:r>
        <w:rPr>
          <w:b/>
          <w:bCs/>
        </w:rPr>
        <w:t xml:space="preserve"> UTILIZADORES</w:t>
      </w:r>
    </w:p>
    <w:tbl>
      <w:tblPr>
        <w:tblStyle w:val="TableGrid"/>
        <w:tblW w:w="8490" w:type="dxa"/>
        <w:tblLook w:val="04A0" w:firstRow="1" w:lastRow="0" w:firstColumn="1" w:lastColumn="0" w:noHBand="0" w:noVBand="1"/>
      </w:tblPr>
      <w:tblGrid>
        <w:gridCol w:w="1787"/>
        <w:gridCol w:w="1202"/>
        <w:gridCol w:w="1491"/>
        <w:gridCol w:w="1349"/>
        <w:gridCol w:w="1116"/>
        <w:gridCol w:w="1545"/>
      </w:tblGrid>
      <w:tr w:rsidR="00E5349C" w:rsidTr="7BFA5956" w14:paraId="19D28EF5" w14:textId="77777777">
        <w:tc>
          <w:tcPr>
            <w:tcW w:w="1787" w:type="dxa"/>
            <w:tcMar/>
          </w:tcPr>
          <w:p w:rsidR="0087448D" w:rsidP="00B171C5" w:rsidRDefault="0087448D" w14:paraId="6F621907" w14:textId="77777777">
            <w:r>
              <w:t xml:space="preserve">Nome </w:t>
            </w:r>
            <w:r w:rsidR="00E5349C">
              <w:t xml:space="preserve">dos </w:t>
            </w:r>
            <w:r>
              <w:t>Campos</w:t>
            </w:r>
          </w:p>
        </w:tc>
        <w:tc>
          <w:tcPr>
            <w:tcW w:w="1202" w:type="dxa"/>
            <w:tcMar/>
          </w:tcPr>
          <w:p w:rsidR="0087448D" w:rsidP="00B171C5" w:rsidRDefault="0087448D" w14:paraId="21670C51" w14:textId="77777777">
            <w:r>
              <w:t>Descrição</w:t>
            </w:r>
          </w:p>
        </w:tc>
        <w:tc>
          <w:tcPr>
            <w:tcW w:w="1491" w:type="dxa"/>
            <w:tcMar/>
          </w:tcPr>
          <w:p w:rsidR="0087448D" w:rsidP="00B171C5" w:rsidRDefault="0087448D" w14:paraId="09505320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87448D" w:rsidP="00B171C5" w:rsidRDefault="0087448D" w14:paraId="6991A1FA" w14:textId="77777777">
            <w:r>
              <w:t>Obrigatório?</w:t>
            </w:r>
          </w:p>
        </w:tc>
        <w:tc>
          <w:tcPr>
            <w:tcW w:w="1116" w:type="dxa"/>
            <w:tcMar/>
          </w:tcPr>
          <w:p w:rsidR="0087448D" w:rsidP="00B171C5" w:rsidRDefault="0087448D" w14:paraId="12FFEC3C" w14:textId="77777777">
            <w:r>
              <w:t>Chave Primária?</w:t>
            </w:r>
          </w:p>
        </w:tc>
        <w:tc>
          <w:tcPr>
            <w:tcW w:w="1545" w:type="dxa"/>
            <w:tcMar/>
          </w:tcPr>
          <w:p w:rsidR="0087448D" w:rsidP="00B171C5" w:rsidRDefault="0087448D" w14:paraId="7F16694C" w14:textId="77777777">
            <w:r>
              <w:t>Observações</w:t>
            </w:r>
          </w:p>
        </w:tc>
      </w:tr>
      <w:tr w:rsidR="00D7767B" w:rsidTr="7BFA5956" w14:paraId="169D0397" w14:textId="77777777">
        <w:tc>
          <w:tcPr>
            <w:tcW w:w="1787" w:type="dxa"/>
            <w:tcMar/>
          </w:tcPr>
          <w:p w:rsidR="00D7767B" w:rsidP="00D7767B" w:rsidRDefault="007C4C51" w14:paraId="3DC31AB4" w14:textId="0C4EBF9E">
            <w:r w:rsidR="23F14871">
              <w:rPr/>
              <w:t>Id_utilizador</w:t>
            </w:r>
          </w:p>
        </w:tc>
        <w:tc>
          <w:tcPr>
            <w:tcW w:w="1202" w:type="dxa"/>
            <w:tcMar/>
          </w:tcPr>
          <w:p w:rsidR="00D7767B" w:rsidP="7BFA5956" w:rsidRDefault="00D7767B" w14:paraId="00E45318" w14:textId="0D4C40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3F14871">
              <w:rPr/>
              <w:t>Identificador do utilizador</w:t>
            </w:r>
          </w:p>
        </w:tc>
        <w:tc>
          <w:tcPr>
            <w:tcW w:w="1491" w:type="dxa"/>
            <w:tcMar/>
          </w:tcPr>
          <w:p w:rsidR="00D7767B" w:rsidP="00D7767B" w:rsidRDefault="00D7767B" w14:paraId="5254822E" w14:textId="0460806B">
            <w:r w:rsidR="23F14871">
              <w:rPr/>
              <w:t>INT</w:t>
            </w:r>
          </w:p>
        </w:tc>
        <w:tc>
          <w:tcPr>
            <w:tcW w:w="1349" w:type="dxa"/>
            <w:tcMar/>
          </w:tcPr>
          <w:p w:rsidR="00D7767B" w:rsidP="7BFA5956" w:rsidRDefault="007C4C51" w14:paraId="0F12FCFA" w14:textId="641F94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3F14871">
              <w:rPr/>
              <w:t>sim</w:t>
            </w:r>
          </w:p>
        </w:tc>
        <w:tc>
          <w:tcPr>
            <w:tcW w:w="1116" w:type="dxa"/>
            <w:tcMar/>
          </w:tcPr>
          <w:p w:rsidR="007C4C51" w:rsidP="00D7767B" w:rsidRDefault="007C4C51" w14:paraId="667FAEBA" w14:textId="26D42EB9">
            <w:r w:rsidR="23F14871">
              <w:rPr/>
              <w:t>sim</w:t>
            </w:r>
          </w:p>
        </w:tc>
        <w:tc>
          <w:tcPr>
            <w:tcW w:w="1545" w:type="dxa"/>
            <w:tcMar/>
          </w:tcPr>
          <w:p w:rsidR="00D7767B" w:rsidP="7BFA5956" w:rsidRDefault="00D7767B" w14:paraId="4B5F0058" w14:textId="06FBBB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3F14871">
              <w:rPr/>
              <w:t>autoincrementado</w:t>
            </w:r>
          </w:p>
        </w:tc>
      </w:tr>
      <w:tr w:rsidR="00D7767B" w:rsidTr="7BFA5956" w14:paraId="6343CBC4" w14:textId="77777777">
        <w:tc>
          <w:tcPr>
            <w:tcW w:w="1787" w:type="dxa"/>
            <w:tcMar/>
          </w:tcPr>
          <w:p w:rsidR="00D7767B" w:rsidP="00D7767B" w:rsidRDefault="007C4C51" w14:paraId="209F869B" w14:textId="7E8DB64E">
            <w:r w:rsidR="23F14871">
              <w:rPr/>
              <w:t>nome</w:t>
            </w:r>
          </w:p>
        </w:tc>
        <w:tc>
          <w:tcPr>
            <w:tcW w:w="1202" w:type="dxa"/>
            <w:tcMar/>
          </w:tcPr>
          <w:p w:rsidR="00D7767B" w:rsidP="00D7767B" w:rsidRDefault="00D7767B" w14:paraId="22FBBE7A" w14:textId="43CD6A30">
            <w:r w:rsidR="23F14871">
              <w:rPr/>
              <w:t>Nome completo</w:t>
            </w:r>
          </w:p>
        </w:tc>
        <w:tc>
          <w:tcPr>
            <w:tcW w:w="1491" w:type="dxa"/>
            <w:tcMar/>
          </w:tcPr>
          <w:p w:rsidR="00D7767B" w:rsidP="00D7767B" w:rsidRDefault="007C4C51" w14:paraId="7FD528B4" w14:textId="354F4470">
            <w:r w:rsidR="23F14871">
              <w:rPr/>
              <w:t>Varchar(100)</w:t>
            </w:r>
          </w:p>
          <w:p w:rsidR="00D7767B" w:rsidP="00D7767B" w:rsidRDefault="007C4C51" w14:paraId="2EC723D1" w14:textId="3396B967"/>
        </w:tc>
        <w:tc>
          <w:tcPr>
            <w:tcW w:w="1349" w:type="dxa"/>
            <w:tcMar/>
          </w:tcPr>
          <w:p w:rsidR="00D7767B" w:rsidP="00D7767B" w:rsidRDefault="00D7767B" w14:paraId="28B5C612" w14:textId="7EA05A75">
            <w:r w:rsidR="23F14871">
              <w:rPr/>
              <w:t>sim</w:t>
            </w:r>
          </w:p>
        </w:tc>
        <w:tc>
          <w:tcPr>
            <w:tcW w:w="1116" w:type="dxa"/>
            <w:tcMar/>
          </w:tcPr>
          <w:p w:rsidR="00D7767B" w:rsidP="00D7767B" w:rsidRDefault="00D7767B" w14:paraId="607C5C68" w14:textId="58A1860C">
            <w:r w:rsidR="23F14871">
              <w:rPr/>
              <w:t>não</w:t>
            </w:r>
          </w:p>
        </w:tc>
        <w:tc>
          <w:tcPr>
            <w:tcW w:w="1545" w:type="dxa"/>
            <w:tcMar/>
          </w:tcPr>
          <w:p w:rsidR="00D7767B" w:rsidP="00D7767B" w:rsidRDefault="00D7767B" w14:paraId="1DF1E0A5" w14:textId="77777777"/>
        </w:tc>
      </w:tr>
      <w:tr w:rsidR="007C4C51" w:rsidTr="7BFA5956" w14:paraId="500B2FE0" w14:textId="77777777">
        <w:tc>
          <w:tcPr>
            <w:tcW w:w="1787" w:type="dxa"/>
            <w:tcMar/>
          </w:tcPr>
          <w:p w:rsidR="007C4C51" w:rsidP="007C4C51" w:rsidRDefault="007C4C51" w14:paraId="3AED1664" w14:textId="183B97AC">
            <w:r w:rsidR="23F14871">
              <w:rPr/>
              <w:t>email</w:t>
            </w:r>
          </w:p>
        </w:tc>
        <w:tc>
          <w:tcPr>
            <w:tcW w:w="1202" w:type="dxa"/>
            <w:tcMar/>
          </w:tcPr>
          <w:p w:rsidR="007C4C51" w:rsidP="007C4C51" w:rsidRDefault="007C4C51" w14:paraId="3480BB4B" w14:textId="76569809">
            <w:r w:rsidR="23F14871">
              <w:rPr/>
              <w:t>Email para utilizadores</w:t>
            </w:r>
          </w:p>
        </w:tc>
        <w:tc>
          <w:tcPr>
            <w:tcW w:w="1491" w:type="dxa"/>
            <w:tcMar/>
          </w:tcPr>
          <w:p w:rsidR="007C4C51" w:rsidP="007C4C51" w:rsidRDefault="007C4C51" w14:paraId="2FF1636F" w14:textId="354F4470">
            <w:r w:rsidR="23F14871">
              <w:rPr/>
              <w:t>Varchar(100)</w:t>
            </w:r>
          </w:p>
          <w:p w:rsidR="007C4C51" w:rsidP="007C4C51" w:rsidRDefault="007C4C51" w14:paraId="499DF23B" w14:textId="63AA9C4A"/>
        </w:tc>
        <w:tc>
          <w:tcPr>
            <w:tcW w:w="1349" w:type="dxa"/>
            <w:tcMar/>
          </w:tcPr>
          <w:p w:rsidR="007C4C51" w:rsidP="007C4C51" w:rsidRDefault="007C4C51" w14:paraId="4B628DEF" w14:textId="08986A69">
            <w:r w:rsidR="23F14871">
              <w:rPr/>
              <w:t>sim</w:t>
            </w:r>
          </w:p>
        </w:tc>
        <w:tc>
          <w:tcPr>
            <w:tcW w:w="1116" w:type="dxa"/>
            <w:tcMar/>
          </w:tcPr>
          <w:p w:rsidR="007C4C51" w:rsidP="007C4C51" w:rsidRDefault="007C4C51" w14:paraId="1EEBF520" w14:textId="0FEB9377">
            <w:r w:rsidR="23F14871">
              <w:rPr/>
              <w:t>não</w:t>
            </w:r>
          </w:p>
        </w:tc>
        <w:tc>
          <w:tcPr>
            <w:tcW w:w="1545" w:type="dxa"/>
            <w:tcMar/>
          </w:tcPr>
          <w:p w:rsidR="007C4C51" w:rsidP="007C4C51" w:rsidRDefault="007C4C51" w14:paraId="5D27844C" w14:textId="5706C879">
            <w:r w:rsidR="23F14871">
              <w:rPr/>
              <w:t>único</w:t>
            </w:r>
          </w:p>
        </w:tc>
      </w:tr>
      <w:tr w:rsidR="007C4C51" w:rsidTr="7BFA5956" w14:paraId="5B548974" w14:textId="77777777">
        <w:tc>
          <w:tcPr>
            <w:tcW w:w="1787" w:type="dxa"/>
            <w:tcMar/>
          </w:tcPr>
          <w:p w:rsidR="007C4C51" w:rsidP="007C4C51" w:rsidRDefault="007C4C51" w14:paraId="58387D2A" w14:textId="607AD844">
            <w:r w:rsidR="23F14871">
              <w:rPr/>
              <w:t>senha</w:t>
            </w:r>
          </w:p>
        </w:tc>
        <w:tc>
          <w:tcPr>
            <w:tcW w:w="1202" w:type="dxa"/>
            <w:tcMar/>
          </w:tcPr>
          <w:p w:rsidR="007C4C51" w:rsidP="007C4C51" w:rsidRDefault="007C4C51" w14:paraId="0A269777" w14:textId="45A66EF1">
            <w:r w:rsidR="23F14871">
              <w:rPr/>
              <w:t>Senha para login</w:t>
            </w:r>
          </w:p>
        </w:tc>
        <w:tc>
          <w:tcPr>
            <w:tcW w:w="1491" w:type="dxa"/>
            <w:tcMar/>
          </w:tcPr>
          <w:p w:rsidR="007C4C51" w:rsidP="007C4C51" w:rsidRDefault="007C4C51" w14:paraId="058D7698" w14:textId="6114C233">
            <w:r w:rsidR="23F14871">
              <w:rPr/>
              <w:t>Varchar(250)</w:t>
            </w:r>
          </w:p>
        </w:tc>
        <w:tc>
          <w:tcPr>
            <w:tcW w:w="1349" w:type="dxa"/>
            <w:tcMar/>
          </w:tcPr>
          <w:p w:rsidR="007C4C51" w:rsidP="007C4C51" w:rsidRDefault="007C4C51" w14:paraId="1F0B47D7" w14:textId="54228F6A">
            <w:r w:rsidR="23F14871">
              <w:rPr/>
              <w:t>sim</w:t>
            </w:r>
          </w:p>
        </w:tc>
        <w:tc>
          <w:tcPr>
            <w:tcW w:w="1116" w:type="dxa"/>
            <w:tcMar/>
          </w:tcPr>
          <w:p w:rsidR="007C4C51" w:rsidP="007C4C51" w:rsidRDefault="007C4C51" w14:paraId="0ECFB370" w14:textId="5F68EAFD">
            <w:r w:rsidR="23F14871">
              <w:rPr/>
              <w:t>não</w:t>
            </w:r>
          </w:p>
        </w:tc>
        <w:tc>
          <w:tcPr>
            <w:tcW w:w="1545" w:type="dxa"/>
            <w:tcMar/>
          </w:tcPr>
          <w:p w:rsidR="007C4C51" w:rsidP="007C4C51" w:rsidRDefault="007C4C51" w14:paraId="5123893B" w14:textId="77777777"/>
        </w:tc>
      </w:tr>
      <w:tr w:rsidR="007C4C51" w:rsidTr="7BFA5956" w14:paraId="510A6777" w14:textId="77777777">
        <w:tc>
          <w:tcPr>
            <w:tcW w:w="1787" w:type="dxa"/>
            <w:tcMar/>
          </w:tcPr>
          <w:p w:rsidR="007C4C51" w:rsidP="007C4C51" w:rsidRDefault="007C4C51" w14:paraId="552A0BFE" w14:textId="2BAE4D57">
            <w:r w:rsidR="23F14871">
              <w:rPr/>
              <w:t>tipo</w:t>
            </w:r>
          </w:p>
        </w:tc>
        <w:tc>
          <w:tcPr>
            <w:tcW w:w="1202" w:type="dxa"/>
            <w:tcMar/>
          </w:tcPr>
          <w:p w:rsidR="007C4C51" w:rsidP="007C4C51" w:rsidRDefault="007C4C51" w14:paraId="4B7F1433" w14:textId="03ACEB9E">
            <w:r w:rsidR="23F14871">
              <w:rPr/>
              <w:t>Tipo de utilizador</w:t>
            </w:r>
          </w:p>
          <w:p w:rsidR="007C4C51" w:rsidP="007C4C51" w:rsidRDefault="007C4C51" w14:paraId="491AFBD8" w14:textId="3914DB1B">
            <w:r w:rsidR="23F14871">
              <w:rPr/>
              <w:t>(admin,aluno,etc)</w:t>
            </w:r>
          </w:p>
        </w:tc>
        <w:tc>
          <w:tcPr>
            <w:tcW w:w="1491" w:type="dxa"/>
            <w:tcMar/>
          </w:tcPr>
          <w:p w:rsidR="007C4C51" w:rsidP="007C4C51" w:rsidRDefault="007C4C51" w14:paraId="2B3C6EE1" w14:textId="344624F0">
            <w:r w:rsidR="23F14871">
              <w:rPr/>
              <w:t>Varchar(20)</w:t>
            </w:r>
          </w:p>
        </w:tc>
        <w:tc>
          <w:tcPr>
            <w:tcW w:w="1349" w:type="dxa"/>
            <w:tcMar/>
          </w:tcPr>
          <w:p w:rsidR="007C4C51" w:rsidP="007C4C51" w:rsidRDefault="007C4C51" w14:paraId="4876664F" w14:textId="0B3280E5">
            <w:r w:rsidR="23F14871">
              <w:rPr/>
              <w:t>sim</w:t>
            </w:r>
          </w:p>
        </w:tc>
        <w:tc>
          <w:tcPr>
            <w:tcW w:w="1116" w:type="dxa"/>
            <w:tcMar/>
          </w:tcPr>
          <w:p w:rsidR="007C4C51" w:rsidP="007C4C51" w:rsidRDefault="007C4C51" w14:paraId="013FC3DD" w14:textId="29772FE3">
            <w:r w:rsidR="23F14871">
              <w:rPr/>
              <w:t>não</w:t>
            </w:r>
          </w:p>
        </w:tc>
        <w:tc>
          <w:tcPr>
            <w:tcW w:w="1545" w:type="dxa"/>
            <w:tcMar/>
          </w:tcPr>
          <w:p w:rsidR="007C4C51" w:rsidP="007C4C51" w:rsidRDefault="007C4C51" w14:paraId="06499CA0" w14:textId="05AE5695">
            <w:r w:rsidR="23F14871">
              <w:rPr/>
              <w:t>Controlo do acesso</w:t>
            </w:r>
          </w:p>
        </w:tc>
      </w:tr>
      <w:tr w:rsidR="007C4C51" w:rsidTr="7BFA5956" w14:paraId="32A3E46C" w14:textId="77777777">
        <w:tc>
          <w:tcPr>
            <w:tcW w:w="1787" w:type="dxa"/>
            <w:tcMar/>
          </w:tcPr>
          <w:p w:rsidR="007C4C51" w:rsidP="007C4C51" w:rsidRDefault="007C4C51" w14:paraId="17300E31" w14:textId="3CD562C7">
            <w:r w:rsidR="23F14871">
              <w:rPr/>
              <w:t>Data_registo</w:t>
            </w:r>
          </w:p>
        </w:tc>
        <w:tc>
          <w:tcPr>
            <w:tcW w:w="1202" w:type="dxa"/>
            <w:tcMar/>
          </w:tcPr>
          <w:p w:rsidR="007C4C51" w:rsidP="007C4C51" w:rsidRDefault="007C4C51" w14:paraId="299D2CBE" w14:textId="3F03570E">
            <w:r w:rsidR="23F14871">
              <w:rPr/>
              <w:t>Data da criação da conta</w:t>
            </w:r>
          </w:p>
        </w:tc>
        <w:tc>
          <w:tcPr>
            <w:tcW w:w="1491" w:type="dxa"/>
            <w:tcMar/>
          </w:tcPr>
          <w:p w:rsidR="007C4C51" w:rsidP="007C4C51" w:rsidRDefault="007C4C51" w14:paraId="0DCA3EAE" w14:textId="3F5CA8C4">
            <w:r w:rsidR="23F14871">
              <w:rPr/>
              <w:t>Date</w:t>
            </w:r>
          </w:p>
        </w:tc>
        <w:tc>
          <w:tcPr>
            <w:tcW w:w="1349" w:type="dxa"/>
            <w:tcMar/>
          </w:tcPr>
          <w:p w:rsidR="007C4C51" w:rsidP="007C4C51" w:rsidRDefault="007C4C51" w14:paraId="22D361E5" w14:textId="74F52B88">
            <w:r w:rsidR="23F14871">
              <w:rPr/>
              <w:t>sim</w:t>
            </w:r>
          </w:p>
        </w:tc>
        <w:tc>
          <w:tcPr>
            <w:tcW w:w="1116" w:type="dxa"/>
            <w:tcMar/>
          </w:tcPr>
          <w:p w:rsidR="007C4C51" w:rsidP="007C4C51" w:rsidRDefault="007C4C51" w14:paraId="225F4903" w14:textId="6BEBDE36">
            <w:r w:rsidR="23F14871">
              <w:rPr/>
              <w:t>não</w:t>
            </w:r>
          </w:p>
        </w:tc>
        <w:tc>
          <w:tcPr>
            <w:tcW w:w="1545" w:type="dxa"/>
            <w:tcMar/>
          </w:tcPr>
          <w:p w:rsidR="007C4C51" w:rsidP="007C4C51" w:rsidRDefault="007C4C51" w14:paraId="3C80C21F" w14:textId="77777777"/>
        </w:tc>
      </w:tr>
    </w:tbl>
    <w:p w:rsidR="006F1026" w:rsidP="007A3042" w:rsidRDefault="006F1026" w14:paraId="44247E25" w14:textId="0AC1B3CA">
      <w:pPr>
        <w:rPr>
          <w:b w:val="1"/>
          <w:bCs w:val="1"/>
        </w:rPr>
      </w:pPr>
    </w:p>
    <w:p w:rsidRPr="006F1026" w:rsidR="006F1026" w:rsidP="007A3042" w:rsidRDefault="006F1026" w14:paraId="470832B3" w14:textId="77777777">
      <w:pPr>
        <w:rPr>
          <w:b/>
          <w:bCs/>
        </w:rPr>
      </w:pPr>
    </w:p>
    <w:p w:rsidR="00A92426" w:rsidP="00D7767B" w:rsidRDefault="00A92426" w14:paraId="467FFBB7" w14:textId="13E72314">
      <w:pPr>
        <w:rPr>
          <w:b/>
          <w:bCs/>
        </w:rPr>
      </w:pPr>
    </w:p>
    <w:p w:rsidR="23F14871" w:rsidP="7BFA5956" w:rsidRDefault="23F14871" w14:paraId="525E8A78" w14:textId="01466D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BFA5956" w:rsidR="23F14871">
        <w:rPr>
          <w:b w:val="1"/>
          <w:bCs w:val="1"/>
        </w:rPr>
        <w:t>PLANOS_TREINO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289"/>
        <w:gridCol w:w="1569"/>
        <w:gridCol w:w="1349"/>
        <w:gridCol w:w="1146"/>
        <w:gridCol w:w="1686"/>
      </w:tblGrid>
      <w:tr w:rsidR="00D7767B" w:rsidTr="7BFA5956" w14:paraId="0B05F3EE" w14:textId="77777777">
        <w:tc>
          <w:tcPr>
            <w:tcW w:w="1455" w:type="dxa"/>
            <w:tcMar/>
          </w:tcPr>
          <w:p w:rsidR="00D7767B" w:rsidP="006104E9" w:rsidRDefault="00D7767B" w14:paraId="7CDD6FCA" w14:textId="77777777">
            <w:r>
              <w:t>Nome dos Campos</w:t>
            </w:r>
          </w:p>
        </w:tc>
        <w:tc>
          <w:tcPr>
            <w:tcW w:w="1289" w:type="dxa"/>
            <w:tcMar/>
          </w:tcPr>
          <w:p w:rsidR="00D7767B" w:rsidP="006104E9" w:rsidRDefault="00D7767B" w14:paraId="5616A15A" w14:textId="77777777">
            <w:r>
              <w:t>Descrição</w:t>
            </w:r>
          </w:p>
        </w:tc>
        <w:tc>
          <w:tcPr>
            <w:tcW w:w="1569" w:type="dxa"/>
            <w:tcMar/>
          </w:tcPr>
          <w:p w:rsidR="00D7767B" w:rsidP="006104E9" w:rsidRDefault="00D7767B" w14:paraId="3D38D509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D7767B" w:rsidP="006104E9" w:rsidRDefault="00D7767B" w14:paraId="48517DDB" w14:textId="77777777">
            <w:r>
              <w:t>Obrigatório?</w:t>
            </w:r>
          </w:p>
        </w:tc>
        <w:tc>
          <w:tcPr>
            <w:tcW w:w="1146" w:type="dxa"/>
            <w:tcMar/>
          </w:tcPr>
          <w:p w:rsidR="00D7767B" w:rsidP="006104E9" w:rsidRDefault="00D7767B" w14:paraId="79560E40" w14:textId="77777777">
            <w:r>
              <w:t>Chave Primária?</w:t>
            </w:r>
          </w:p>
        </w:tc>
        <w:tc>
          <w:tcPr>
            <w:tcW w:w="1686" w:type="dxa"/>
            <w:tcMar/>
          </w:tcPr>
          <w:p w:rsidR="00D7767B" w:rsidP="006104E9" w:rsidRDefault="00D7767B" w14:paraId="756DA954" w14:textId="77777777">
            <w:r>
              <w:t>Observações</w:t>
            </w:r>
          </w:p>
        </w:tc>
      </w:tr>
      <w:tr w:rsidR="00D7767B" w:rsidTr="7BFA5956" w14:paraId="3684C6D3" w14:textId="77777777">
        <w:tc>
          <w:tcPr>
            <w:tcW w:w="1455" w:type="dxa"/>
            <w:tcMar/>
          </w:tcPr>
          <w:p w:rsidR="7BFA5956" w:rsidP="7BFA5956" w:rsidRDefault="7BFA5956" w14:paraId="6E0DAA48" w14:textId="4F93DBA1">
            <w:pPr>
              <w:spacing w:before="0" w:beforeAutospacing="off" w:after="0" w:afterAutospacing="off"/>
            </w:pPr>
            <w:r w:rsidR="7BFA5956">
              <w:rPr/>
              <w:t>id_plano</w:t>
            </w:r>
          </w:p>
        </w:tc>
        <w:tc>
          <w:tcPr>
            <w:tcW w:w="1289" w:type="dxa"/>
            <w:tcMar/>
          </w:tcPr>
          <w:p w:rsidR="7BFA5956" w:rsidP="7BFA5956" w:rsidRDefault="7BFA5956" w14:paraId="1E9A236D" w14:textId="2DE32324">
            <w:pPr>
              <w:spacing w:before="0" w:beforeAutospacing="off" w:after="0" w:afterAutospacing="off"/>
            </w:pPr>
            <w:r w:rsidR="7BFA5956">
              <w:rPr/>
              <w:t>Identificador do plano</w:t>
            </w:r>
          </w:p>
        </w:tc>
        <w:tc>
          <w:tcPr>
            <w:tcW w:w="1569" w:type="dxa"/>
            <w:tcMar/>
          </w:tcPr>
          <w:p w:rsidR="7BFA5956" w:rsidP="7BFA5956" w:rsidRDefault="7BFA5956" w14:paraId="7FE5C6D0" w14:textId="1DAD2BB8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0330D69B" w14:textId="41300D16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46" w:type="dxa"/>
            <w:tcMar/>
          </w:tcPr>
          <w:p w:rsidR="7BFA5956" w:rsidP="7BFA5956" w:rsidRDefault="7BFA5956" w14:paraId="17EF1F4C" w14:textId="15C6E359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686" w:type="dxa"/>
            <w:tcMar/>
          </w:tcPr>
          <w:p w:rsidR="7BFA5956" w:rsidP="7BFA5956" w:rsidRDefault="7BFA5956" w14:paraId="5495466D" w14:textId="1CCFDC3A">
            <w:pPr>
              <w:spacing w:before="0" w:beforeAutospacing="off" w:after="0" w:afterAutospacing="off"/>
            </w:pPr>
          </w:p>
        </w:tc>
      </w:tr>
      <w:tr w:rsidR="00D7767B" w:rsidTr="7BFA5956" w14:paraId="5417CF0E" w14:textId="77777777">
        <w:tc>
          <w:tcPr>
            <w:tcW w:w="1455" w:type="dxa"/>
            <w:tcMar/>
          </w:tcPr>
          <w:p w:rsidR="7BFA5956" w:rsidP="7BFA5956" w:rsidRDefault="7BFA5956" w14:paraId="12B672A0" w14:textId="7937777B">
            <w:pPr>
              <w:spacing w:before="0" w:beforeAutospacing="off" w:after="0" w:afterAutospacing="off"/>
            </w:pPr>
            <w:r w:rsidR="7BFA5956">
              <w:rPr/>
              <w:t>titulo</w:t>
            </w:r>
          </w:p>
        </w:tc>
        <w:tc>
          <w:tcPr>
            <w:tcW w:w="1289" w:type="dxa"/>
            <w:tcMar/>
          </w:tcPr>
          <w:p w:rsidR="7BFA5956" w:rsidP="7BFA5956" w:rsidRDefault="7BFA5956" w14:paraId="50A26D42" w14:textId="05CFC6F3">
            <w:pPr>
              <w:spacing w:before="0" w:beforeAutospacing="off" w:after="0" w:afterAutospacing="off"/>
            </w:pPr>
            <w:r w:rsidR="7BFA5956">
              <w:rPr/>
              <w:t>Título do plano de treino</w:t>
            </w:r>
          </w:p>
        </w:tc>
        <w:tc>
          <w:tcPr>
            <w:tcW w:w="1569" w:type="dxa"/>
            <w:tcMar/>
          </w:tcPr>
          <w:p w:rsidR="7BFA5956" w:rsidP="7BFA5956" w:rsidRDefault="7BFA5956" w14:paraId="7B0B88F7" w14:textId="6E53CCFE">
            <w:pPr>
              <w:spacing w:before="0" w:beforeAutospacing="off" w:after="0" w:afterAutospacing="off"/>
            </w:pPr>
            <w:r w:rsidR="7BFA5956">
              <w:rPr/>
              <w:t>VARCHAR(100)</w:t>
            </w:r>
          </w:p>
        </w:tc>
        <w:tc>
          <w:tcPr>
            <w:tcW w:w="1349" w:type="dxa"/>
            <w:tcMar/>
          </w:tcPr>
          <w:p w:rsidR="7BFA5956" w:rsidP="7BFA5956" w:rsidRDefault="7BFA5956" w14:paraId="7E0CF908" w14:textId="14E2BFC6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46" w:type="dxa"/>
            <w:tcMar/>
          </w:tcPr>
          <w:p w:rsidR="7BFA5956" w:rsidP="7BFA5956" w:rsidRDefault="7BFA5956" w14:paraId="7248FC52" w14:textId="3AFCE229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686" w:type="dxa"/>
            <w:tcMar/>
          </w:tcPr>
          <w:p w:rsidR="7BFA5956" w:rsidP="7BFA5956" w:rsidRDefault="7BFA5956" w14:paraId="082E5D12" w14:textId="7C32EC9D">
            <w:pPr>
              <w:spacing w:before="0" w:beforeAutospacing="off" w:after="0" w:afterAutospacing="off"/>
            </w:pPr>
          </w:p>
        </w:tc>
      </w:tr>
      <w:tr w:rsidR="00D7767B" w:rsidTr="7BFA5956" w14:paraId="3029229C" w14:textId="77777777">
        <w:tc>
          <w:tcPr>
            <w:tcW w:w="1455" w:type="dxa"/>
            <w:tcMar/>
          </w:tcPr>
          <w:p w:rsidR="7BFA5956" w:rsidP="7BFA5956" w:rsidRDefault="7BFA5956" w14:paraId="4DF77A61" w14:textId="2FE58DC3">
            <w:pPr>
              <w:spacing w:before="0" w:beforeAutospacing="off" w:after="0" w:afterAutospacing="off"/>
            </w:pPr>
            <w:r w:rsidR="7BFA5956">
              <w:rPr/>
              <w:t>descricao</w:t>
            </w:r>
          </w:p>
        </w:tc>
        <w:tc>
          <w:tcPr>
            <w:tcW w:w="1289" w:type="dxa"/>
            <w:tcMar/>
          </w:tcPr>
          <w:p w:rsidR="7BFA5956" w:rsidP="7BFA5956" w:rsidRDefault="7BFA5956" w14:paraId="4083435C" w14:textId="007296AD">
            <w:pPr>
              <w:spacing w:before="0" w:beforeAutospacing="off" w:after="0" w:afterAutospacing="off"/>
            </w:pPr>
            <w:r w:rsidR="7BFA5956">
              <w:rPr/>
              <w:t>Descrição detalhada</w:t>
            </w:r>
          </w:p>
        </w:tc>
        <w:tc>
          <w:tcPr>
            <w:tcW w:w="1569" w:type="dxa"/>
            <w:tcMar/>
          </w:tcPr>
          <w:p w:rsidR="7BFA5956" w:rsidP="7BFA5956" w:rsidRDefault="7BFA5956" w14:paraId="455A9B4B" w14:textId="6AA4F046">
            <w:pPr>
              <w:spacing w:before="0" w:beforeAutospacing="off" w:after="0" w:afterAutospacing="off"/>
            </w:pPr>
            <w:r w:rsidR="7BFA5956">
              <w:rPr/>
              <w:t>TEXT</w:t>
            </w:r>
          </w:p>
        </w:tc>
        <w:tc>
          <w:tcPr>
            <w:tcW w:w="1349" w:type="dxa"/>
            <w:tcMar/>
          </w:tcPr>
          <w:p w:rsidR="7BFA5956" w:rsidP="7BFA5956" w:rsidRDefault="7BFA5956" w14:paraId="1EE4FC42" w14:textId="250BFFFB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146" w:type="dxa"/>
            <w:tcMar/>
          </w:tcPr>
          <w:p w:rsidR="7BFA5956" w:rsidP="7BFA5956" w:rsidRDefault="7BFA5956" w14:paraId="5AE7CB36" w14:textId="489D9A8E">
            <w:pPr>
              <w:spacing w:before="0" w:beforeAutospacing="off" w:after="0" w:afterAutospacing="off"/>
            </w:pPr>
            <w:r w:rsidR="7BFA5956">
              <w:rPr/>
              <w:t>No</w:t>
            </w:r>
          </w:p>
        </w:tc>
        <w:tc>
          <w:tcPr>
            <w:tcW w:w="1686" w:type="dxa"/>
            <w:tcMar/>
          </w:tcPr>
          <w:p w:rsidR="7BFA5956" w:rsidP="7BFA5956" w:rsidRDefault="7BFA5956" w14:paraId="3ADA4B9C" w14:textId="22814043">
            <w:pPr>
              <w:spacing w:before="0" w:beforeAutospacing="off" w:after="0" w:afterAutospacing="off"/>
            </w:pPr>
          </w:p>
        </w:tc>
      </w:tr>
      <w:tr w:rsidR="00D7767B" w:rsidTr="7BFA5956" w14:paraId="44D38478" w14:textId="77777777">
        <w:tc>
          <w:tcPr>
            <w:tcW w:w="1455" w:type="dxa"/>
            <w:tcMar/>
          </w:tcPr>
          <w:p w:rsidR="7BFA5956" w:rsidP="7BFA5956" w:rsidRDefault="7BFA5956" w14:paraId="7BA61C8C" w14:textId="3A28D727">
            <w:pPr>
              <w:spacing w:before="0" w:beforeAutospacing="off" w:after="0" w:afterAutospacing="off"/>
            </w:pPr>
            <w:r w:rsidR="7BFA5956">
              <w:rPr/>
              <w:t>duracao</w:t>
            </w:r>
          </w:p>
        </w:tc>
        <w:tc>
          <w:tcPr>
            <w:tcW w:w="1289" w:type="dxa"/>
            <w:tcMar/>
          </w:tcPr>
          <w:p w:rsidR="7BFA5956" w:rsidP="7BFA5956" w:rsidRDefault="7BFA5956" w14:paraId="1791F173" w14:textId="0E73DCF2">
            <w:pPr>
              <w:spacing w:before="0" w:beforeAutospacing="off" w:after="0" w:afterAutospacing="off"/>
            </w:pPr>
            <w:r w:rsidR="7BFA5956">
              <w:rPr/>
              <w:t>Duração estimada</w:t>
            </w:r>
          </w:p>
        </w:tc>
        <w:tc>
          <w:tcPr>
            <w:tcW w:w="1569" w:type="dxa"/>
            <w:tcMar/>
          </w:tcPr>
          <w:p w:rsidR="7BFA5956" w:rsidP="7BFA5956" w:rsidRDefault="7BFA5956" w14:paraId="262ABD5B" w14:textId="39C93F41">
            <w:pPr>
              <w:spacing w:before="0" w:beforeAutospacing="off" w:after="0" w:afterAutospacing="off"/>
            </w:pPr>
            <w:r w:rsidR="7BFA5956">
              <w:rPr/>
              <w:t>VARCHAR(50)</w:t>
            </w:r>
          </w:p>
        </w:tc>
        <w:tc>
          <w:tcPr>
            <w:tcW w:w="1349" w:type="dxa"/>
            <w:tcMar/>
          </w:tcPr>
          <w:p w:rsidR="7BFA5956" w:rsidP="7BFA5956" w:rsidRDefault="7BFA5956" w14:paraId="6D8B8B3B" w14:textId="4C346866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146" w:type="dxa"/>
            <w:tcMar/>
          </w:tcPr>
          <w:p w:rsidR="7BFA5956" w:rsidP="7BFA5956" w:rsidRDefault="7BFA5956" w14:paraId="7D349DA8" w14:textId="1CB5D40D">
            <w:pPr>
              <w:spacing w:before="0" w:beforeAutospacing="off" w:after="0" w:afterAutospacing="off"/>
            </w:pPr>
            <w:r w:rsidR="7BFA5956">
              <w:rPr/>
              <w:t>No</w:t>
            </w:r>
          </w:p>
        </w:tc>
        <w:tc>
          <w:tcPr>
            <w:tcW w:w="1686" w:type="dxa"/>
            <w:tcMar/>
          </w:tcPr>
          <w:p w:rsidR="7BFA5956" w:rsidP="7BFA5956" w:rsidRDefault="7BFA5956" w14:paraId="233CB27A" w14:textId="46952FC9">
            <w:pPr>
              <w:spacing w:before="0" w:beforeAutospacing="off" w:after="0" w:afterAutospacing="off"/>
            </w:pPr>
            <w:r w:rsidR="7BFA5956">
              <w:rPr/>
              <w:t>Ex: "4 semanas"</w:t>
            </w:r>
          </w:p>
        </w:tc>
      </w:tr>
    </w:tbl>
    <w:p w:rsidR="00F024F9" w:rsidP="007A3042" w:rsidRDefault="00F024F9" w14:paraId="3BEF1F17" w14:textId="5F8880F5"/>
    <w:p w:rsidR="00F024F9" w:rsidP="007A3042" w:rsidRDefault="00F024F9" w14:paraId="12C81B69" w14:textId="77777777"/>
    <w:p w:rsidR="00A92426" w:rsidP="00D7767B" w:rsidRDefault="00A92426" w14:paraId="5E52E272" w14:textId="24674A1C">
      <w:pPr>
        <w:rPr>
          <w:b/>
          <w:bCs/>
        </w:rPr>
      </w:pPr>
    </w:p>
    <w:p w:rsidR="646828BD" w:rsidP="7BFA5956" w:rsidRDefault="646828BD" w14:paraId="74D23142" w14:textId="7DB2F59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BFA5956" w:rsidR="646828BD">
        <w:rPr>
          <w:b w:val="1"/>
          <w:bCs w:val="1"/>
        </w:rPr>
        <w:t>MODALIDADES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135"/>
        <w:gridCol w:w="1344"/>
        <w:gridCol w:w="1349"/>
        <w:gridCol w:w="1092"/>
        <w:gridCol w:w="1443"/>
      </w:tblGrid>
      <w:tr w:rsidR="00D7767B" w:rsidTr="7BFA5956" w14:paraId="4439E625" w14:textId="77777777">
        <w:tc>
          <w:tcPr>
            <w:tcW w:w="2131" w:type="dxa"/>
            <w:tcMar/>
          </w:tcPr>
          <w:p w:rsidR="00D7767B" w:rsidP="006104E9" w:rsidRDefault="00D7767B" w14:paraId="08E8021A" w14:textId="77777777">
            <w:r>
              <w:t>Nome dos Campos</w:t>
            </w:r>
          </w:p>
        </w:tc>
        <w:tc>
          <w:tcPr>
            <w:tcW w:w="1135" w:type="dxa"/>
            <w:tcMar/>
          </w:tcPr>
          <w:p w:rsidR="00D7767B" w:rsidP="006104E9" w:rsidRDefault="00D7767B" w14:paraId="47A55F36" w14:textId="77777777">
            <w:r>
              <w:t>Descrição</w:t>
            </w:r>
          </w:p>
        </w:tc>
        <w:tc>
          <w:tcPr>
            <w:tcW w:w="1344" w:type="dxa"/>
            <w:tcMar/>
          </w:tcPr>
          <w:p w:rsidR="00D7767B" w:rsidP="006104E9" w:rsidRDefault="00D7767B" w14:paraId="2E426433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D7767B" w:rsidP="006104E9" w:rsidRDefault="00D7767B" w14:paraId="440ABA3D" w14:textId="77777777">
            <w:r>
              <w:t>Obrigatório?</w:t>
            </w:r>
          </w:p>
        </w:tc>
        <w:tc>
          <w:tcPr>
            <w:tcW w:w="1092" w:type="dxa"/>
            <w:tcMar/>
          </w:tcPr>
          <w:p w:rsidR="00D7767B" w:rsidP="006104E9" w:rsidRDefault="00D7767B" w14:paraId="6A979B76" w14:textId="77777777">
            <w:r>
              <w:t>Chave Primária?</w:t>
            </w:r>
          </w:p>
        </w:tc>
        <w:tc>
          <w:tcPr>
            <w:tcW w:w="1443" w:type="dxa"/>
            <w:tcMar/>
          </w:tcPr>
          <w:p w:rsidR="00D7767B" w:rsidP="006104E9" w:rsidRDefault="00D7767B" w14:paraId="5533EDE2" w14:textId="77777777">
            <w:r>
              <w:t>Observações</w:t>
            </w:r>
          </w:p>
        </w:tc>
      </w:tr>
      <w:tr w:rsidR="00D7767B" w:rsidTr="7BFA5956" w14:paraId="3289AD32" w14:textId="77777777">
        <w:tc>
          <w:tcPr>
            <w:tcW w:w="2131" w:type="dxa"/>
            <w:tcMar/>
          </w:tcPr>
          <w:p w:rsidR="7BFA5956" w:rsidP="7BFA5956" w:rsidRDefault="7BFA5956" w14:paraId="559F31CC" w14:textId="2134ADC3">
            <w:pPr>
              <w:spacing w:before="0" w:beforeAutospacing="off" w:after="0" w:afterAutospacing="off"/>
            </w:pPr>
            <w:r w:rsidR="7BFA5956">
              <w:rPr/>
              <w:t>id_modalidade</w:t>
            </w:r>
          </w:p>
        </w:tc>
        <w:tc>
          <w:tcPr>
            <w:tcW w:w="1135" w:type="dxa"/>
            <w:tcMar/>
          </w:tcPr>
          <w:p w:rsidR="7BFA5956" w:rsidP="7BFA5956" w:rsidRDefault="7BFA5956" w14:paraId="1FA5DFC6" w14:textId="302D0232">
            <w:pPr>
              <w:spacing w:before="0" w:beforeAutospacing="off" w:after="0" w:afterAutospacing="off"/>
            </w:pPr>
            <w:r w:rsidR="7BFA5956">
              <w:rPr/>
              <w:t>Identificador da modalidade</w:t>
            </w:r>
          </w:p>
        </w:tc>
        <w:tc>
          <w:tcPr>
            <w:tcW w:w="1344" w:type="dxa"/>
            <w:tcMar/>
          </w:tcPr>
          <w:p w:rsidR="7BFA5956" w:rsidP="7BFA5956" w:rsidRDefault="7BFA5956" w14:paraId="162ADD63" w14:textId="75A1A42B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7A7D4653" w14:textId="6C949313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092" w:type="dxa"/>
            <w:tcMar/>
          </w:tcPr>
          <w:p w:rsidR="7BFA5956" w:rsidP="7BFA5956" w:rsidRDefault="7BFA5956" w14:paraId="6E8BA705" w14:textId="1B5FCDAE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443" w:type="dxa"/>
            <w:tcMar/>
          </w:tcPr>
          <w:p w:rsidR="7BFA5956" w:rsidP="7BFA5956" w:rsidRDefault="7BFA5956" w14:paraId="10D6DED9" w14:textId="4768BFDB">
            <w:pPr>
              <w:spacing w:before="0" w:beforeAutospacing="off" w:after="0" w:afterAutospacing="off"/>
            </w:pPr>
          </w:p>
        </w:tc>
      </w:tr>
      <w:tr w:rsidR="00D7767B" w:rsidTr="7BFA5956" w14:paraId="7478F97D" w14:textId="77777777">
        <w:tc>
          <w:tcPr>
            <w:tcW w:w="2131" w:type="dxa"/>
            <w:tcMar/>
          </w:tcPr>
          <w:p w:rsidR="7BFA5956" w:rsidP="7BFA5956" w:rsidRDefault="7BFA5956" w14:paraId="0F788F3A" w14:textId="53822A47">
            <w:pPr>
              <w:spacing w:before="0" w:beforeAutospacing="off" w:after="0" w:afterAutospacing="off"/>
            </w:pPr>
            <w:r w:rsidR="7BFA5956">
              <w:rPr/>
              <w:t>nome</w:t>
            </w:r>
          </w:p>
        </w:tc>
        <w:tc>
          <w:tcPr>
            <w:tcW w:w="1135" w:type="dxa"/>
            <w:tcMar/>
          </w:tcPr>
          <w:p w:rsidR="7BFA5956" w:rsidP="7BFA5956" w:rsidRDefault="7BFA5956" w14:paraId="254E02EF" w14:textId="3501AE40">
            <w:pPr>
              <w:spacing w:before="0" w:beforeAutospacing="off" w:after="0" w:afterAutospacing="off"/>
            </w:pPr>
            <w:r w:rsidR="7BFA5956">
              <w:rPr/>
              <w:t>Nome da modalidade</w:t>
            </w:r>
          </w:p>
        </w:tc>
        <w:tc>
          <w:tcPr>
            <w:tcW w:w="1344" w:type="dxa"/>
            <w:tcMar/>
          </w:tcPr>
          <w:p w:rsidR="7BFA5956" w:rsidP="7BFA5956" w:rsidRDefault="7BFA5956" w14:paraId="730EAE9E" w14:textId="536D8AC8">
            <w:pPr>
              <w:spacing w:before="0" w:beforeAutospacing="off" w:after="0" w:afterAutospacing="off"/>
            </w:pPr>
            <w:r w:rsidR="7BFA5956">
              <w:rPr/>
              <w:t>VARCHAR(100)</w:t>
            </w:r>
          </w:p>
        </w:tc>
        <w:tc>
          <w:tcPr>
            <w:tcW w:w="1349" w:type="dxa"/>
            <w:tcMar/>
          </w:tcPr>
          <w:p w:rsidR="7BFA5956" w:rsidP="7BFA5956" w:rsidRDefault="7BFA5956" w14:paraId="0BDF85D8" w14:textId="1CB9E0D8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092" w:type="dxa"/>
            <w:tcMar/>
          </w:tcPr>
          <w:p w:rsidR="7BFA5956" w:rsidP="7BFA5956" w:rsidRDefault="7BFA5956" w14:paraId="7AD6D723" w14:textId="14C23424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443" w:type="dxa"/>
            <w:tcMar/>
          </w:tcPr>
          <w:p w:rsidR="7BFA5956" w:rsidP="7BFA5956" w:rsidRDefault="7BFA5956" w14:paraId="31D08962" w14:textId="5F2BE582">
            <w:pPr>
              <w:spacing w:before="0" w:beforeAutospacing="off" w:after="0" w:afterAutospacing="off"/>
            </w:pPr>
            <w:r w:rsidR="7BFA5956">
              <w:rPr/>
              <w:t>Ex: "Musculação", "Yoga"</w:t>
            </w:r>
          </w:p>
        </w:tc>
      </w:tr>
      <w:tr w:rsidR="00D7767B" w:rsidTr="7BFA5956" w14:paraId="45C49A01" w14:textId="77777777">
        <w:tc>
          <w:tcPr>
            <w:tcW w:w="2131" w:type="dxa"/>
            <w:tcMar/>
          </w:tcPr>
          <w:p w:rsidR="7BFA5956" w:rsidP="7BFA5956" w:rsidRDefault="7BFA5956" w14:paraId="396767BB" w14:textId="071CD639">
            <w:pPr>
              <w:spacing w:before="0" w:beforeAutospacing="off" w:after="0" w:afterAutospacing="off"/>
            </w:pPr>
            <w:r w:rsidR="7BFA5956">
              <w:rPr/>
              <w:t>descricao</w:t>
            </w:r>
          </w:p>
        </w:tc>
        <w:tc>
          <w:tcPr>
            <w:tcW w:w="1135" w:type="dxa"/>
            <w:tcMar/>
          </w:tcPr>
          <w:p w:rsidR="7BFA5956" w:rsidP="7BFA5956" w:rsidRDefault="7BFA5956" w14:paraId="08E56607" w14:textId="13BD8445">
            <w:pPr>
              <w:spacing w:before="0" w:beforeAutospacing="off" w:after="0" w:afterAutospacing="off"/>
            </w:pPr>
            <w:r w:rsidR="7BFA5956">
              <w:rPr/>
              <w:t>Descrição da modalidade</w:t>
            </w:r>
          </w:p>
        </w:tc>
        <w:tc>
          <w:tcPr>
            <w:tcW w:w="1344" w:type="dxa"/>
            <w:tcMar/>
          </w:tcPr>
          <w:p w:rsidR="7BFA5956" w:rsidP="7BFA5956" w:rsidRDefault="7BFA5956" w14:paraId="0AE0BE61" w14:textId="28BA8F5C">
            <w:pPr>
              <w:spacing w:before="0" w:beforeAutospacing="off" w:after="0" w:afterAutospacing="off"/>
            </w:pPr>
            <w:r w:rsidR="7BFA5956">
              <w:rPr/>
              <w:t>TEXT</w:t>
            </w:r>
          </w:p>
        </w:tc>
        <w:tc>
          <w:tcPr>
            <w:tcW w:w="1349" w:type="dxa"/>
            <w:tcMar/>
          </w:tcPr>
          <w:p w:rsidR="7BFA5956" w:rsidP="7BFA5956" w:rsidRDefault="7BFA5956" w14:paraId="2CD7251F" w14:textId="4C4A9F90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092" w:type="dxa"/>
            <w:tcMar/>
          </w:tcPr>
          <w:p w:rsidR="7BFA5956" w:rsidP="7BFA5956" w:rsidRDefault="7BFA5956" w14:paraId="220CBECC" w14:textId="589F552B">
            <w:pPr>
              <w:spacing w:before="0" w:beforeAutospacing="off" w:after="0" w:afterAutospacing="off"/>
            </w:pPr>
            <w:r w:rsidR="7BFA5956">
              <w:rPr/>
              <w:t>No</w:t>
            </w:r>
          </w:p>
        </w:tc>
        <w:tc>
          <w:tcPr>
            <w:tcW w:w="1443" w:type="dxa"/>
            <w:tcMar/>
          </w:tcPr>
          <w:p w:rsidR="7BFA5956" w:rsidP="7BFA5956" w:rsidRDefault="7BFA5956" w14:paraId="7308EE61" w14:textId="122DD4A3">
            <w:pPr>
              <w:spacing w:before="0" w:beforeAutospacing="off" w:after="0" w:afterAutospacing="off"/>
            </w:pPr>
          </w:p>
        </w:tc>
      </w:tr>
    </w:tbl>
    <w:p w:rsidR="006F1026" w:rsidP="007A3042" w:rsidRDefault="006F1026" w14:paraId="1ABF3F4E" w14:textId="77777777"/>
    <w:p w:rsidR="00A92426" w:rsidP="00D7767B" w:rsidRDefault="00A92426" w14:paraId="1424C9D8" w14:textId="77777777">
      <w:pPr>
        <w:rPr>
          <w:b/>
          <w:bCs/>
        </w:rPr>
      </w:pPr>
    </w:p>
    <w:p w:rsidR="00A92426" w:rsidP="00D7767B" w:rsidRDefault="00A92426" w14:paraId="321EE3D0" w14:textId="06675E44">
      <w:pPr>
        <w:rPr>
          <w:b/>
          <w:bCs/>
        </w:rPr>
      </w:pPr>
    </w:p>
    <w:p w:rsidR="716D22FE" w:rsidP="716D22FE" w:rsidRDefault="716D22FE" w14:paraId="6EBB1396" w14:textId="11C5E6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16D22FE" w:rsidP="716D22FE" w:rsidRDefault="716D22FE" w14:paraId="4D39BCA4" w14:textId="47F1C8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16D22FE" w:rsidP="716D22FE" w:rsidRDefault="716D22FE" w14:paraId="6A542587" w14:textId="7D022C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16D22FE" w:rsidP="716D22FE" w:rsidRDefault="716D22FE" w14:paraId="01761B97" w14:textId="47ADDD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16D22FE" w:rsidP="716D22FE" w:rsidRDefault="716D22FE" w14:paraId="4229BE5D" w14:textId="09DED1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16D22FE" w:rsidP="716D22FE" w:rsidRDefault="716D22FE" w14:paraId="01CD39D7" w14:textId="354E21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603BD9BD" w:rsidP="7BFA5956" w:rsidRDefault="603BD9BD" w14:paraId="69C4380E" w14:textId="08FF97D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BFA5956" w:rsidR="603BD9BD">
        <w:rPr>
          <w:b w:val="1"/>
          <w:bCs w:val="1"/>
        </w:rPr>
        <w:t>INSCRICAO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280"/>
        <w:gridCol w:w="1453"/>
        <w:gridCol w:w="1349"/>
        <w:gridCol w:w="1143"/>
        <w:gridCol w:w="1671"/>
      </w:tblGrid>
      <w:tr w:rsidR="00D7767B" w:rsidTr="7BFA5956" w14:paraId="2694B5B4" w14:textId="77777777">
        <w:tc>
          <w:tcPr>
            <w:tcW w:w="1328" w:type="dxa"/>
            <w:tcMar/>
          </w:tcPr>
          <w:p w:rsidR="00D7767B" w:rsidP="006104E9" w:rsidRDefault="00D7767B" w14:paraId="44A78843" w14:textId="77777777">
            <w:r>
              <w:t>Nome dos Campos</w:t>
            </w:r>
          </w:p>
        </w:tc>
        <w:tc>
          <w:tcPr>
            <w:tcW w:w="1322" w:type="dxa"/>
            <w:tcMar/>
          </w:tcPr>
          <w:p w:rsidR="00D7767B" w:rsidP="006104E9" w:rsidRDefault="00D7767B" w14:paraId="6A2339AB" w14:textId="77777777">
            <w:r>
              <w:t>Descrição</w:t>
            </w:r>
          </w:p>
        </w:tc>
        <w:tc>
          <w:tcPr>
            <w:tcW w:w="1599" w:type="dxa"/>
            <w:tcMar/>
          </w:tcPr>
          <w:p w:rsidR="00D7767B" w:rsidP="006104E9" w:rsidRDefault="00D7767B" w14:paraId="64685253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D7767B" w:rsidP="006104E9" w:rsidRDefault="00D7767B" w14:paraId="112B2800" w14:textId="77777777">
            <w:r>
              <w:t>Obrigatório?</w:t>
            </w:r>
          </w:p>
        </w:tc>
        <w:tc>
          <w:tcPr>
            <w:tcW w:w="1158" w:type="dxa"/>
            <w:tcMar/>
          </w:tcPr>
          <w:p w:rsidR="00D7767B" w:rsidP="006104E9" w:rsidRDefault="00D7767B" w14:paraId="3FAA466A" w14:textId="77777777">
            <w:r>
              <w:t>Chave Primária?</w:t>
            </w:r>
          </w:p>
        </w:tc>
        <w:tc>
          <w:tcPr>
            <w:tcW w:w="1738" w:type="dxa"/>
            <w:tcMar/>
          </w:tcPr>
          <w:p w:rsidR="00D7767B" w:rsidP="006104E9" w:rsidRDefault="00D7767B" w14:paraId="025C361D" w14:textId="77777777">
            <w:r>
              <w:t>Observações</w:t>
            </w:r>
          </w:p>
        </w:tc>
      </w:tr>
      <w:tr w:rsidR="00D7767B" w:rsidTr="7BFA5956" w14:paraId="7494F922" w14:textId="77777777">
        <w:tc>
          <w:tcPr>
            <w:tcW w:w="1328" w:type="dxa"/>
            <w:tcMar/>
          </w:tcPr>
          <w:p w:rsidR="7BFA5956" w:rsidP="7BFA5956" w:rsidRDefault="7BFA5956" w14:paraId="7F73EB13" w14:textId="52E30780">
            <w:pPr>
              <w:spacing w:before="0" w:beforeAutospacing="off" w:after="0" w:afterAutospacing="off"/>
            </w:pPr>
            <w:r w:rsidR="7BFA5956">
              <w:rPr/>
              <w:t>id_inscricao</w:t>
            </w:r>
          </w:p>
        </w:tc>
        <w:tc>
          <w:tcPr>
            <w:tcW w:w="1322" w:type="dxa"/>
            <w:tcMar/>
          </w:tcPr>
          <w:p w:rsidR="7BFA5956" w:rsidP="7BFA5956" w:rsidRDefault="7BFA5956" w14:paraId="2F9B1556" w14:textId="03DED1B3">
            <w:pPr>
              <w:spacing w:before="0" w:beforeAutospacing="off" w:after="0" w:afterAutospacing="off"/>
            </w:pPr>
            <w:r w:rsidR="7BFA5956">
              <w:rPr/>
              <w:t>Identificador da inscrição</w:t>
            </w:r>
          </w:p>
        </w:tc>
        <w:tc>
          <w:tcPr>
            <w:tcW w:w="1599" w:type="dxa"/>
            <w:tcMar/>
          </w:tcPr>
          <w:p w:rsidR="7BFA5956" w:rsidP="7BFA5956" w:rsidRDefault="7BFA5956" w14:paraId="164A0A3D" w14:textId="1CD72AC0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52DC3DD9" w14:textId="5341C1B4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8" w:type="dxa"/>
            <w:tcMar/>
          </w:tcPr>
          <w:p w:rsidR="7BFA5956" w:rsidP="7BFA5956" w:rsidRDefault="7BFA5956" w14:paraId="22D920EA" w14:textId="39D49F92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738" w:type="dxa"/>
            <w:tcMar/>
          </w:tcPr>
          <w:p w:rsidR="7BFA5956" w:rsidP="7BFA5956" w:rsidRDefault="7BFA5956" w14:paraId="29FE0DDE" w14:textId="34AEED38">
            <w:pPr>
              <w:spacing w:before="0" w:beforeAutospacing="off" w:after="0" w:afterAutospacing="off"/>
            </w:pPr>
          </w:p>
        </w:tc>
      </w:tr>
      <w:tr w:rsidR="00D7767B" w:rsidTr="7BFA5956" w14:paraId="3E297BF6" w14:textId="77777777">
        <w:tc>
          <w:tcPr>
            <w:tcW w:w="1328" w:type="dxa"/>
            <w:tcMar/>
          </w:tcPr>
          <w:p w:rsidR="7BFA5956" w:rsidP="7BFA5956" w:rsidRDefault="7BFA5956" w14:paraId="64F7F641" w14:textId="584BB0B8">
            <w:pPr>
              <w:spacing w:before="0" w:beforeAutospacing="off" w:after="0" w:afterAutospacing="off"/>
            </w:pPr>
            <w:r w:rsidR="7BFA5956">
              <w:rPr/>
              <w:t>id_utilizador</w:t>
            </w:r>
          </w:p>
        </w:tc>
        <w:tc>
          <w:tcPr>
            <w:tcW w:w="1322" w:type="dxa"/>
            <w:tcMar/>
          </w:tcPr>
          <w:p w:rsidR="7BFA5956" w:rsidP="7BFA5956" w:rsidRDefault="7BFA5956" w14:paraId="74E4DED0" w14:textId="04C5DE31">
            <w:pPr>
              <w:spacing w:before="0" w:beforeAutospacing="off" w:after="0" w:afterAutospacing="off"/>
            </w:pPr>
            <w:r w:rsidR="7BFA5956">
              <w:rPr/>
              <w:t>Utilizador inscrito</w:t>
            </w:r>
          </w:p>
        </w:tc>
        <w:tc>
          <w:tcPr>
            <w:tcW w:w="1599" w:type="dxa"/>
            <w:tcMar/>
          </w:tcPr>
          <w:p w:rsidR="7BFA5956" w:rsidP="7BFA5956" w:rsidRDefault="7BFA5956" w14:paraId="66CB911C" w14:textId="11DD6943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75F8DC5F" w14:textId="74F6F35D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8" w:type="dxa"/>
            <w:tcMar/>
          </w:tcPr>
          <w:p w:rsidR="7BFA5956" w:rsidP="7BFA5956" w:rsidRDefault="7BFA5956" w14:paraId="6513D663" w14:textId="5F395156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38" w:type="dxa"/>
            <w:tcMar/>
          </w:tcPr>
          <w:p w:rsidR="7BFA5956" w:rsidP="7BFA5956" w:rsidRDefault="7BFA5956" w14:paraId="0D2BE753" w14:textId="20BCF4C5">
            <w:pPr>
              <w:spacing w:before="0" w:beforeAutospacing="off" w:after="0" w:afterAutospacing="off"/>
            </w:pPr>
            <w:r w:rsidR="7BFA5956">
              <w:rPr/>
              <w:t xml:space="preserve">FK para </w:t>
            </w:r>
            <w:r w:rsidRPr="7BFA5956" w:rsidR="7BFA5956">
              <w:rPr>
                <w:rFonts w:ascii="Consolas" w:hAnsi="Consolas" w:eastAsia="Consolas" w:cs="Consolas"/>
              </w:rPr>
              <w:t>utilizadores</w:t>
            </w:r>
          </w:p>
        </w:tc>
      </w:tr>
      <w:tr w:rsidR="00D7767B" w:rsidTr="7BFA5956" w14:paraId="3872E49B" w14:textId="77777777">
        <w:tc>
          <w:tcPr>
            <w:tcW w:w="1328" w:type="dxa"/>
            <w:tcMar/>
          </w:tcPr>
          <w:p w:rsidR="7BFA5956" w:rsidP="7BFA5956" w:rsidRDefault="7BFA5956" w14:paraId="4434F60E" w14:textId="68031771">
            <w:pPr>
              <w:spacing w:before="0" w:beforeAutospacing="off" w:after="0" w:afterAutospacing="off"/>
            </w:pPr>
            <w:r w:rsidR="7BFA5956">
              <w:rPr/>
              <w:t>id_modalidade</w:t>
            </w:r>
          </w:p>
        </w:tc>
        <w:tc>
          <w:tcPr>
            <w:tcW w:w="1322" w:type="dxa"/>
            <w:tcMar/>
          </w:tcPr>
          <w:p w:rsidR="7BFA5956" w:rsidP="7BFA5956" w:rsidRDefault="7BFA5956" w14:paraId="61E8EFB5" w14:textId="3F798DC3">
            <w:pPr>
              <w:spacing w:before="0" w:beforeAutospacing="off" w:after="0" w:afterAutospacing="off"/>
            </w:pPr>
            <w:r w:rsidR="7BFA5956">
              <w:rPr/>
              <w:t>Modalidade escolhida</w:t>
            </w:r>
          </w:p>
        </w:tc>
        <w:tc>
          <w:tcPr>
            <w:tcW w:w="1599" w:type="dxa"/>
            <w:tcMar/>
          </w:tcPr>
          <w:p w:rsidR="7BFA5956" w:rsidP="7BFA5956" w:rsidRDefault="7BFA5956" w14:paraId="32B710CA" w14:textId="7FF8E7C0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63B46F77" w14:textId="5D832FA4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8" w:type="dxa"/>
            <w:tcMar/>
          </w:tcPr>
          <w:p w:rsidR="7BFA5956" w:rsidP="7BFA5956" w:rsidRDefault="7BFA5956" w14:paraId="3C5B96A1" w14:textId="19B6AA87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38" w:type="dxa"/>
            <w:tcMar/>
          </w:tcPr>
          <w:p w:rsidR="7BFA5956" w:rsidP="7BFA5956" w:rsidRDefault="7BFA5956" w14:paraId="59DADFBF" w14:textId="56024E1A">
            <w:pPr>
              <w:spacing w:before="0" w:beforeAutospacing="off" w:after="0" w:afterAutospacing="off"/>
            </w:pPr>
            <w:r w:rsidR="7BFA5956">
              <w:rPr/>
              <w:t xml:space="preserve">FK para </w:t>
            </w:r>
            <w:r w:rsidRPr="7BFA5956" w:rsidR="7BFA5956">
              <w:rPr>
                <w:rFonts w:ascii="Consolas" w:hAnsi="Consolas" w:eastAsia="Consolas" w:cs="Consolas"/>
              </w:rPr>
              <w:t>modalidades</w:t>
            </w:r>
          </w:p>
        </w:tc>
      </w:tr>
      <w:tr w:rsidR="00D7767B" w:rsidTr="7BFA5956" w14:paraId="5F6F4CB2" w14:textId="77777777">
        <w:tc>
          <w:tcPr>
            <w:tcW w:w="1328" w:type="dxa"/>
            <w:tcMar/>
          </w:tcPr>
          <w:p w:rsidR="7BFA5956" w:rsidP="7BFA5956" w:rsidRDefault="7BFA5956" w14:paraId="7155BD90" w14:textId="18DA79E5">
            <w:pPr>
              <w:spacing w:before="0" w:beforeAutospacing="off" w:after="0" w:afterAutospacing="off"/>
            </w:pPr>
            <w:r w:rsidR="7BFA5956">
              <w:rPr/>
              <w:t>data_inscricao</w:t>
            </w:r>
          </w:p>
        </w:tc>
        <w:tc>
          <w:tcPr>
            <w:tcW w:w="1322" w:type="dxa"/>
            <w:tcMar/>
          </w:tcPr>
          <w:p w:rsidR="7BFA5956" w:rsidP="7BFA5956" w:rsidRDefault="7BFA5956" w14:paraId="1196E554" w14:textId="062A590C">
            <w:pPr>
              <w:spacing w:before="0" w:beforeAutospacing="off" w:after="0" w:afterAutospacing="off"/>
            </w:pPr>
            <w:r w:rsidR="7BFA5956">
              <w:rPr/>
              <w:t>Data da inscrição</w:t>
            </w:r>
          </w:p>
        </w:tc>
        <w:tc>
          <w:tcPr>
            <w:tcW w:w="1599" w:type="dxa"/>
            <w:tcMar/>
          </w:tcPr>
          <w:p w:rsidR="7BFA5956" w:rsidP="7BFA5956" w:rsidRDefault="7BFA5956" w14:paraId="7772022F" w14:textId="24DFF627">
            <w:pPr>
              <w:spacing w:before="0" w:beforeAutospacing="off" w:after="0" w:afterAutospacing="off"/>
            </w:pPr>
            <w:r w:rsidR="7BFA5956">
              <w:rPr/>
              <w:t>DATE</w:t>
            </w:r>
          </w:p>
        </w:tc>
        <w:tc>
          <w:tcPr>
            <w:tcW w:w="1349" w:type="dxa"/>
            <w:tcMar/>
          </w:tcPr>
          <w:p w:rsidR="7BFA5956" w:rsidP="7BFA5956" w:rsidRDefault="7BFA5956" w14:paraId="79B82810" w14:textId="16CAA97C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8" w:type="dxa"/>
            <w:tcMar/>
          </w:tcPr>
          <w:p w:rsidR="7BFA5956" w:rsidP="7BFA5956" w:rsidRDefault="7BFA5956" w14:paraId="3F2B171F" w14:textId="6BB43E26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38" w:type="dxa"/>
            <w:tcMar/>
          </w:tcPr>
          <w:p w:rsidR="7BFA5956" w:rsidP="7BFA5956" w:rsidRDefault="7BFA5956" w14:paraId="30BA14CE" w14:textId="76F4EDEB">
            <w:pPr>
              <w:spacing w:before="0" w:beforeAutospacing="off" w:after="0" w:afterAutospacing="off"/>
            </w:pPr>
          </w:p>
        </w:tc>
      </w:tr>
    </w:tbl>
    <w:p w:rsidR="00A92426" w:rsidP="00D7767B" w:rsidRDefault="00A92426" w14:paraId="364D515F" w14:textId="4F098505">
      <w:pPr>
        <w:rPr>
          <w:b w:val="1"/>
          <w:bCs w:val="1"/>
        </w:rPr>
      </w:pPr>
    </w:p>
    <w:p w:rsidR="7BFA5956" w:rsidP="7BFA5956" w:rsidRDefault="7BFA5956" w14:paraId="4866C65E" w14:textId="718D44BC">
      <w:pPr>
        <w:rPr>
          <w:b w:val="1"/>
          <w:bCs w:val="1"/>
        </w:rPr>
      </w:pPr>
    </w:p>
    <w:p w:rsidR="7BFA5956" w:rsidP="7BFA5956" w:rsidRDefault="7BFA5956" w14:paraId="64CB7203" w14:textId="28DFD44B">
      <w:pPr>
        <w:rPr>
          <w:b w:val="1"/>
          <w:bCs w:val="1"/>
        </w:rPr>
      </w:pPr>
    </w:p>
    <w:p w:rsidR="7BFA5956" w:rsidP="7BFA5956" w:rsidRDefault="7BFA5956" w14:paraId="5319E20C" w14:textId="2382C8F7">
      <w:pPr>
        <w:rPr>
          <w:b w:val="1"/>
          <w:bCs w:val="1"/>
        </w:rPr>
      </w:pPr>
    </w:p>
    <w:p w:rsidR="7BFA5956" w:rsidP="7BFA5956" w:rsidRDefault="7BFA5956" w14:paraId="03799282" w14:textId="3F04FD56">
      <w:pPr>
        <w:rPr>
          <w:b w:val="1"/>
          <w:bCs w:val="1"/>
        </w:rPr>
      </w:pPr>
    </w:p>
    <w:p w:rsidR="7BFA5956" w:rsidP="7BFA5956" w:rsidRDefault="7BFA5956" w14:paraId="549AABA1" w14:textId="3F9AC2A8">
      <w:pPr>
        <w:rPr>
          <w:b w:val="1"/>
          <w:bCs w:val="1"/>
        </w:rPr>
      </w:pPr>
    </w:p>
    <w:p w:rsidR="7BFA5956" w:rsidP="7BFA5956" w:rsidRDefault="7BFA5956" w14:paraId="3BCA3529" w14:textId="031E57F5">
      <w:pPr>
        <w:rPr>
          <w:b w:val="1"/>
          <w:bCs w:val="1"/>
        </w:rPr>
      </w:pPr>
    </w:p>
    <w:p w:rsidR="7BFA5956" w:rsidP="7BFA5956" w:rsidRDefault="7BFA5956" w14:paraId="03B965B3" w14:textId="7E85C35B">
      <w:pPr>
        <w:rPr>
          <w:b w:val="1"/>
          <w:bCs w:val="1"/>
        </w:rPr>
      </w:pPr>
    </w:p>
    <w:p w:rsidR="7BFA5956" w:rsidP="7BFA5956" w:rsidRDefault="7BFA5956" w14:paraId="00947160" w14:textId="506567B2">
      <w:pPr>
        <w:rPr>
          <w:b w:val="1"/>
          <w:bCs w:val="1"/>
        </w:rPr>
      </w:pPr>
    </w:p>
    <w:p w:rsidR="7BFA5956" w:rsidP="7BFA5956" w:rsidRDefault="7BFA5956" w14:paraId="17515451" w14:textId="26992411">
      <w:pPr>
        <w:rPr>
          <w:b w:val="1"/>
          <w:bCs w:val="1"/>
        </w:rPr>
      </w:pPr>
    </w:p>
    <w:p w:rsidR="419846EA" w:rsidP="7BFA5956" w:rsidRDefault="419846EA" w14:paraId="5E46BF54" w14:textId="37A787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BFA5956" w:rsidR="419846EA">
        <w:rPr>
          <w:b w:val="1"/>
          <w:bCs w:val="1"/>
        </w:rPr>
        <w:t>PLANO_INICIAL</w:t>
      </w:r>
    </w:p>
    <w:tbl>
      <w:tblPr>
        <w:tblStyle w:val="TableGrid"/>
        <w:tblW w:w="8483" w:type="dxa"/>
        <w:tblLook w:val="04A0" w:firstRow="1" w:lastRow="0" w:firstColumn="1" w:lastColumn="0" w:noHBand="0" w:noVBand="1"/>
      </w:tblPr>
      <w:tblGrid>
        <w:gridCol w:w="1698"/>
        <w:gridCol w:w="1264"/>
        <w:gridCol w:w="1400"/>
        <w:gridCol w:w="1349"/>
        <w:gridCol w:w="1137"/>
        <w:gridCol w:w="1635"/>
      </w:tblGrid>
      <w:tr w:rsidR="00D7767B" w:rsidTr="7BFA5956" w14:paraId="00779218" w14:textId="77777777">
        <w:tc>
          <w:tcPr>
            <w:tcW w:w="1698" w:type="dxa"/>
            <w:tcMar/>
          </w:tcPr>
          <w:p w:rsidR="00D7767B" w:rsidP="006104E9" w:rsidRDefault="00D7767B" w14:paraId="56AD658C" w14:textId="77777777">
            <w:r>
              <w:t>Nome dos Campos</w:t>
            </w:r>
          </w:p>
        </w:tc>
        <w:tc>
          <w:tcPr>
            <w:tcW w:w="1264" w:type="dxa"/>
            <w:tcMar/>
          </w:tcPr>
          <w:p w:rsidR="00D7767B" w:rsidP="006104E9" w:rsidRDefault="00D7767B" w14:paraId="551D9150" w14:textId="77777777">
            <w:r>
              <w:t>Descrição</w:t>
            </w:r>
          </w:p>
        </w:tc>
        <w:tc>
          <w:tcPr>
            <w:tcW w:w="1400" w:type="dxa"/>
            <w:tcMar/>
          </w:tcPr>
          <w:p w:rsidR="00D7767B" w:rsidP="006104E9" w:rsidRDefault="00D7767B" w14:paraId="6A5C81A7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D7767B" w:rsidP="006104E9" w:rsidRDefault="00D7767B" w14:paraId="79E6CA77" w14:textId="77777777">
            <w:r>
              <w:t>Obrigatório?</w:t>
            </w:r>
          </w:p>
        </w:tc>
        <w:tc>
          <w:tcPr>
            <w:tcW w:w="1137" w:type="dxa"/>
            <w:tcMar/>
          </w:tcPr>
          <w:p w:rsidR="00D7767B" w:rsidP="006104E9" w:rsidRDefault="00D7767B" w14:paraId="25F23F87" w14:textId="77777777">
            <w:r>
              <w:t>Chave Primária?</w:t>
            </w:r>
          </w:p>
        </w:tc>
        <w:tc>
          <w:tcPr>
            <w:tcW w:w="1635" w:type="dxa"/>
            <w:tcMar/>
          </w:tcPr>
          <w:p w:rsidR="00D7767B" w:rsidP="006104E9" w:rsidRDefault="00D7767B" w14:paraId="597BE11A" w14:textId="77777777">
            <w:r>
              <w:t>Observações</w:t>
            </w:r>
          </w:p>
        </w:tc>
      </w:tr>
      <w:tr w:rsidR="00D7767B" w:rsidTr="7BFA5956" w14:paraId="40C4B60A" w14:textId="77777777">
        <w:tc>
          <w:tcPr>
            <w:tcW w:w="1698" w:type="dxa"/>
            <w:tcMar/>
          </w:tcPr>
          <w:p w:rsidR="7BFA5956" w:rsidP="7BFA5956" w:rsidRDefault="7BFA5956" w14:paraId="3400B10E" w14:textId="2305C00C">
            <w:pPr>
              <w:spacing w:before="0" w:beforeAutospacing="off" w:after="0" w:afterAutospacing="off"/>
            </w:pPr>
            <w:r w:rsidR="7BFA5956">
              <w:rPr/>
              <w:t>id_plano_inicial</w:t>
            </w:r>
          </w:p>
        </w:tc>
        <w:tc>
          <w:tcPr>
            <w:tcW w:w="1264" w:type="dxa"/>
            <w:tcMar/>
          </w:tcPr>
          <w:p w:rsidR="7BFA5956" w:rsidP="7BFA5956" w:rsidRDefault="7BFA5956" w14:paraId="5EBD3178" w14:textId="2FBC4B3E">
            <w:pPr>
              <w:spacing w:before="0" w:beforeAutospacing="off" w:after="0" w:afterAutospacing="off"/>
            </w:pPr>
            <w:r w:rsidR="7BFA5956">
              <w:rPr/>
              <w:t>ID do plano inicial</w:t>
            </w:r>
          </w:p>
        </w:tc>
        <w:tc>
          <w:tcPr>
            <w:tcW w:w="1400" w:type="dxa"/>
            <w:tcMar/>
          </w:tcPr>
          <w:p w:rsidR="7BFA5956" w:rsidP="7BFA5956" w:rsidRDefault="7BFA5956" w14:paraId="5B32471C" w14:textId="1D5CA1FB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5C565FEC" w14:textId="23686249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7" w:type="dxa"/>
            <w:tcMar/>
          </w:tcPr>
          <w:p w:rsidR="7BFA5956" w:rsidP="7BFA5956" w:rsidRDefault="7BFA5956" w14:paraId="720CE14B" w14:textId="4FE72383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635" w:type="dxa"/>
            <w:tcMar/>
          </w:tcPr>
          <w:p w:rsidR="7BFA5956" w:rsidP="7BFA5956" w:rsidRDefault="7BFA5956" w14:paraId="6F967099" w14:textId="68A2727E">
            <w:pPr>
              <w:spacing w:before="0" w:beforeAutospacing="off" w:after="0" w:afterAutospacing="off"/>
            </w:pPr>
          </w:p>
        </w:tc>
      </w:tr>
      <w:tr w:rsidR="00D7767B" w:rsidTr="7BFA5956" w14:paraId="4C2B37DC" w14:textId="77777777">
        <w:tc>
          <w:tcPr>
            <w:tcW w:w="1698" w:type="dxa"/>
            <w:tcMar/>
          </w:tcPr>
          <w:p w:rsidR="7BFA5956" w:rsidP="7BFA5956" w:rsidRDefault="7BFA5956" w14:paraId="2EBEEB96" w14:textId="7021ADD1">
            <w:pPr>
              <w:spacing w:before="0" w:beforeAutospacing="off" w:after="0" w:afterAutospacing="off"/>
            </w:pPr>
            <w:r w:rsidR="7BFA5956">
              <w:rPr/>
              <w:t>id_utilizador</w:t>
            </w:r>
          </w:p>
        </w:tc>
        <w:tc>
          <w:tcPr>
            <w:tcW w:w="1264" w:type="dxa"/>
            <w:tcMar/>
          </w:tcPr>
          <w:p w:rsidR="7BFA5956" w:rsidP="7BFA5956" w:rsidRDefault="7BFA5956" w14:paraId="3F140AC4" w14:textId="07F4A5D3">
            <w:pPr>
              <w:spacing w:before="0" w:beforeAutospacing="off" w:after="0" w:afterAutospacing="off"/>
            </w:pPr>
            <w:r w:rsidR="7BFA5956">
              <w:rPr/>
              <w:t>Utilizador relacionado</w:t>
            </w:r>
          </w:p>
        </w:tc>
        <w:tc>
          <w:tcPr>
            <w:tcW w:w="1400" w:type="dxa"/>
            <w:tcMar/>
          </w:tcPr>
          <w:p w:rsidR="7BFA5956" w:rsidP="7BFA5956" w:rsidRDefault="7BFA5956" w14:paraId="44DDDACC" w14:textId="5CB47085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087C4EFD" w14:textId="20357F5C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7" w:type="dxa"/>
            <w:tcMar/>
          </w:tcPr>
          <w:p w:rsidR="7BFA5956" w:rsidP="7BFA5956" w:rsidRDefault="7BFA5956" w14:paraId="4E456548" w14:textId="46EC2380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635" w:type="dxa"/>
            <w:tcMar/>
          </w:tcPr>
          <w:p w:rsidR="7BFA5956" w:rsidP="7BFA5956" w:rsidRDefault="7BFA5956" w14:paraId="2696FFAB" w14:textId="6964AE67">
            <w:pPr>
              <w:spacing w:before="0" w:beforeAutospacing="off" w:after="0" w:afterAutospacing="off"/>
            </w:pPr>
            <w:r w:rsidR="7BFA5956">
              <w:rPr/>
              <w:t xml:space="preserve">FK para </w:t>
            </w:r>
            <w:r w:rsidRPr="7BFA5956" w:rsidR="7BFA5956">
              <w:rPr>
                <w:rFonts w:ascii="Consolas" w:hAnsi="Consolas" w:eastAsia="Consolas" w:cs="Consolas"/>
              </w:rPr>
              <w:t>utilizadores</w:t>
            </w:r>
          </w:p>
        </w:tc>
      </w:tr>
    </w:tbl>
    <w:p w:rsidR="00D7767B" w:rsidP="007A3042" w:rsidRDefault="00D7767B" w14:paraId="56971EA5" w14:textId="73FF3452"/>
    <w:p w:rsidR="0016158C" w:rsidP="007A3042" w:rsidRDefault="0016158C" w14:paraId="20871F02" w14:textId="7ABD54E2"/>
    <w:p w:rsidR="0016158C" w:rsidP="0016158C" w:rsidRDefault="0016158C" w14:paraId="2FAF78CF" w14:textId="4F4116BD">
      <w:pPr>
        <w:rPr>
          <w:b/>
          <w:bCs/>
        </w:rPr>
      </w:pPr>
    </w:p>
    <w:p w:rsidR="0016158C" w:rsidP="716D22FE" w:rsidRDefault="0016158C" w14:paraId="482B9AAA" w14:textId="291EE11B">
      <w:pPr>
        <w:rPr>
          <w:b w:val="1"/>
          <w:bCs w:val="1"/>
        </w:rPr>
      </w:pPr>
      <w:r w:rsidRPr="716D22FE" w:rsidR="6AFFC7A2">
        <w:rPr>
          <w:b w:val="1"/>
          <w:bCs w:val="1"/>
        </w:rPr>
        <w:t xml:space="preserve"> </w:t>
      </w:r>
    </w:p>
    <w:p w:rsidR="0016158C" w:rsidP="716D22FE" w:rsidRDefault="0016158C" w14:paraId="61700882" w14:textId="78FBECEB">
      <w:pPr>
        <w:rPr>
          <w:b w:val="1"/>
          <w:bCs w:val="1"/>
        </w:rPr>
      </w:pPr>
    </w:p>
    <w:p w:rsidR="0016158C" w:rsidP="716D22FE" w:rsidRDefault="0016158C" w14:paraId="29A80D7E" w14:textId="5D92C13E">
      <w:pPr>
        <w:rPr>
          <w:b w:val="1"/>
          <w:bCs w:val="1"/>
        </w:rPr>
      </w:pPr>
    </w:p>
    <w:p w:rsidR="0016158C" w:rsidP="0016158C" w:rsidRDefault="0016158C" w14:paraId="79BA7670" w14:textId="6C474725">
      <w:pPr>
        <w:rPr>
          <w:b w:val="1"/>
          <w:bCs w:val="1"/>
        </w:rPr>
      </w:pPr>
      <w:r w:rsidRPr="716D22FE" w:rsidR="5C83482F">
        <w:rPr>
          <w:b w:val="1"/>
          <w:bCs w:val="1"/>
        </w:rPr>
        <w:t>NUTRICAO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258"/>
        <w:gridCol w:w="1382"/>
        <w:gridCol w:w="1349"/>
        <w:gridCol w:w="1136"/>
        <w:gridCol w:w="1638"/>
      </w:tblGrid>
      <w:tr w:rsidR="0016158C" w:rsidTr="7BFA5956" w14:paraId="29AC71BA" w14:textId="77777777">
        <w:tc>
          <w:tcPr>
            <w:tcW w:w="1731" w:type="dxa"/>
            <w:tcMar/>
          </w:tcPr>
          <w:p w:rsidR="0016158C" w:rsidP="00BA4691" w:rsidRDefault="0016158C" w14:paraId="015E8D58" w14:textId="77777777">
            <w:r>
              <w:t>Nome dos Campos</w:t>
            </w:r>
          </w:p>
        </w:tc>
        <w:tc>
          <w:tcPr>
            <w:tcW w:w="1258" w:type="dxa"/>
            <w:tcMar/>
          </w:tcPr>
          <w:p w:rsidR="0016158C" w:rsidP="00BA4691" w:rsidRDefault="0016158C" w14:paraId="236116C1" w14:textId="77777777">
            <w:r>
              <w:t>Descrição</w:t>
            </w:r>
          </w:p>
        </w:tc>
        <w:tc>
          <w:tcPr>
            <w:tcW w:w="1382" w:type="dxa"/>
            <w:tcMar/>
          </w:tcPr>
          <w:p w:rsidR="0016158C" w:rsidP="00BA4691" w:rsidRDefault="0016158C" w14:paraId="5EB29CEA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16158C" w:rsidP="00BA4691" w:rsidRDefault="0016158C" w14:paraId="053AA832" w14:textId="77777777">
            <w:r>
              <w:t>Obrigatório?</w:t>
            </w:r>
          </w:p>
        </w:tc>
        <w:tc>
          <w:tcPr>
            <w:tcW w:w="1136" w:type="dxa"/>
            <w:tcMar/>
          </w:tcPr>
          <w:p w:rsidR="0016158C" w:rsidP="00BA4691" w:rsidRDefault="0016158C" w14:paraId="3653469A" w14:textId="77777777">
            <w:r>
              <w:t>Chave Primária?</w:t>
            </w:r>
          </w:p>
        </w:tc>
        <w:tc>
          <w:tcPr>
            <w:tcW w:w="1638" w:type="dxa"/>
            <w:tcMar/>
          </w:tcPr>
          <w:p w:rsidR="0016158C" w:rsidP="00BA4691" w:rsidRDefault="0016158C" w14:paraId="33C863E1" w14:textId="77777777">
            <w:r>
              <w:t>Observações</w:t>
            </w:r>
          </w:p>
        </w:tc>
      </w:tr>
      <w:tr w:rsidR="0016158C" w:rsidTr="7BFA5956" w14:paraId="13900801" w14:textId="77777777">
        <w:tc>
          <w:tcPr>
            <w:tcW w:w="1731" w:type="dxa"/>
            <w:tcMar/>
          </w:tcPr>
          <w:p w:rsidR="7BFA5956" w:rsidP="7BFA5956" w:rsidRDefault="7BFA5956" w14:paraId="52238F28" w14:textId="352F163F">
            <w:pPr>
              <w:spacing w:before="0" w:beforeAutospacing="off" w:after="0" w:afterAutospacing="off"/>
            </w:pPr>
            <w:r w:rsidR="7BFA5956">
              <w:rPr/>
              <w:t>id_nutricao</w:t>
            </w:r>
          </w:p>
        </w:tc>
        <w:tc>
          <w:tcPr>
            <w:tcW w:w="1258" w:type="dxa"/>
            <w:tcMar/>
          </w:tcPr>
          <w:p w:rsidR="7BFA5956" w:rsidP="7BFA5956" w:rsidRDefault="7BFA5956" w14:paraId="6CE2A229" w14:textId="73E802AD">
            <w:pPr>
              <w:spacing w:before="0" w:beforeAutospacing="off" w:after="0" w:afterAutospacing="off"/>
            </w:pPr>
            <w:r w:rsidR="7BFA5956">
              <w:rPr/>
              <w:t>ID do plano nutricional</w:t>
            </w:r>
          </w:p>
        </w:tc>
        <w:tc>
          <w:tcPr>
            <w:tcW w:w="1382" w:type="dxa"/>
            <w:tcMar/>
          </w:tcPr>
          <w:p w:rsidR="7BFA5956" w:rsidP="7BFA5956" w:rsidRDefault="7BFA5956" w14:paraId="7A5BE598" w14:textId="451CB007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43253305" w14:textId="608FBA84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6" w:type="dxa"/>
            <w:tcMar/>
          </w:tcPr>
          <w:p w:rsidR="7BFA5956" w:rsidP="7BFA5956" w:rsidRDefault="7BFA5956" w14:paraId="4DDC4559" w14:textId="33911AA5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638" w:type="dxa"/>
            <w:tcMar/>
          </w:tcPr>
          <w:p w:rsidR="7BFA5956" w:rsidP="7BFA5956" w:rsidRDefault="7BFA5956" w14:paraId="3F8BECD1" w14:textId="3D5C9DB0">
            <w:pPr>
              <w:spacing w:before="0" w:beforeAutospacing="off" w:after="0" w:afterAutospacing="off"/>
            </w:pPr>
          </w:p>
        </w:tc>
      </w:tr>
      <w:tr w:rsidR="0016158C" w:rsidTr="7BFA5956" w14:paraId="63692E1F" w14:textId="77777777">
        <w:tc>
          <w:tcPr>
            <w:tcW w:w="1731" w:type="dxa"/>
            <w:tcMar/>
          </w:tcPr>
          <w:p w:rsidR="7BFA5956" w:rsidP="7BFA5956" w:rsidRDefault="7BFA5956" w14:paraId="20C58012" w14:textId="37A85C5A">
            <w:pPr>
              <w:spacing w:before="0" w:beforeAutospacing="off" w:after="0" w:afterAutospacing="off"/>
            </w:pPr>
            <w:r w:rsidR="7BFA5956">
              <w:rPr/>
              <w:t>id_utilizador</w:t>
            </w:r>
          </w:p>
        </w:tc>
        <w:tc>
          <w:tcPr>
            <w:tcW w:w="1258" w:type="dxa"/>
            <w:tcMar/>
          </w:tcPr>
          <w:p w:rsidR="7BFA5956" w:rsidP="7BFA5956" w:rsidRDefault="7BFA5956" w14:paraId="2F1AD055" w14:textId="5C5569A0">
            <w:pPr>
              <w:spacing w:before="0" w:beforeAutospacing="off" w:after="0" w:afterAutospacing="off"/>
            </w:pPr>
            <w:r w:rsidR="7BFA5956">
              <w:rPr/>
              <w:t>Dono do plano</w:t>
            </w:r>
          </w:p>
        </w:tc>
        <w:tc>
          <w:tcPr>
            <w:tcW w:w="1382" w:type="dxa"/>
            <w:tcMar/>
          </w:tcPr>
          <w:p w:rsidR="7BFA5956" w:rsidP="7BFA5956" w:rsidRDefault="7BFA5956" w14:paraId="3BAFB3D0" w14:textId="5D159F85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7FD55E81" w14:textId="6218A9BF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6" w:type="dxa"/>
            <w:tcMar/>
          </w:tcPr>
          <w:p w:rsidR="7BFA5956" w:rsidP="7BFA5956" w:rsidRDefault="7BFA5956" w14:paraId="20528103" w14:textId="234A5E3D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638" w:type="dxa"/>
            <w:tcMar/>
          </w:tcPr>
          <w:p w:rsidR="7BFA5956" w:rsidP="7BFA5956" w:rsidRDefault="7BFA5956" w14:paraId="7369464A" w14:textId="4D1FDC74">
            <w:pPr>
              <w:spacing w:before="0" w:beforeAutospacing="off" w:after="0" w:afterAutospacing="off"/>
            </w:pPr>
            <w:r w:rsidR="7BFA5956">
              <w:rPr/>
              <w:t>FK</w:t>
            </w:r>
          </w:p>
        </w:tc>
      </w:tr>
      <w:tr w:rsidR="0016158C" w:rsidTr="7BFA5956" w14:paraId="1C513E3F" w14:textId="77777777">
        <w:tc>
          <w:tcPr>
            <w:tcW w:w="1731" w:type="dxa"/>
            <w:tcMar/>
          </w:tcPr>
          <w:p w:rsidR="7BFA5956" w:rsidP="7BFA5956" w:rsidRDefault="7BFA5956" w14:paraId="17151100" w14:textId="31367A83">
            <w:pPr>
              <w:spacing w:before="0" w:beforeAutospacing="off" w:after="0" w:afterAutospacing="off"/>
            </w:pPr>
            <w:r w:rsidR="7BFA5956">
              <w:rPr/>
              <w:t>refeicao</w:t>
            </w:r>
          </w:p>
        </w:tc>
        <w:tc>
          <w:tcPr>
            <w:tcW w:w="1258" w:type="dxa"/>
            <w:tcMar/>
          </w:tcPr>
          <w:p w:rsidR="7BFA5956" w:rsidP="7BFA5956" w:rsidRDefault="7BFA5956" w14:paraId="38A2EF90" w14:textId="643B4F67">
            <w:pPr>
              <w:spacing w:before="0" w:beforeAutospacing="off" w:after="0" w:afterAutospacing="off"/>
            </w:pPr>
            <w:r w:rsidR="7BFA5956">
              <w:rPr/>
              <w:t>Nome da refeição</w:t>
            </w:r>
          </w:p>
        </w:tc>
        <w:tc>
          <w:tcPr>
            <w:tcW w:w="1382" w:type="dxa"/>
            <w:tcMar/>
          </w:tcPr>
          <w:p w:rsidR="7BFA5956" w:rsidP="7BFA5956" w:rsidRDefault="7BFA5956" w14:paraId="76CC14E0" w14:textId="085D5461">
            <w:pPr>
              <w:spacing w:before="0" w:beforeAutospacing="off" w:after="0" w:afterAutospacing="off"/>
            </w:pPr>
            <w:r w:rsidR="7BFA5956">
              <w:rPr/>
              <w:t>VARCHAR(50)</w:t>
            </w:r>
          </w:p>
        </w:tc>
        <w:tc>
          <w:tcPr>
            <w:tcW w:w="1349" w:type="dxa"/>
            <w:tcMar/>
          </w:tcPr>
          <w:p w:rsidR="7BFA5956" w:rsidP="7BFA5956" w:rsidRDefault="7BFA5956" w14:paraId="4726864A" w14:textId="2DF7A08E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6" w:type="dxa"/>
            <w:tcMar/>
          </w:tcPr>
          <w:p w:rsidR="7BFA5956" w:rsidP="7BFA5956" w:rsidRDefault="7BFA5956" w14:paraId="29FFF298" w14:textId="11711024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638" w:type="dxa"/>
            <w:tcMar/>
          </w:tcPr>
          <w:p w:rsidR="7BFA5956" w:rsidP="7BFA5956" w:rsidRDefault="7BFA5956" w14:paraId="3A1FFD75" w14:textId="47FF6385">
            <w:pPr>
              <w:spacing w:before="0" w:beforeAutospacing="off" w:after="0" w:afterAutospacing="off"/>
            </w:pPr>
            <w:r w:rsidR="7BFA5956">
              <w:rPr/>
              <w:t>Ex: "Café da manhã", "Almoço"</w:t>
            </w:r>
          </w:p>
        </w:tc>
      </w:tr>
      <w:tr w:rsidR="7BFA5956" w:rsidTr="7BFA5956" w14:paraId="4D7CF8C1">
        <w:trPr>
          <w:trHeight w:val="300"/>
        </w:trPr>
        <w:tc>
          <w:tcPr>
            <w:tcW w:w="1731" w:type="dxa"/>
            <w:tcMar/>
          </w:tcPr>
          <w:p w:rsidR="7BFA5956" w:rsidP="7BFA5956" w:rsidRDefault="7BFA5956" w14:paraId="13EAFA26" w14:textId="4B6A618A">
            <w:pPr>
              <w:spacing w:before="0" w:beforeAutospacing="off" w:after="0" w:afterAutospacing="off"/>
            </w:pPr>
            <w:r w:rsidR="7BFA5956">
              <w:rPr/>
              <w:t>alimentos</w:t>
            </w:r>
          </w:p>
        </w:tc>
        <w:tc>
          <w:tcPr>
            <w:tcW w:w="1258" w:type="dxa"/>
            <w:tcMar/>
          </w:tcPr>
          <w:p w:rsidR="7BFA5956" w:rsidP="7BFA5956" w:rsidRDefault="7BFA5956" w14:paraId="271E0EDC" w14:textId="1CCAC623">
            <w:pPr>
              <w:spacing w:before="0" w:beforeAutospacing="off" w:after="0" w:afterAutospacing="off"/>
            </w:pPr>
            <w:r w:rsidR="7BFA5956">
              <w:rPr/>
              <w:t>Lista de alimentos</w:t>
            </w:r>
          </w:p>
        </w:tc>
        <w:tc>
          <w:tcPr>
            <w:tcW w:w="1382" w:type="dxa"/>
            <w:tcMar/>
          </w:tcPr>
          <w:p w:rsidR="7BFA5956" w:rsidP="7BFA5956" w:rsidRDefault="7BFA5956" w14:paraId="37645E32" w14:textId="1A7A477D">
            <w:pPr>
              <w:spacing w:before="0" w:beforeAutospacing="off" w:after="0" w:afterAutospacing="off"/>
            </w:pPr>
            <w:r w:rsidR="7BFA5956">
              <w:rPr/>
              <w:t>TEXT</w:t>
            </w:r>
          </w:p>
        </w:tc>
        <w:tc>
          <w:tcPr>
            <w:tcW w:w="1349" w:type="dxa"/>
            <w:tcMar/>
          </w:tcPr>
          <w:p w:rsidR="7BFA5956" w:rsidP="7BFA5956" w:rsidRDefault="7BFA5956" w14:paraId="3EBE26E2" w14:textId="11323B83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6" w:type="dxa"/>
            <w:tcMar/>
          </w:tcPr>
          <w:p w:rsidR="7BFA5956" w:rsidP="7BFA5956" w:rsidRDefault="7BFA5956" w14:paraId="06E0C5CE" w14:textId="0E58E4D6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638" w:type="dxa"/>
            <w:tcMar/>
          </w:tcPr>
          <w:p w:rsidR="7BFA5956" w:rsidP="7BFA5956" w:rsidRDefault="7BFA5956" w14:paraId="630BBC28" w14:textId="4FA62F2F">
            <w:pPr>
              <w:spacing w:before="0" w:beforeAutospacing="off" w:after="0" w:afterAutospacing="off"/>
            </w:pPr>
          </w:p>
        </w:tc>
      </w:tr>
    </w:tbl>
    <w:p w:rsidR="0016158C" w:rsidP="7BFA5956" w:rsidRDefault="0016158C" w14:paraId="43BC30D3" w14:textId="3BD57B3B">
      <w:pPr>
        <w:pStyle w:val="Normal"/>
      </w:pPr>
    </w:p>
    <w:p w:rsidR="000A7AD0" w:rsidP="7BFA5956" w:rsidRDefault="000A7AD0" w14:paraId="631D2BD1" w14:textId="1AC95C38">
      <w:pPr>
        <w:pStyle w:val="Normal"/>
        <w:rPr>
          <w:b w:val="1"/>
          <w:bCs w:val="1"/>
        </w:rPr>
      </w:pPr>
    </w:p>
    <w:p w:rsidR="61D85ABB" w:rsidP="7BFA5956" w:rsidRDefault="61D85ABB" w14:paraId="0F1E00F0" w14:textId="5C537D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BFA5956" w:rsidR="61D85ABB">
        <w:rPr>
          <w:b w:val="1"/>
          <w:bCs w:val="1"/>
        </w:rPr>
        <w:t>CONTACTO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303"/>
        <w:gridCol w:w="1547"/>
        <w:gridCol w:w="1349"/>
        <w:gridCol w:w="1151"/>
        <w:gridCol w:w="1708"/>
      </w:tblGrid>
      <w:tr w:rsidR="0016158C" w:rsidTr="7BFA5956" w14:paraId="5DF0FE48" w14:textId="77777777">
        <w:tc>
          <w:tcPr>
            <w:tcW w:w="1436" w:type="dxa"/>
            <w:tcMar/>
          </w:tcPr>
          <w:p w:rsidR="0016158C" w:rsidP="00BA4691" w:rsidRDefault="0016158C" w14:paraId="3F54A420" w14:textId="77777777">
            <w:r>
              <w:t>Nome dos Campos</w:t>
            </w:r>
          </w:p>
        </w:tc>
        <w:tc>
          <w:tcPr>
            <w:tcW w:w="1303" w:type="dxa"/>
            <w:tcMar/>
          </w:tcPr>
          <w:p w:rsidR="0016158C" w:rsidP="00BA4691" w:rsidRDefault="0016158C" w14:paraId="2D2926F5" w14:textId="77777777">
            <w:r>
              <w:t>Descrição</w:t>
            </w:r>
          </w:p>
        </w:tc>
        <w:tc>
          <w:tcPr>
            <w:tcW w:w="1547" w:type="dxa"/>
            <w:tcMar/>
          </w:tcPr>
          <w:p w:rsidR="0016158C" w:rsidP="00BA4691" w:rsidRDefault="0016158C" w14:paraId="1EC85BD9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16158C" w:rsidP="00BA4691" w:rsidRDefault="0016158C" w14:paraId="07785B51" w14:textId="77777777">
            <w:r>
              <w:t>Obrigatório?</w:t>
            </w:r>
          </w:p>
        </w:tc>
        <w:tc>
          <w:tcPr>
            <w:tcW w:w="1151" w:type="dxa"/>
            <w:tcMar/>
          </w:tcPr>
          <w:p w:rsidR="0016158C" w:rsidP="00BA4691" w:rsidRDefault="0016158C" w14:paraId="2F53F0D8" w14:textId="77777777">
            <w:r>
              <w:t>Chave Primária?</w:t>
            </w:r>
          </w:p>
        </w:tc>
        <w:tc>
          <w:tcPr>
            <w:tcW w:w="1708" w:type="dxa"/>
            <w:tcMar/>
          </w:tcPr>
          <w:p w:rsidR="0016158C" w:rsidP="00BA4691" w:rsidRDefault="0016158C" w14:paraId="424B4DB5" w14:textId="77777777">
            <w:r>
              <w:t>Observações</w:t>
            </w:r>
          </w:p>
        </w:tc>
      </w:tr>
      <w:tr w:rsidR="0016158C" w:rsidTr="7BFA5956" w14:paraId="2ACA11D7" w14:textId="77777777">
        <w:tc>
          <w:tcPr>
            <w:tcW w:w="1436" w:type="dxa"/>
            <w:tcMar/>
          </w:tcPr>
          <w:p w:rsidR="7BFA5956" w:rsidP="7BFA5956" w:rsidRDefault="7BFA5956" w14:paraId="29414C56" w14:textId="186DC40B">
            <w:pPr>
              <w:spacing w:before="0" w:beforeAutospacing="off" w:after="0" w:afterAutospacing="off"/>
            </w:pPr>
            <w:r w:rsidR="7BFA5956">
              <w:rPr/>
              <w:t>id_contacto</w:t>
            </w:r>
          </w:p>
        </w:tc>
        <w:tc>
          <w:tcPr>
            <w:tcW w:w="1303" w:type="dxa"/>
            <w:tcMar/>
          </w:tcPr>
          <w:p w:rsidR="7BFA5956" w:rsidP="7BFA5956" w:rsidRDefault="7BFA5956" w14:paraId="34D4C7D6" w14:textId="5DF0C202">
            <w:pPr>
              <w:spacing w:before="0" w:beforeAutospacing="off" w:after="0" w:afterAutospacing="off"/>
            </w:pPr>
            <w:r w:rsidR="7BFA5956">
              <w:rPr/>
              <w:t>ID do contacto</w:t>
            </w:r>
          </w:p>
        </w:tc>
        <w:tc>
          <w:tcPr>
            <w:tcW w:w="1547" w:type="dxa"/>
            <w:tcMar/>
          </w:tcPr>
          <w:p w:rsidR="7BFA5956" w:rsidP="7BFA5956" w:rsidRDefault="7BFA5956" w14:paraId="76C5EFD1" w14:textId="51664129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7FAE56FF" w14:textId="5371528D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1" w:type="dxa"/>
            <w:tcMar/>
          </w:tcPr>
          <w:p w:rsidR="7BFA5956" w:rsidP="7BFA5956" w:rsidRDefault="7BFA5956" w14:paraId="3360EBFC" w14:textId="5BB3E29D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708" w:type="dxa"/>
            <w:tcMar/>
          </w:tcPr>
          <w:p w:rsidR="0016158C" w:rsidP="00BA4691" w:rsidRDefault="0016158C" w14:paraId="66501F35" w14:textId="77777777"/>
        </w:tc>
      </w:tr>
      <w:tr w:rsidR="0016158C" w:rsidTr="7BFA5956" w14:paraId="43EC8388" w14:textId="77777777">
        <w:tc>
          <w:tcPr>
            <w:tcW w:w="1436" w:type="dxa"/>
            <w:tcMar/>
          </w:tcPr>
          <w:p w:rsidR="7BFA5956" w:rsidP="7BFA5956" w:rsidRDefault="7BFA5956" w14:paraId="166D333C" w14:textId="414EE5D4">
            <w:pPr>
              <w:spacing w:before="0" w:beforeAutospacing="off" w:after="0" w:afterAutospacing="off"/>
            </w:pPr>
            <w:r w:rsidR="7BFA5956">
              <w:rPr/>
              <w:t>nome</w:t>
            </w:r>
          </w:p>
        </w:tc>
        <w:tc>
          <w:tcPr>
            <w:tcW w:w="1303" w:type="dxa"/>
            <w:tcMar/>
          </w:tcPr>
          <w:p w:rsidR="7BFA5956" w:rsidP="7BFA5956" w:rsidRDefault="7BFA5956" w14:paraId="7451EA6C" w14:textId="6CDD0FCA">
            <w:pPr>
              <w:spacing w:before="0" w:beforeAutospacing="off" w:after="0" w:afterAutospacing="off"/>
            </w:pPr>
            <w:r w:rsidR="7BFA5956">
              <w:rPr/>
              <w:t>Nome do remetente</w:t>
            </w:r>
          </w:p>
        </w:tc>
        <w:tc>
          <w:tcPr>
            <w:tcW w:w="1547" w:type="dxa"/>
            <w:tcMar/>
          </w:tcPr>
          <w:p w:rsidR="7BFA5956" w:rsidP="7BFA5956" w:rsidRDefault="7BFA5956" w14:paraId="692DCA95" w14:textId="6BA48103">
            <w:pPr>
              <w:spacing w:before="0" w:beforeAutospacing="off" w:after="0" w:afterAutospacing="off"/>
            </w:pPr>
            <w:r w:rsidR="7BFA5956">
              <w:rPr/>
              <w:t>VARCHAR(100)</w:t>
            </w:r>
          </w:p>
        </w:tc>
        <w:tc>
          <w:tcPr>
            <w:tcW w:w="1349" w:type="dxa"/>
            <w:tcMar/>
          </w:tcPr>
          <w:p w:rsidR="7BFA5956" w:rsidP="7BFA5956" w:rsidRDefault="7BFA5956" w14:paraId="21EF79F6" w14:textId="1C3A3E2A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1" w:type="dxa"/>
            <w:tcMar/>
          </w:tcPr>
          <w:p w:rsidR="7BFA5956" w:rsidP="7BFA5956" w:rsidRDefault="7BFA5956" w14:paraId="3FF8DF9F" w14:textId="4574CC3C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08" w:type="dxa"/>
            <w:tcMar/>
          </w:tcPr>
          <w:p w:rsidR="0016158C" w:rsidP="00BA4691" w:rsidRDefault="0016158C" w14:paraId="01877051" w14:textId="77777777"/>
        </w:tc>
      </w:tr>
      <w:tr w:rsidR="0016158C" w:rsidTr="7BFA5956" w14:paraId="6FDADE3D" w14:textId="77777777">
        <w:tc>
          <w:tcPr>
            <w:tcW w:w="1436" w:type="dxa"/>
            <w:tcMar/>
          </w:tcPr>
          <w:p w:rsidR="7BFA5956" w:rsidP="7BFA5956" w:rsidRDefault="7BFA5956" w14:paraId="1CF85BB1" w14:textId="01B00F5A">
            <w:pPr>
              <w:spacing w:before="0" w:beforeAutospacing="off" w:after="0" w:afterAutospacing="off"/>
            </w:pPr>
            <w:r w:rsidR="7BFA5956">
              <w:rPr/>
              <w:t>email</w:t>
            </w:r>
          </w:p>
        </w:tc>
        <w:tc>
          <w:tcPr>
            <w:tcW w:w="1303" w:type="dxa"/>
            <w:tcMar/>
          </w:tcPr>
          <w:p w:rsidR="7BFA5956" w:rsidP="7BFA5956" w:rsidRDefault="7BFA5956" w14:paraId="4F01C3B0" w14:textId="3382D036">
            <w:pPr>
              <w:spacing w:before="0" w:beforeAutospacing="off" w:after="0" w:afterAutospacing="off"/>
            </w:pPr>
            <w:r w:rsidR="7BFA5956">
              <w:rPr/>
              <w:t>Email para resposta</w:t>
            </w:r>
          </w:p>
        </w:tc>
        <w:tc>
          <w:tcPr>
            <w:tcW w:w="1547" w:type="dxa"/>
            <w:tcMar/>
          </w:tcPr>
          <w:p w:rsidR="7BFA5956" w:rsidP="7BFA5956" w:rsidRDefault="7BFA5956" w14:paraId="78FF3736" w14:textId="17DD9413">
            <w:pPr>
              <w:spacing w:before="0" w:beforeAutospacing="off" w:after="0" w:afterAutospacing="off"/>
            </w:pPr>
            <w:r w:rsidR="7BFA5956">
              <w:rPr/>
              <w:t>VARCHAR(100)</w:t>
            </w:r>
          </w:p>
        </w:tc>
        <w:tc>
          <w:tcPr>
            <w:tcW w:w="1349" w:type="dxa"/>
            <w:tcMar/>
          </w:tcPr>
          <w:p w:rsidR="7BFA5956" w:rsidP="7BFA5956" w:rsidRDefault="7BFA5956" w14:paraId="32F6BC94" w14:textId="59C14758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1" w:type="dxa"/>
            <w:tcMar/>
          </w:tcPr>
          <w:p w:rsidR="7BFA5956" w:rsidP="7BFA5956" w:rsidRDefault="7BFA5956" w14:paraId="6A36AF6F" w14:textId="43259AC4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08" w:type="dxa"/>
            <w:tcMar/>
          </w:tcPr>
          <w:p w:rsidR="0016158C" w:rsidP="00BA4691" w:rsidRDefault="0016158C" w14:paraId="7905D575" w14:textId="77777777"/>
        </w:tc>
      </w:tr>
      <w:tr w:rsidR="0016158C" w:rsidTr="7BFA5956" w14:paraId="4EB59E3C" w14:textId="77777777">
        <w:tc>
          <w:tcPr>
            <w:tcW w:w="1436" w:type="dxa"/>
            <w:tcMar/>
          </w:tcPr>
          <w:p w:rsidR="7BFA5956" w:rsidP="7BFA5956" w:rsidRDefault="7BFA5956" w14:paraId="4E252403" w14:textId="7F270B56">
            <w:pPr>
              <w:spacing w:before="0" w:beforeAutospacing="off" w:after="0" w:afterAutospacing="off"/>
            </w:pPr>
            <w:r w:rsidR="7BFA5956">
              <w:rPr/>
              <w:t>mensagem</w:t>
            </w:r>
          </w:p>
        </w:tc>
        <w:tc>
          <w:tcPr>
            <w:tcW w:w="1303" w:type="dxa"/>
            <w:tcMar/>
          </w:tcPr>
          <w:p w:rsidR="7BFA5956" w:rsidP="7BFA5956" w:rsidRDefault="7BFA5956" w14:paraId="55B02A78" w14:textId="0F519850">
            <w:pPr>
              <w:spacing w:before="0" w:beforeAutospacing="off" w:after="0" w:afterAutospacing="off"/>
            </w:pPr>
            <w:r w:rsidR="7BFA5956">
              <w:rPr/>
              <w:t>Texto da mensagem</w:t>
            </w:r>
          </w:p>
        </w:tc>
        <w:tc>
          <w:tcPr>
            <w:tcW w:w="1547" w:type="dxa"/>
            <w:tcMar/>
          </w:tcPr>
          <w:p w:rsidR="7BFA5956" w:rsidP="7BFA5956" w:rsidRDefault="7BFA5956" w14:paraId="1449F9BE" w14:textId="0EBA0C7F">
            <w:pPr>
              <w:spacing w:before="0" w:beforeAutospacing="off" w:after="0" w:afterAutospacing="off"/>
            </w:pPr>
            <w:r w:rsidR="7BFA5956">
              <w:rPr/>
              <w:t>TEXT</w:t>
            </w:r>
          </w:p>
        </w:tc>
        <w:tc>
          <w:tcPr>
            <w:tcW w:w="1349" w:type="dxa"/>
            <w:tcMar/>
          </w:tcPr>
          <w:p w:rsidR="7BFA5956" w:rsidP="7BFA5956" w:rsidRDefault="7BFA5956" w14:paraId="1F739D98" w14:textId="4BFEB8B8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1" w:type="dxa"/>
            <w:tcMar/>
          </w:tcPr>
          <w:p w:rsidR="7BFA5956" w:rsidP="7BFA5956" w:rsidRDefault="7BFA5956" w14:paraId="72FD90BE" w14:textId="54EDB464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08" w:type="dxa"/>
            <w:tcMar/>
          </w:tcPr>
          <w:p w:rsidR="0016158C" w:rsidP="00BA4691" w:rsidRDefault="0016158C" w14:paraId="25267079" w14:textId="77777777"/>
        </w:tc>
      </w:tr>
    </w:tbl>
    <w:p w:rsidR="0016158C" w:rsidP="007A3042" w:rsidRDefault="0016158C" w14:paraId="0CB9B721" w14:textId="1995441F"/>
    <w:p w:rsidR="0016158C" w:rsidP="007A3042" w:rsidRDefault="0016158C" w14:paraId="0E632039" w14:textId="25A9E20D"/>
    <w:p w:rsidR="0016158C" w:rsidP="0016158C" w:rsidRDefault="0016158C" w14:paraId="393B8B35" w14:textId="3A769B34">
      <w:pPr>
        <w:rPr>
          <w:b/>
          <w:bCs/>
        </w:rPr>
      </w:pPr>
    </w:p>
    <w:p w:rsidR="0016158C" w:rsidP="7BFA5956" w:rsidRDefault="0016158C" w14:paraId="7B28025B" w14:textId="4D5436A4">
      <w:pPr>
        <w:rPr>
          <w:b w:val="1"/>
          <w:bCs w:val="1"/>
        </w:rPr>
      </w:pPr>
      <w:r w:rsidRPr="7BFA5956" w:rsidR="30D25939">
        <w:rPr>
          <w:b w:val="1"/>
          <w:bCs w:val="1"/>
        </w:rPr>
        <w:t xml:space="preserve"> </w:t>
      </w:r>
    </w:p>
    <w:p w:rsidR="0016158C" w:rsidP="0016158C" w:rsidRDefault="0016158C" w14:paraId="3C5844A0" w14:textId="510C25C2">
      <w:pPr>
        <w:rPr>
          <w:b w:val="1"/>
          <w:bCs w:val="1"/>
        </w:rPr>
      </w:pPr>
      <w:r w:rsidRPr="7BFA5956" w:rsidR="10106523">
        <w:rPr>
          <w:b w:val="1"/>
          <w:bCs w:val="1"/>
        </w:rPr>
        <w:t>EVENTO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22"/>
        <w:gridCol w:w="1599"/>
        <w:gridCol w:w="1349"/>
        <w:gridCol w:w="1158"/>
        <w:gridCol w:w="1738"/>
      </w:tblGrid>
      <w:tr w:rsidR="0016158C" w:rsidTr="7BFA5956" w14:paraId="17FA319F" w14:textId="77777777">
        <w:tc>
          <w:tcPr>
            <w:tcW w:w="1328" w:type="dxa"/>
            <w:tcMar/>
          </w:tcPr>
          <w:p w:rsidR="0016158C" w:rsidP="00BA4691" w:rsidRDefault="0016158C" w14:paraId="214D814C" w14:textId="77777777">
            <w:r>
              <w:t>Nome dos Campos</w:t>
            </w:r>
          </w:p>
        </w:tc>
        <w:tc>
          <w:tcPr>
            <w:tcW w:w="1322" w:type="dxa"/>
            <w:tcMar/>
          </w:tcPr>
          <w:p w:rsidR="0016158C" w:rsidP="00BA4691" w:rsidRDefault="0016158C" w14:paraId="35660BEA" w14:textId="77777777">
            <w:r>
              <w:t>Descrição</w:t>
            </w:r>
          </w:p>
        </w:tc>
        <w:tc>
          <w:tcPr>
            <w:tcW w:w="1599" w:type="dxa"/>
            <w:tcMar/>
          </w:tcPr>
          <w:p w:rsidR="0016158C" w:rsidP="00BA4691" w:rsidRDefault="0016158C" w14:paraId="26E3D88A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16158C" w:rsidP="00BA4691" w:rsidRDefault="0016158C" w14:paraId="0DF6F962" w14:textId="77777777">
            <w:r>
              <w:t>Obrigatório?</w:t>
            </w:r>
          </w:p>
        </w:tc>
        <w:tc>
          <w:tcPr>
            <w:tcW w:w="1158" w:type="dxa"/>
            <w:tcMar/>
          </w:tcPr>
          <w:p w:rsidR="0016158C" w:rsidP="00BA4691" w:rsidRDefault="0016158C" w14:paraId="56C9D082" w14:textId="77777777">
            <w:r>
              <w:t>Chave Primária?</w:t>
            </w:r>
          </w:p>
        </w:tc>
        <w:tc>
          <w:tcPr>
            <w:tcW w:w="1738" w:type="dxa"/>
            <w:tcMar/>
          </w:tcPr>
          <w:p w:rsidR="0016158C" w:rsidP="00BA4691" w:rsidRDefault="0016158C" w14:paraId="1750F601" w14:textId="77777777">
            <w:r>
              <w:t>Observações</w:t>
            </w:r>
          </w:p>
        </w:tc>
      </w:tr>
      <w:tr w:rsidR="0016158C" w:rsidTr="7BFA5956" w14:paraId="006E0145" w14:textId="77777777">
        <w:tc>
          <w:tcPr>
            <w:tcW w:w="1328" w:type="dxa"/>
            <w:tcMar/>
          </w:tcPr>
          <w:p w:rsidR="7BFA5956" w:rsidP="7BFA5956" w:rsidRDefault="7BFA5956" w14:paraId="487BB945" w14:textId="55BCE87A">
            <w:pPr>
              <w:spacing w:before="0" w:beforeAutospacing="off" w:after="0" w:afterAutospacing="off"/>
            </w:pPr>
            <w:r w:rsidR="7BFA5956">
              <w:rPr/>
              <w:t>id_evento</w:t>
            </w:r>
          </w:p>
        </w:tc>
        <w:tc>
          <w:tcPr>
            <w:tcW w:w="1322" w:type="dxa"/>
            <w:tcMar/>
          </w:tcPr>
          <w:p w:rsidR="7BFA5956" w:rsidP="7BFA5956" w:rsidRDefault="7BFA5956" w14:paraId="11367BD3" w14:textId="2BC6D9FF">
            <w:pPr>
              <w:spacing w:before="0" w:beforeAutospacing="off" w:after="0" w:afterAutospacing="off"/>
            </w:pPr>
            <w:r w:rsidR="7BFA5956">
              <w:rPr/>
              <w:t>ID do evento</w:t>
            </w:r>
          </w:p>
        </w:tc>
        <w:tc>
          <w:tcPr>
            <w:tcW w:w="1599" w:type="dxa"/>
            <w:tcMar/>
          </w:tcPr>
          <w:p w:rsidR="7BFA5956" w:rsidP="7BFA5956" w:rsidRDefault="7BFA5956" w14:paraId="20CA8A88" w14:textId="4CFAFFF5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7DFDEE72" w14:textId="00B393D9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8" w:type="dxa"/>
            <w:tcMar/>
          </w:tcPr>
          <w:p w:rsidR="7BFA5956" w:rsidP="7BFA5956" w:rsidRDefault="7BFA5956" w14:paraId="058914A5" w14:textId="60E653E8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738" w:type="dxa"/>
            <w:tcMar/>
          </w:tcPr>
          <w:p w:rsidR="7BFA5956" w:rsidP="7BFA5956" w:rsidRDefault="7BFA5956" w14:paraId="124A72A9" w14:textId="2F88BB3F">
            <w:pPr>
              <w:spacing w:before="0" w:beforeAutospacing="off" w:after="0" w:afterAutospacing="off"/>
            </w:pPr>
          </w:p>
        </w:tc>
      </w:tr>
      <w:tr w:rsidR="0016158C" w:rsidTr="7BFA5956" w14:paraId="6DCBC4A4" w14:textId="77777777">
        <w:tc>
          <w:tcPr>
            <w:tcW w:w="1328" w:type="dxa"/>
            <w:tcMar/>
          </w:tcPr>
          <w:p w:rsidR="7BFA5956" w:rsidP="7BFA5956" w:rsidRDefault="7BFA5956" w14:paraId="14ABA0DA" w14:textId="21AC93D6">
            <w:pPr>
              <w:spacing w:before="0" w:beforeAutospacing="off" w:after="0" w:afterAutospacing="off"/>
            </w:pPr>
            <w:r w:rsidR="7BFA5956">
              <w:rPr/>
              <w:t>titulo</w:t>
            </w:r>
          </w:p>
        </w:tc>
        <w:tc>
          <w:tcPr>
            <w:tcW w:w="1322" w:type="dxa"/>
            <w:tcMar/>
          </w:tcPr>
          <w:p w:rsidR="7BFA5956" w:rsidP="7BFA5956" w:rsidRDefault="7BFA5956" w14:paraId="3DDF32BB" w14:textId="49A96E19">
            <w:pPr>
              <w:spacing w:before="0" w:beforeAutospacing="off" w:after="0" w:afterAutospacing="off"/>
            </w:pPr>
            <w:r w:rsidR="7BFA5956">
              <w:rPr/>
              <w:t>Título do evento</w:t>
            </w:r>
          </w:p>
        </w:tc>
        <w:tc>
          <w:tcPr>
            <w:tcW w:w="1599" w:type="dxa"/>
            <w:tcMar/>
          </w:tcPr>
          <w:p w:rsidR="7BFA5956" w:rsidP="7BFA5956" w:rsidRDefault="7BFA5956" w14:paraId="50F7D2D4" w14:textId="2D486169">
            <w:pPr>
              <w:spacing w:before="0" w:beforeAutospacing="off" w:after="0" w:afterAutospacing="off"/>
            </w:pPr>
            <w:r w:rsidR="7BFA5956">
              <w:rPr/>
              <w:t>VARCHAR(100)</w:t>
            </w:r>
          </w:p>
        </w:tc>
        <w:tc>
          <w:tcPr>
            <w:tcW w:w="1349" w:type="dxa"/>
            <w:tcMar/>
          </w:tcPr>
          <w:p w:rsidR="7BFA5956" w:rsidP="7BFA5956" w:rsidRDefault="7BFA5956" w14:paraId="30B30E30" w14:textId="1E01F5A1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8" w:type="dxa"/>
            <w:tcMar/>
          </w:tcPr>
          <w:p w:rsidR="7BFA5956" w:rsidP="7BFA5956" w:rsidRDefault="7BFA5956" w14:paraId="27A6419B" w14:textId="450408DD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38" w:type="dxa"/>
            <w:tcMar/>
          </w:tcPr>
          <w:p w:rsidR="7BFA5956" w:rsidP="7BFA5956" w:rsidRDefault="7BFA5956" w14:paraId="49B6026A" w14:textId="3A680DC9">
            <w:pPr>
              <w:spacing w:before="0" w:beforeAutospacing="off" w:after="0" w:afterAutospacing="off"/>
            </w:pPr>
          </w:p>
        </w:tc>
      </w:tr>
      <w:tr w:rsidR="0016158C" w:rsidTr="7BFA5956" w14:paraId="49B9ACB4" w14:textId="77777777">
        <w:tc>
          <w:tcPr>
            <w:tcW w:w="1328" w:type="dxa"/>
            <w:tcMar/>
          </w:tcPr>
          <w:p w:rsidR="7BFA5956" w:rsidP="7BFA5956" w:rsidRDefault="7BFA5956" w14:paraId="034541F3" w14:textId="3129E4B1">
            <w:pPr>
              <w:spacing w:before="0" w:beforeAutospacing="off" w:after="0" w:afterAutospacing="off"/>
            </w:pPr>
            <w:r w:rsidR="7BFA5956">
              <w:rPr/>
              <w:t>data_evento</w:t>
            </w:r>
          </w:p>
        </w:tc>
        <w:tc>
          <w:tcPr>
            <w:tcW w:w="1322" w:type="dxa"/>
            <w:tcMar/>
          </w:tcPr>
          <w:p w:rsidR="7BFA5956" w:rsidP="7BFA5956" w:rsidRDefault="7BFA5956" w14:paraId="03CB1BB7" w14:textId="5BBA0493">
            <w:pPr>
              <w:spacing w:before="0" w:beforeAutospacing="off" w:after="0" w:afterAutospacing="off"/>
            </w:pPr>
            <w:r w:rsidR="7BFA5956">
              <w:rPr/>
              <w:t>Data de realização</w:t>
            </w:r>
          </w:p>
        </w:tc>
        <w:tc>
          <w:tcPr>
            <w:tcW w:w="1599" w:type="dxa"/>
            <w:tcMar/>
          </w:tcPr>
          <w:p w:rsidR="7BFA5956" w:rsidP="7BFA5956" w:rsidRDefault="7BFA5956" w14:paraId="152B78EE" w14:textId="595AF4AD">
            <w:pPr>
              <w:spacing w:before="0" w:beforeAutospacing="off" w:after="0" w:afterAutospacing="off"/>
            </w:pPr>
            <w:r w:rsidR="7BFA5956">
              <w:rPr/>
              <w:t>DATE</w:t>
            </w:r>
          </w:p>
        </w:tc>
        <w:tc>
          <w:tcPr>
            <w:tcW w:w="1349" w:type="dxa"/>
            <w:tcMar/>
          </w:tcPr>
          <w:p w:rsidR="7BFA5956" w:rsidP="7BFA5956" w:rsidRDefault="7BFA5956" w14:paraId="6755007C" w14:textId="7D57ED9E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8" w:type="dxa"/>
            <w:tcMar/>
          </w:tcPr>
          <w:p w:rsidR="7BFA5956" w:rsidP="7BFA5956" w:rsidRDefault="7BFA5956" w14:paraId="26C43066" w14:textId="16459C49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38" w:type="dxa"/>
            <w:tcMar/>
          </w:tcPr>
          <w:p w:rsidR="7BFA5956" w:rsidP="7BFA5956" w:rsidRDefault="7BFA5956" w14:paraId="4F421E2B" w14:textId="7AF095FE">
            <w:pPr>
              <w:spacing w:before="0" w:beforeAutospacing="off" w:after="0" w:afterAutospacing="off"/>
            </w:pPr>
          </w:p>
        </w:tc>
      </w:tr>
      <w:tr w:rsidR="0016158C" w:rsidTr="7BFA5956" w14:paraId="2B6E4E08" w14:textId="77777777">
        <w:tc>
          <w:tcPr>
            <w:tcW w:w="1328" w:type="dxa"/>
            <w:tcMar/>
          </w:tcPr>
          <w:p w:rsidR="7BFA5956" w:rsidP="7BFA5956" w:rsidRDefault="7BFA5956" w14:paraId="6A92C998" w14:textId="51C45829">
            <w:pPr>
              <w:spacing w:before="0" w:beforeAutospacing="off" w:after="0" w:afterAutospacing="off"/>
            </w:pPr>
            <w:r w:rsidR="7BFA5956">
              <w:rPr/>
              <w:t>descricao</w:t>
            </w:r>
          </w:p>
        </w:tc>
        <w:tc>
          <w:tcPr>
            <w:tcW w:w="1322" w:type="dxa"/>
            <w:tcMar/>
          </w:tcPr>
          <w:p w:rsidR="7BFA5956" w:rsidP="7BFA5956" w:rsidRDefault="7BFA5956" w14:paraId="04270183" w14:textId="42C50156">
            <w:pPr>
              <w:spacing w:before="0" w:beforeAutospacing="off" w:after="0" w:afterAutospacing="off"/>
            </w:pPr>
            <w:r w:rsidR="7BFA5956">
              <w:rPr/>
              <w:t>Detalhes do evento</w:t>
            </w:r>
          </w:p>
        </w:tc>
        <w:tc>
          <w:tcPr>
            <w:tcW w:w="1599" w:type="dxa"/>
            <w:tcMar/>
          </w:tcPr>
          <w:p w:rsidR="7BFA5956" w:rsidP="7BFA5956" w:rsidRDefault="7BFA5956" w14:paraId="2F223860" w14:textId="32C30CD7">
            <w:pPr>
              <w:spacing w:before="0" w:beforeAutospacing="off" w:after="0" w:afterAutospacing="off"/>
            </w:pPr>
            <w:r w:rsidR="7BFA5956">
              <w:rPr/>
              <w:t>TEXT</w:t>
            </w:r>
          </w:p>
        </w:tc>
        <w:tc>
          <w:tcPr>
            <w:tcW w:w="1349" w:type="dxa"/>
            <w:tcMar/>
          </w:tcPr>
          <w:p w:rsidR="7BFA5956" w:rsidP="7BFA5956" w:rsidRDefault="7BFA5956" w14:paraId="77FEC870" w14:textId="7F9BC0CC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158" w:type="dxa"/>
            <w:tcMar/>
          </w:tcPr>
          <w:p w:rsidR="7BFA5956" w:rsidP="7BFA5956" w:rsidRDefault="7BFA5956" w14:paraId="2D91925F" w14:textId="479A32C1">
            <w:pPr>
              <w:spacing w:before="0" w:beforeAutospacing="off" w:after="0" w:afterAutospacing="off"/>
            </w:pPr>
            <w:r w:rsidR="7BFA5956">
              <w:rPr/>
              <w:t>No</w:t>
            </w:r>
          </w:p>
        </w:tc>
        <w:tc>
          <w:tcPr>
            <w:tcW w:w="1738" w:type="dxa"/>
            <w:tcMar/>
          </w:tcPr>
          <w:p w:rsidR="7BFA5956" w:rsidP="7BFA5956" w:rsidRDefault="7BFA5956" w14:paraId="68D0CB66" w14:textId="3D1E19F0">
            <w:pPr>
              <w:spacing w:before="0" w:beforeAutospacing="off" w:after="0" w:afterAutospacing="off"/>
            </w:pPr>
          </w:p>
        </w:tc>
      </w:tr>
    </w:tbl>
    <w:p w:rsidR="0016158C" w:rsidP="007A3042" w:rsidRDefault="0016158C" w14:paraId="0151C692" w14:textId="7DD13B51"/>
    <w:p w:rsidR="0016158C" w:rsidP="007A3042" w:rsidRDefault="0016158C" w14:paraId="5EDD8B49" w14:textId="743548E8"/>
    <w:p w:rsidR="0016158C" w:rsidP="0016158C" w:rsidRDefault="0016158C" w14:paraId="5CD196C3" w14:textId="5442CA5F">
      <w:pPr>
        <w:rPr>
          <w:b/>
          <w:bCs/>
        </w:rPr>
      </w:pPr>
    </w:p>
    <w:p w:rsidR="376B7D37" w:rsidP="7BFA5956" w:rsidRDefault="376B7D37" w14:paraId="22B0901D" w14:textId="111F39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BFA5956" w:rsidR="376B7D37">
        <w:rPr>
          <w:b w:val="1"/>
          <w:bCs w:val="1"/>
        </w:rPr>
        <w:t>IMAGEM_EVENTO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18"/>
        <w:gridCol w:w="1595"/>
        <w:gridCol w:w="1349"/>
        <w:gridCol w:w="1156"/>
        <w:gridCol w:w="1731"/>
      </w:tblGrid>
      <w:tr w:rsidR="0016158C" w:rsidTr="7BFA5956" w14:paraId="4AF2E271" w14:textId="77777777">
        <w:tc>
          <w:tcPr>
            <w:tcW w:w="1345" w:type="dxa"/>
            <w:tcMar/>
          </w:tcPr>
          <w:p w:rsidR="0016158C" w:rsidP="00BA4691" w:rsidRDefault="0016158C" w14:paraId="42142A98" w14:textId="77777777">
            <w:r>
              <w:t>Nome dos Campos</w:t>
            </w:r>
          </w:p>
        </w:tc>
        <w:tc>
          <w:tcPr>
            <w:tcW w:w="1318" w:type="dxa"/>
            <w:tcMar/>
          </w:tcPr>
          <w:p w:rsidR="0016158C" w:rsidP="00BA4691" w:rsidRDefault="0016158C" w14:paraId="1AB2DDD1" w14:textId="77777777">
            <w:r>
              <w:t>Descrição</w:t>
            </w:r>
          </w:p>
        </w:tc>
        <w:tc>
          <w:tcPr>
            <w:tcW w:w="1595" w:type="dxa"/>
            <w:tcMar/>
          </w:tcPr>
          <w:p w:rsidR="0016158C" w:rsidP="00BA4691" w:rsidRDefault="0016158C" w14:paraId="5AF4512C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16158C" w:rsidP="00BA4691" w:rsidRDefault="0016158C" w14:paraId="69DAF24D" w14:textId="77777777">
            <w:r>
              <w:t>Obrigatório?</w:t>
            </w:r>
          </w:p>
        </w:tc>
        <w:tc>
          <w:tcPr>
            <w:tcW w:w="1156" w:type="dxa"/>
            <w:tcMar/>
          </w:tcPr>
          <w:p w:rsidR="0016158C" w:rsidP="00BA4691" w:rsidRDefault="0016158C" w14:paraId="0F8E74B4" w14:textId="77777777">
            <w:r>
              <w:t>Chave Primária?</w:t>
            </w:r>
          </w:p>
        </w:tc>
        <w:tc>
          <w:tcPr>
            <w:tcW w:w="1731" w:type="dxa"/>
            <w:tcMar/>
          </w:tcPr>
          <w:p w:rsidR="0016158C" w:rsidP="00BA4691" w:rsidRDefault="0016158C" w14:paraId="671FD31D" w14:textId="77777777">
            <w:r>
              <w:t>Observações</w:t>
            </w:r>
          </w:p>
        </w:tc>
      </w:tr>
      <w:tr w:rsidR="0016158C" w:rsidTr="7BFA5956" w14:paraId="7B595E1F" w14:textId="77777777">
        <w:tc>
          <w:tcPr>
            <w:tcW w:w="1345" w:type="dxa"/>
            <w:tcMar/>
          </w:tcPr>
          <w:p w:rsidR="7BFA5956" w:rsidP="7BFA5956" w:rsidRDefault="7BFA5956" w14:paraId="594A2B4F" w14:textId="684D297A">
            <w:pPr>
              <w:spacing w:before="0" w:beforeAutospacing="off" w:after="0" w:afterAutospacing="off"/>
            </w:pPr>
            <w:r w:rsidR="7BFA5956">
              <w:rPr/>
              <w:t>id_imagem_evento</w:t>
            </w:r>
          </w:p>
        </w:tc>
        <w:tc>
          <w:tcPr>
            <w:tcW w:w="1318" w:type="dxa"/>
            <w:tcMar/>
          </w:tcPr>
          <w:p w:rsidR="7BFA5956" w:rsidP="7BFA5956" w:rsidRDefault="7BFA5956" w14:paraId="5DF02D5A" w14:textId="3CAE6356">
            <w:pPr>
              <w:spacing w:before="0" w:beforeAutospacing="off" w:after="0" w:afterAutospacing="off"/>
            </w:pPr>
            <w:r w:rsidR="7BFA5956">
              <w:rPr/>
              <w:t>ID da imagem do evento</w:t>
            </w:r>
          </w:p>
        </w:tc>
        <w:tc>
          <w:tcPr>
            <w:tcW w:w="1595" w:type="dxa"/>
            <w:tcMar/>
          </w:tcPr>
          <w:p w:rsidR="7BFA5956" w:rsidP="7BFA5956" w:rsidRDefault="7BFA5956" w14:paraId="3DF19122" w14:textId="384148E9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3E14B9B3" w14:textId="75D0F1C9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6" w:type="dxa"/>
            <w:tcMar/>
          </w:tcPr>
          <w:p w:rsidR="7BFA5956" w:rsidP="7BFA5956" w:rsidRDefault="7BFA5956" w14:paraId="3A6F4253" w14:textId="14220665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731" w:type="dxa"/>
            <w:tcMar/>
          </w:tcPr>
          <w:p w:rsidR="7BFA5956" w:rsidP="7BFA5956" w:rsidRDefault="7BFA5956" w14:paraId="5F3898F0" w14:textId="6826BB17">
            <w:pPr>
              <w:spacing w:before="0" w:beforeAutospacing="off" w:after="0" w:afterAutospacing="off"/>
            </w:pPr>
          </w:p>
        </w:tc>
      </w:tr>
      <w:tr w:rsidR="0016158C" w:rsidTr="7BFA5956" w14:paraId="3A83749F" w14:textId="77777777">
        <w:tc>
          <w:tcPr>
            <w:tcW w:w="1345" w:type="dxa"/>
            <w:tcMar/>
          </w:tcPr>
          <w:p w:rsidR="7BFA5956" w:rsidP="7BFA5956" w:rsidRDefault="7BFA5956" w14:paraId="454FA7D0" w14:textId="1E61413C">
            <w:pPr>
              <w:spacing w:before="0" w:beforeAutospacing="off" w:after="0" w:afterAutospacing="off"/>
            </w:pPr>
            <w:r w:rsidR="7BFA5956">
              <w:rPr/>
              <w:t>id_evento</w:t>
            </w:r>
          </w:p>
        </w:tc>
        <w:tc>
          <w:tcPr>
            <w:tcW w:w="1318" w:type="dxa"/>
            <w:tcMar/>
          </w:tcPr>
          <w:p w:rsidR="7BFA5956" w:rsidP="7BFA5956" w:rsidRDefault="7BFA5956" w14:paraId="09CE61B0" w14:textId="6BF4F710">
            <w:pPr>
              <w:spacing w:before="0" w:beforeAutospacing="off" w:after="0" w:afterAutospacing="off"/>
            </w:pPr>
            <w:r w:rsidR="7BFA5956">
              <w:rPr/>
              <w:t>Evento relacionado</w:t>
            </w:r>
          </w:p>
        </w:tc>
        <w:tc>
          <w:tcPr>
            <w:tcW w:w="1595" w:type="dxa"/>
            <w:tcMar/>
          </w:tcPr>
          <w:p w:rsidR="7BFA5956" w:rsidP="7BFA5956" w:rsidRDefault="7BFA5956" w14:paraId="36243045" w14:textId="74E50C50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24AD9AAD" w14:textId="41402415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6" w:type="dxa"/>
            <w:tcMar/>
          </w:tcPr>
          <w:p w:rsidR="7BFA5956" w:rsidP="7BFA5956" w:rsidRDefault="7BFA5956" w14:paraId="59D7571A" w14:textId="55E70584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31" w:type="dxa"/>
            <w:tcMar/>
          </w:tcPr>
          <w:p w:rsidR="7BFA5956" w:rsidP="7BFA5956" w:rsidRDefault="7BFA5956" w14:paraId="36653171" w14:textId="4425AA5A">
            <w:pPr>
              <w:spacing w:before="0" w:beforeAutospacing="off" w:after="0" w:afterAutospacing="off"/>
            </w:pPr>
            <w:r w:rsidR="7BFA5956">
              <w:rPr/>
              <w:t xml:space="preserve">FK para </w:t>
            </w:r>
            <w:r w:rsidRPr="7BFA5956" w:rsidR="7BFA5956">
              <w:rPr>
                <w:rFonts w:ascii="Consolas" w:hAnsi="Consolas" w:eastAsia="Consolas" w:cs="Consolas"/>
              </w:rPr>
              <w:t>evento</w:t>
            </w:r>
          </w:p>
        </w:tc>
      </w:tr>
      <w:tr w:rsidR="0016158C" w:rsidTr="7BFA5956" w14:paraId="2DE2E247" w14:textId="77777777">
        <w:tc>
          <w:tcPr>
            <w:tcW w:w="1345" w:type="dxa"/>
            <w:tcMar/>
          </w:tcPr>
          <w:p w:rsidR="7BFA5956" w:rsidP="7BFA5956" w:rsidRDefault="7BFA5956" w14:paraId="6B398280" w14:textId="45CD2603">
            <w:pPr>
              <w:spacing w:before="0" w:beforeAutospacing="off" w:after="0" w:afterAutospacing="off"/>
            </w:pPr>
            <w:r w:rsidR="7BFA5956">
              <w:rPr/>
              <w:t>caminho_imagem</w:t>
            </w:r>
          </w:p>
        </w:tc>
        <w:tc>
          <w:tcPr>
            <w:tcW w:w="1318" w:type="dxa"/>
            <w:tcMar/>
          </w:tcPr>
          <w:p w:rsidR="7BFA5956" w:rsidP="7BFA5956" w:rsidRDefault="7BFA5956" w14:paraId="79D09405" w14:textId="55B12B4B">
            <w:pPr>
              <w:spacing w:before="0" w:beforeAutospacing="off" w:after="0" w:afterAutospacing="off"/>
            </w:pPr>
            <w:r w:rsidR="7BFA5956">
              <w:rPr/>
              <w:t>URL ou path da imagem</w:t>
            </w:r>
          </w:p>
        </w:tc>
        <w:tc>
          <w:tcPr>
            <w:tcW w:w="1595" w:type="dxa"/>
            <w:tcMar/>
          </w:tcPr>
          <w:p w:rsidR="7BFA5956" w:rsidP="7BFA5956" w:rsidRDefault="7BFA5956" w14:paraId="19E5D4C9" w14:textId="69A7162D">
            <w:pPr>
              <w:spacing w:before="0" w:beforeAutospacing="off" w:after="0" w:afterAutospacing="off"/>
            </w:pPr>
            <w:r w:rsidR="7BFA5956">
              <w:rPr/>
              <w:t>VARCHAR(255)</w:t>
            </w:r>
          </w:p>
        </w:tc>
        <w:tc>
          <w:tcPr>
            <w:tcW w:w="1349" w:type="dxa"/>
            <w:tcMar/>
          </w:tcPr>
          <w:p w:rsidR="7BFA5956" w:rsidP="7BFA5956" w:rsidRDefault="7BFA5956" w14:paraId="0F8DDFA0" w14:textId="5A032052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56" w:type="dxa"/>
            <w:tcMar/>
          </w:tcPr>
          <w:p w:rsidR="7BFA5956" w:rsidP="7BFA5956" w:rsidRDefault="7BFA5956" w14:paraId="29C5C0F7" w14:textId="07854F7F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731" w:type="dxa"/>
            <w:tcMar/>
          </w:tcPr>
          <w:p w:rsidR="7BFA5956" w:rsidP="7BFA5956" w:rsidRDefault="7BFA5956" w14:paraId="7C743A40" w14:textId="137DD2D9">
            <w:pPr>
              <w:spacing w:before="0" w:beforeAutospacing="off" w:after="0" w:afterAutospacing="off"/>
            </w:pPr>
          </w:p>
        </w:tc>
      </w:tr>
    </w:tbl>
    <w:p w:rsidR="0016158C" w:rsidP="0016158C" w:rsidRDefault="0016158C" w14:paraId="1304BEB5" w14:textId="1D4663D9">
      <w:pPr>
        <w:rPr>
          <w:b w:val="1"/>
          <w:bCs w:val="1"/>
        </w:rPr>
      </w:pPr>
    </w:p>
    <w:p w:rsidR="716D22FE" w:rsidP="716D22FE" w:rsidRDefault="716D22FE" w14:paraId="629E64D4" w14:textId="43C84373">
      <w:pPr>
        <w:rPr>
          <w:b w:val="1"/>
          <w:bCs w:val="1"/>
        </w:rPr>
      </w:pPr>
    </w:p>
    <w:p w:rsidR="0016158C" w:rsidP="0016158C" w:rsidRDefault="0016158C" w14:paraId="3814DB1B" w14:textId="58D809E2">
      <w:pPr>
        <w:rPr>
          <w:b/>
          <w:bCs/>
        </w:rPr>
      </w:pPr>
      <w:r>
        <w:rPr>
          <w:b/>
          <w:bCs/>
        </w:rPr>
        <w:t>MODALIDADES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264"/>
        <w:gridCol w:w="1400"/>
        <w:gridCol w:w="1349"/>
        <w:gridCol w:w="1137"/>
        <w:gridCol w:w="1646"/>
      </w:tblGrid>
      <w:tr w:rsidR="0016158C" w:rsidTr="716D22FE" w14:paraId="47B71753" w14:textId="77777777">
        <w:tc>
          <w:tcPr>
            <w:tcW w:w="1698" w:type="dxa"/>
            <w:tcMar/>
          </w:tcPr>
          <w:p w:rsidR="0016158C" w:rsidP="00BA4691" w:rsidRDefault="0016158C" w14:paraId="13265AE0" w14:textId="77777777">
            <w:r>
              <w:t>Nome dos Campos</w:t>
            </w:r>
          </w:p>
        </w:tc>
        <w:tc>
          <w:tcPr>
            <w:tcW w:w="1264" w:type="dxa"/>
            <w:tcMar/>
          </w:tcPr>
          <w:p w:rsidR="0016158C" w:rsidP="00BA4691" w:rsidRDefault="0016158C" w14:paraId="41790277" w14:textId="77777777">
            <w:r>
              <w:t>Descrição</w:t>
            </w:r>
          </w:p>
        </w:tc>
        <w:tc>
          <w:tcPr>
            <w:tcW w:w="1400" w:type="dxa"/>
            <w:tcMar/>
          </w:tcPr>
          <w:p w:rsidR="0016158C" w:rsidP="00BA4691" w:rsidRDefault="0016158C" w14:paraId="5A6066D2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16158C" w:rsidP="00BA4691" w:rsidRDefault="0016158C" w14:paraId="3F556D17" w14:textId="77777777">
            <w:r>
              <w:t>Obrigatório?</w:t>
            </w:r>
          </w:p>
        </w:tc>
        <w:tc>
          <w:tcPr>
            <w:tcW w:w="1137" w:type="dxa"/>
            <w:tcMar/>
          </w:tcPr>
          <w:p w:rsidR="0016158C" w:rsidP="00BA4691" w:rsidRDefault="0016158C" w14:paraId="4B46ED49" w14:textId="77777777">
            <w:r>
              <w:t>Chave Primária?</w:t>
            </w:r>
          </w:p>
        </w:tc>
        <w:tc>
          <w:tcPr>
            <w:tcW w:w="1646" w:type="dxa"/>
            <w:tcMar/>
          </w:tcPr>
          <w:p w:rsidR="0016158C" w:rsidP="00BA4691" w:rsidRDefault="0016158C" w14:paraId="7B09F2DE" w14:textId="77777777">
            <w:r>
              <w:t>Observações</w:t>
            </w:r>
          </w:p>
        </w:tc>
      </w:tr>
      <w:tr w:rsidR="0016158C" w:rsidTr="716D22FE" w14:paraId="0449D177" w14:textId="77777777">
        <w:tc>
          <w:tcPr>
            <w:tcW w:w="1698" w:type="dxa"/>
            <w:tcMar/>
          </w:tcPr>
          <w:p w:rsidR="7BFA5956" w:rsidP="7BFA5956" w:rsidRDefault="7BFA5956" w14:paraId="4C263BB3" w14:textId="27B34415">
            <w:pPr>
              <w:spacing w:before="0" w:beforeAutospacing="off" w:after="0" w:afterAutospacing="off"/>
            </w:pPr>
            <w:r w:rsidR="7BFA5956">
              <w:rPr/>
              <w:t>id_album</w:t>
            </w:r>
          </w:p>
        </w:tc>
        <w:tc>
          <w:tcPr>
            <w:tcW w:w="1264" w:type="dxa"/>
            <w:tcMar/>
          </w:tcPr>
          <w:p w:rsidR="7BFA5956" w:rsidP="7BFA5956" w:rsidRDefault="7BFA5956" w14:paraId="2FFB8E34" w14:textId="006C29F2">
            <w:pPr>
              <w:spacing w:before="0" w:beforeAutospacing="off" w:after="0" w:afterAutospacing="off"/>
            </w:pPr>
            <w:r w:rsidR="7BFA5956">
              <w:rPr/>
              <w:t>ID do álbum</w:t>
            </w:r>
          </w:p>
        </w:tc>
        <w:tc>
          <w:tcPr>
            <w:tcW w:w="1400" w:type="dxa"/>
            <w:tcMar/>
          </w:tcPr>
          <w:p w:rsidR="7BFA5956" w:rsidP="7BFA5956" w:rsidRDefault="7BFA5956" w14:paraId="6B721A46" w14:textId="5882C94B">
            <w:pPr>
              <w:spacing w:before="0" w:beforeAutospacing="off" w:after="0" w:afterAutospacing="off"/>
            </w:pPr>
            <w:r w:rsidR="7BFA5956">
              <w:rPr/>
              <w:t>INT</w:t>
            </w:r>
          </w:p>
        </w:tc>
        <w:tc>
          <w:tcPr>
            <w:tcW w:w="1349" w:type="dxa"/>
            <w:tcMar/>
          </w:tcPr>
          <w:p w:rsidR="7BFA5956" w:rsidP="7BFA5956" w:rsidRDefault="7BFA5956" w14:paraId="4BF5F73A" w14:textId="16F3E8E3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7" w:type="dxa"/>
            <w:tcMar/>
          </w:tcPr>
          <w:p w:rsidR="7BFA5956" w:rsidP="7BFA5956" w:rsidRDefault="7BFA5956" w14:paraId="2363A7F5" w14:textId="1A1A39F8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646" w:type="dxa"/>
            <w:tcMar/>
          </w:tcPr>
          <w:p w:rsidR="7BFA5956" w:rsidP="7BFA5956" w:rsidRDefault="7BFA5956" w14:paraId="2B80AA57" w14:textId="2DF20F65">
            <w:pPr>
              <w:spacing w:before="0" w:beforeAutospacing="off" w:after="0" w:afterAutospacing="off"/>
            </w:pPr>
          </w:p>
        </w:tc>
      </w:tr>
      <w:tr w:rsidR="0016158C" w:rsidTr="716D22FE" w14:paraId="174B560D" w14:textId="77777777">
        <w:tc>
          <w:tcPr>
            <w:tcW w:w="1698" w:type="dxa"/>
            <w:tcMar/>
          </w:tcPr>
          <w:p w:rsidR="7BFA5956" w:rsidP="7BFA5956" w:rsidRDefault="7BFA5956" w14:paraId="4EC8B324" w14:textId="4DCC85A9">
            <w:pPr>
              <w:spacing w:before="0" w:beforeAutospacing="off" w:after="0" w:afterAutospacing="off"/>
            </w:pPr>
            <w:r w:rsidR="7BFA5956">
              <w:rPr/>
              <w:t>nome</w:t>
            </w:r>
          </w:p>
        </w:tc>
        <w:tc>
          <w:tcPr>
            <w:tcW w:w="1264" w:type="dxa"/>
            <w:tcMar/>
          </w:tcPr>
          <w:p w:rsidR="7BFA5956" w:rsidP="7BFA5956" w:rsidRDefault="7BFA5956" w14:paraId="7C5555A3" w14:textId="0EE1CCFA">
            <w:pPr>
              <w:spacing w:before="0" w:beforeAutospacing="off" w:after="0" w:afterAutospacing="off"/>
            </w:pPr>
            <w:r w:rsidR="7BFA5956">
              <w:rPr/>
              <w:t>Nome do álbum</w:t>
            </w:r>
          </w:p>
        </w:tc>
        <w:tc>
          <w:tcPr>
            <w:tcW w:w="1400" w:type="dxa"/>
            <w:tcMar/>
          </w:tcPr>
          <w:p w:rsidR="7BFA5956" w:rsidP="7BFA5956" w:rsidRDefault="7BFA5956" w14:paraId="296692AD" w14:textId="6486DDFA">
            <w:pPr>
              <w:spacing w:before="0" w:beforeAutospacing="off" w:after="0" w:afterAutospacing="off"/>
            </w:pPr>
            <w:r w:rsidR="7BFA5956">
              <w:rPr/>
              <w:t>VARCHAR(100)</w:t>
            </w:r>
          </w:p>
        </w:tc>
        <w:tc>
          <w:tcPr>
            <w:tcW w:w="1349" w:type="dxa"/>
            <w:tcMar/>
          </w:tcPr>
          <w:p w:rsidR="7BFA5956" w:rsidP="7BFA5956" w:rsidRDefault="7BFA5956" w14:paraId="7CDC2EBF" w14:textId="1A7B273E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7" w:type="dxa"/>
            <w:tcMar/>
          </w:tcPr>
          <w:p w:rsidR="7BFA5956" w:rsidP="7BFA5956" w:rsidRDefault="7BFA5956" w14:paraId="4E829999" w14:textId="19B54255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646" w:type="dxa"/>
            <w:tcMar/>
          </w:tcPr>
          <w:p w:rsidR="7BFA5956" w:rsidP="7BFA5956" w:rsidRDefault="7BFA5956" w14:paraId="74E6351D" w14:textId="035633E2">
            <w:pPr>
              <w:spacing w:before="0" w:beforeAutospacing="off" w:after="0" w:afterAutospacing="off"/>
            </w:pPr>
          </w:p>
        </w:tc>
      </w:tr>
      <w:tr w:rsidR="0016158C" w:rsidTr="716D22FE" w14:paraId="4C62BE28" w14:textId="77777777">
        <w:tc>
          <w:tcPr>
            <w:tcW w:w="1698" w:type="dxa"/>
            <w:tcMar/>
          </w:tcPr>
          <w:p w:rsidR="7BFA5956" w:rsidP="7BFA5956" w:rsidRDefault="7BFA5956" w14:paraId="5D8F7CA4" w14:textId="0BC93E72">
            <w:pPr>
              <w:spacing w:before="0" w:beforeAutospacing="off" w:after="0" w:afterAutospacing="off"/>
            </w:pPr>
            <w:r w:rsidR="7BFA5956">
              <w:rPr/>
              <w:t>data_criacao</w:t>
            </w:r>
          </w:p>
        </w:tc>
        <w:tc>
          <w:tcPr>
            <w:tcW w:w="1264" w:type="dxa"/>
            <w:tcMar/>
          </w:tcPr>
          <w:p w:rsidR="7BFA5956" w:rsidP="7BFA5956" w:rsidRDefault="7BFA5956" w14:paraId="7A2CFFE4" w14:textId="01425B1C">
            <w:pPr>
              <w:spacing w:before="0" w:beforeAutospacing="off" w:after="0" w:afterAutospacing="off"/>
            </w:pPr>
            <w:r w:rsidR="7BFA5956">
              <w:rPr/>
              <w:t>Data de criação do álbum</w:t>
            </w:r>
          </w:p>
        </w:tc>
        <w:tc>
          <w:tcPr>
            <w:tcW w:w="1400" w:type="dxa"/>
            <w:tcMar/>
          </w:tcPr>
          <w:p w:rsidR="7BFA5956" w:rsidP="7BFA5956" w:rsidRDefault="7BFA5956" w14:paraId="77DDC532" w14:textId="58BA7628">
            <w:pPr>
              <w:spacing w:before="0" w:beforeAutospacing="off" w:after="0" w:afterAutospacing="off"/>
            </w:pPr>
            <w:r w:rsidR="7BFA5956">
              <w:rPr/>
              <w:t>DATE</w:t>
            </w:r>
          </w:p>
        </w:tc>
        <w:tc>
          <w:tcPr>
            <w:tcW w:w="1349" w:type="dxa"/>
            <w:tcMar/>
          </w:tcPr>
          <w:p w:rsidR="7BFA5956" w:rsidP="7BFA5956" w:rsidRDefault="7BFA5956" w14:paraId="2B1C2E63" w14:textId="17E2AA92">
            <w:pPr>
              <w:spacing w:before="0" w:beforeAutospacing="off" w:after="0" w:afterAutospacing="off"/>
            </w:pPr>
            <w:r w:rsidR="7BFA5956">
              <w:rPr/>
              <w:t>Sim</w:t>
            </w:r>
          </w:p>
        </w:tc>
        <w:tc>
          <w:tcPr>
            <w:tcW w:w="1137" w:type="dxa"/>
            <w:tcMar/>
          </w:tcPr>
          <w:p w:rsidR="7BFA5956" w:rsidP="7BFA5956" w:rsidRDefault="7BFA5956" w14:paraId="073C6995" w14:textId="2DCE5E40">
            <w:pPr>
              <w:spacing w:before="0" w:beforeAutospacing="off" w:after="0" w:afterAutospacing="off"/>
            </w:pPr>
            <w:r w:rsidR="7BFA5956">
              <w:rPr/>
              <w:t>Não</w:t>
            </w:r>
          </w:p>
        </w:tc>
        <w:tc>
          <w:tcPr>
            <w:tcW w:w="1646" w:type="dxa"/>
            <w:tcMar/>
          </w:tcPr>
          <w:p w:rsidR="7BFA5956" w:rsidP="7BFA5956" w:rsidRDefault="7BFA5956" w14:paraId="1A640CA9" w14:textId="525CAA0D">
            <w:pPr>
              <w:spacing w:before="0" w:beforeAutospacing="off" w:after="0" w:afterAutospacing="off"/>
            </w:pPr>
          </w:p>
        </w:tc>
      </w:tr>
    </w:tbl>
    <w:p w:rsidR="0016158C" w:rsidP="0016158C" w:rsidRDefault="0016158C" w14:paraId="1ACCD7E0" w14:textId="0122934D">
      <w:pPr>
        <w:rPr>
          <w:b/>
          <w:bCs/>
        </w:rPr>
      </w:pPr>
    </w:p>
    <w:p w:rsidR="7BFA5956" w:rsidP="716D22FE" w:rsidRDefault="7BFA5956" w14:paraId="534649A1" w14:textId="6277DFB2">
      <w:pPr>
        <w:pStyle w:val="Normal"/>
        <w:rPr>
          <w:b w:val="1"/>
          <w:bCs w:val="1"/>
        </w:rPr>
      </w:pPr>
    </w:p>
    <w:p w:rsidR="7A74A5B6" w:rsidP="716D22FE" w:rsidRDefault="7A74A5B6" w14:paraId="242BE65B" w14:textId="549E33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16D22FE" w:rsidR="7A74A5B6">
        <w:rPr>
          <w:b w:val="1"/>
          <w:bCs w:val="1"/>
        </w:rPr>
        <w:t>FOTO</w:t>
      </w:r>
    </w:p>
    <w:tbl>
      <w:tblPr>
        <w:tblStyle w:val="TableGrid"/>
        <w:tblW w:w="8483" w:type="dxa"/>
        <w:tblLook w:val="04A0" w:firstRow="1" w:lastRow="0" w:firstColumn="1" w:lastColumn="0" w:noHBand="0" w:noVBand="1"/>
      </w:tblPr>
      <w:tblGrid>
        <w:gridCol w:w="1698"/>
        <w:gridCol w:w="1264"/>
        <w:gridCol w:w="1400"/>
        <w:gridCol w:w="1349"/>
        <w:gridCol w:w="1137"/>
        <w:gridCol w:w="1635"/>
      </w:tblGrid>
      <w:tr w:rsidR="0016158C" w:rsidTr="716D22FE" w14:paraId="5287EAF4" w14:textId="77777777">
        <w:tc>
          <w:tcPr>
            <w:tcW w:w="1698" w:type="dxa"/>
            <w:tcMar/>
          </w:tcPr>
          <w:p w:rsidR="716D22FE" w:rsidP="716D22FE" w:rsidRDefault="716D22FE" w14:paraId="24E71D21" w14:textId="40701177">
            <w:pPr>
              <w:spacing w:before="0" w:beforeAutospacing="off" w:after="0" w:afterAutospacing="off"/>
            </w:pPr>
            <w:r w:rsidR="716D22FE">
              <w:rPr/>
              <w:t>id_foto</w:t>
            </w:r>
          </w:p>
        </w:tc>
        <w:tc>
          <w:tcPr>
            <w:tcW w:w="1264" w:type="dxa"/>
            <w:tcMar/>
          </w:tcPr>
          <w:p w:rsidR="716D22FE" w:rsidP="716D22FE" w:rsidRDefault="716D22FE" w14:paraId="0CCE087F" w14:textId="03A4565D">
            <w:pPr>
              <w:spacing w:before="0" w:beforeAutospacing="off" w:after="0" w:afterAutospacing="off"/>
            </w:pPr>
            <w:r w:rsidR="716D22FE">
              <w:rPr/>
              <w:t>Identificador da foto</w:t>
            </w:r>
          </w:p>
        </w:tc>
        <w:tc>
          <w:tcPr>
            <w:tcW w:w="1400" w:type="dxa"/>
            <w:tcMar/>
          </w:tcPr>
          <w:p w:rsidR="716D22FE" w:rsidP="716D22FE" w:rsidRDefault="716D22FE" w14:paraId="2B786083" w14:textId="27CE56AA">
            <w:pPr>
              <w:spacing w:before="0" w:beforeAutospacing="off" w:after="0" w:afterAutospacing="off"/>
            </w:pPr>
            <w:r w:rsidR="716D22FE">
              <w:rPr/>
              <w:t>INT</w:t>
            </w:r>
          </w:p>
        </w:tc>
        <w:tc>
          <w:tcPr>
            <w:tcW w:w="1349" w:type="dxa"/>
            <w:tcMar/>
          </w:tcPr>
          <w:p w:rsidR="716D22FE" w:rsidP="716D22FE" w:rsidRDefault="716D22FE" w14:paraId="0CC75F46" w14:textId="32397BAA">
            <w:pPr>
              <w:spacing w:before="0" w:beforeAutospacing="off" w:after="0" w:afterAutospacing="off"/>
            </w:pPr>
            <w:r w:rsidR="716D22FE">
              <w:rPr/>
              <w:t>Sim</w:t>
            </w:r>
          </w:p>
        </w:tc>
        <w:tc>
          <w:tcPr>
            <w:tcW w:w="1137" w:type="dxa"/>
            <w:tcMar/>
          </w:tcPr>
          <w:p w:rsidR="716D22FE" w:rsidP="716D22FE" w:rsidRDefault="716D22FE" w14:paraId="1678C3DE" w14:textId="3998CF20">
            <w:pPr>
              <w:spacing w:before="0" w:beforeAutospacing="off" w:after="0" w:afterAutospacing="off"/>
            </w:pPr>
            <w:r w:rsidR="716D22FE">
              <w:rPr/>
              <w:t>Sim</w:t>
            </w:r>
          </w:p>
        </w:tc>
        <w:tc>
          <w:tcPr>
            <w:tcW w:w="1635" w:type="dxa"/>
            <w:tcMar/>
          </w:tcPr>
          <w:p w:rsidR="716D22FE" w:rsidP="716D22FE" w:rsidRDefault="716D22FE" w14:paraId="75FE67CC" w14:textId="6F52E247">
            <w:pPr>
              <w:spacing w:before="0" w:beforeAutospacing="off" w:after="0" w:afterAutospacing="off"/>
            </w:pPr>
          </w:p>
        </w:tc>
      </w:tr>
      <w:tr w:rsidR="0016158C" w:rsidTr="716D22FE" w14:paraId="2848D1D0" w14:textId="77777777">
        <w:tc>
          <w:tcPr>
            <w:tcW w:w="1698" w:type="dxa"/>
            <w:tcMar/>
          </w:tcPr>
          <w:p w:rsidR="716D22FE" w:rsidP="716D22FE" w:rsidRDefault="716D22FE" w14:paraId="6EB029E2" w14:textId="4B4C62F9">
            <w:pPr>
              <w:spacing w:before="0" w:beforeAutospacing="off" w:after="0" w:afterAutospacing="off"/>
            </w:pPr>
            <w:r w:rsidR="716D22FE">
              <w:rPr/>
              <w:t>legenda</w:t>
            </w:r>
          </w:p>
        </w:tc>
        <w:tc>
          <w:tcPr>
            <w:tcW w:w="1264" w:type="dxa"/>
            <w:tcMar/>
          </w:tcPr>
          <w:p w:rsidR="716D22FE" w:rsidP="716D22FE" w:rsidRDefault="716D22FE" w14:paraId="704167BC" w14:textId="20E1A113">
            <w:pPr>
              <w:spacing w:before="0" w:beforeAutospacing="off" w:after="0" w:afterAutospacing="off"/>
            </w:pPr>
            <w:r w:rsidR="716D22FE">
              <w:rPr/>
              <w:t>Legenda descritiva</w:t>
            </w:r>
          </w:p>
        </w:tc>
        <w:tc>
          <w:tcPr>
            <w:tcW w:w="1400" w:type="dxa"/>
            <w:tcMar/>
          </w:tcPr>
          <w:p w:rsidR="716D22FE" w:rsidP="716D22FE" w:rsidRDefault="716D22FE" w14:paraId="2E5C14C0" w14:textId="3D211738">
            <w:pPr>
              <w:spacing w:before="0" w:beforeAutospacing="off" w:after="0" w:afterAutospacing="off"/>
            </w:pPr>
            <w:r w:rsidR="716D22FE">
              <w:rPr/>
              <w:t>VARCHAR(255)</w:t>
            </w:r>
          </w:p>
        </w:tc>
        <w:tc>
          <w:tcPr>
            <w:tcW w:w="1349" w:type="dxa"/>
            <w:tcMar/>
          </w:tcPr>
          <w:p w:rsidR="716D22FE" w:rsidP="716D22FE" w:rsidRDefault="716D22FE" w14:paraId="62887660" w14:textId="0BAB946E">
            <w:pPr>
              <w:spacing w:before="0" w:beforeAutospacing="off" w:after="0" w:afterAutospacing="off"/>
            </w:pPr>
            <w:r w:rsidR="716D22FE">
              <w:rPr/>
              <w:t>Não</w:t>
            </w:r>
          </w:p>
        </w:tc>
        <w:tc>
          <w:tcPr>
            <w:tcW w:w="1137" w:type="dxa"/>
            <w:tcMar/>
          </w:tcPr>
          <w:p w:rsidR="716D22FE" w:rsidP="716D22FE" w:rsidRDefault="716D22FE" w14:paraId="18517FC4" w14:textId="12ABE7AF">
            <w:pPr>
              <w:spacing w:before="0" w:beforeAutospacing="off" w:after="0" w:afterAutospacing="off"/>
            </w:pPr>
            <w:r w:rsidR="716D22FE">
              <w:rPr/>
              <w:t>No</w:t>
            </w:r>
          </w:p>
        </w:tc>
        <w:tc>
          <w:tcPr>
            <w:tcW w:w="1635" w:type="dxa"/>
            <w:tcMar/>
          </w:tcPr>
          <w:p w:rsidR="716D22FE" w:rsidP="716D22FE" w:rsidRDefault="716D22FE" w14:paraId="2BF055DF" w14:textId="522BCCB6">
            <w:pPr>
              <w:spacing w:before="0" w:beforeAutospacing="off" w:after="0" w:afterAutospacing="off"/>
            </w:pPr>
          </w:p>
        </w:tc>
      </w:tr>
      <w:tr w:rsidR="0016158C" w:rsidTr="716D22FE" w14:paraId="7A723A4A" w14:textId="77777777">
        <w:tc>
          <w:tcPr>
            <w:tcW w:w="1698" w:type="dxa"/>
            <w:tcMar/>
          </w:tcPr>
          <w:p w:rsidR="716D22FE" w:rsidP="716D22FE" w:rsidRDefault="716D22FE" w14:paraId="76E65C31" w14:textId="0CF130F3">
            <w:pPr>
              <w:spacing w:before="0" w:beforeAutospacing="off" w:after="0" w:afterAutospacing="off"/>
            </w:pPr>
            <w:r w:rsidR="716D22FE">
              <w:rPr/>
              <w:t>caminho_foto</w:t>
            </w:r>
          </w:p>
        </w:tc>
        <w:tc>
          <w:tcPr>
            <w:tcW w:w="1264" w:type="dxa"/>
            <w:tcMar/>
          </w:tcPr>
          <w:p w:rsidR="716D22FE" w:rsidP="716D22FE" w:rsidRDefault="716D22FE" w14:paraId="31AA9730" w14:textId="74477F31">
            <w:pPr>
              <w:spacing w:before="0" w:beforeAutospacing="off" w:after="0" w:afterAutospacing="off"/>
            </w:pPr>
            <w:r w:rsidR="716D22FE">
              <w:rPr/>
              <w:t>Localização da imagem</w:t>
            </w:r>
          </w:p>
        </w:tc>
        <w:tc>
          <w:tcPr>
            <w:tcW w:w="1400" w:type="dxa"/>
            <w:tcMar/>
          </w:tcPr>
          <w:p w:rsidR="716D22FE" w:rsidP="716D22FE" w:rsidRDefault="716D22FE" w14:paraId="0E623A12" w14:textId="3687C14B">
            <w:pPr>
              <w:spacing w:before="0" w:beforeAutospacing="off" w:after="0" w:afterAutospacing="off"/>
            </w:pPr>
            <w:r w:rsidR="716D22FE">
              <w:rPr/>
              <w:t>VARCHAR(255)</w:t>
            </w:r>
          </w:p>
        </w:tc>
        <w:tc>
          <w:tcPr>
            <w:tcW w:w="1349" w:type="dxa"/>
            <w:tcMar/>
          </w:tcPr>
          <w:p w:rsidR="716D22FE" w:rsidP="716D22FE" w:rsidRDefault="716D22FE" w14:paraId="505E5489" w14:textId="23FAD2E8">
            <w:pPr>
              <w:spacing w:before="0" w:beforeAutospacing="off" w:after="0" w:afterAutospacing="off"/>
            </w:pPr>
            <w:r w:rsidR="716D22FE">
              <w:rPr/>
              <w:t>Sim</w:t>
            </w:r>
          </w:p>
        </w:tc>
        <w:tc>
          <w:tcPr>
            <w:tcW w:w="1137" w:type="dxa"/>
            <w:tcMar/>
          </w:tcPr>
          <w:p w:rsidR="716D22FE" w:rsidP="716D22FE" w:rsidRDefault="716D22FE" w14:paraId="5BB0405A" w14:textId="2DE1E76E">
            <w:pPr>
              <w:spacing w:before="0" w:beforeAutospacing="off" w:after="0" w:afterAutospacing="off"/>
            </w:pPr>
            <w:r w:rsidR="716D22FE">
              <w:rPr/>
              <w:t>Não</w:t>
            </w:r>
          </w:p>
        </w:tc>
        <w:tc>
          <w:tcPr>
            <w:tcW w:w="1635" w:type="dxa"/>
            <w:tcMar/>
          </w:tcPr>
          <w:p w:rsidR="716D22FE" w:rsidP="716D22FE" w:rsidRDefault="716D22FE" w14:paraId="0B4B1E11" w14:textId="0871F1F0">
            <w:pPr>
              <w:spacing w:before="0" w:beforeAutospacing="off" w:after="0" w:afterAutospacing="off"/>
            </w:pPr>
          </w:p>
        </w:tc>
      </w:tr>
    </w:tbl>
    <w:p w:rsidR="0016158C" w:rsidP="007A3042" w:rsidRDefault="0016158C" w14:paraId="21AF4032" w14:textId="69BBAEBA"/>
    <w:p w:rsidR="0016158C" w:rsidP="007A3042" w:rsidRDefault="0016158C" w14:paraId="602AFC12" w14:textId="6C152AF5"/>
    <w:p w:rsidR="0016158C" w:rsidP="0016158C" w:rsidRDefault="0016158C" w14:paraId="2EF9E312" w14:textId="6CA17345">
      <w:pPr>
        <w:rPr>
          <w:b/>
          <w:bCs/>
        </w:rPr>
      </w:pPr>
    </w:p>
    <w:p w:rsidR="716D22FE" w:rsidP="716D22FE" w:rsidRDefault="716D22FE" w14:paraId="74495F03" w14:textId="50C890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16D22FE" w:rsidP="716D22FE" w:rsidRDefault="716D22FE" w14:paraId="49EA0A5F" w14:textId="09278C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16D22FE" w:rsidP="716D22FE" w:rsidRDefault="716D22FE" w14:paraId="2357B63C" w14:textId="3E8C21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F25F8C5" w:rsidP="716D22FE" w:rsidRDefault="0F25F8C5" w14:paraId="2D3E48E6" w14:textId="18ED3E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16D22FE" w:rsidR="0F25F8C5">
        <w:rPr>
          <w:b w:val="1"/>
          <w:bCs w:val="1"/>
        </w:rPr>
        <w:t>ALBUM</w:t>
      </w:r>
    </w:p>
    <w:tbl>
      <w:tblPr>
        <w:tblStyle w:val="TableGrid"/>
        <w:tblW w:w="8483" w:type="dxa"/>
        <w:tblLook w:val="04A0" w:firstRow="1" w:lastRow="0" w:firstColumn="1" w:lastColumn="0" w:noHBand="0" w:noVBand="1"/>
      </w:tblPr>
      <w:tblGrid>
        <w:gridCol w:w="1698"/>
        <w:gridCol w:w="1264"/>
        <w:gridCol w:w="1400"/>
        <w:gridCol w:w="1349"/>
        <w:gridCol w:w="1137"/>
        <w:gridCol w:w="1635"/>
      </w:tblGrid>
      <w:tr w:rsidR="0016158C" w:rsidTr="716D22FE" w14:paraId="5301A987" w14:textId="77777777">
        <w:trPr>
          <w:trHeight w:val="300"/>
        </w:trPr>
        <w:tc>
          <w:tcPr>
            <w:tcW w:w="1698" w:type="dxa"/>
            <w:tcMar/>
          </w:tcPr>
          <w:p w:rsidR="0016158C" w:rsidP="00BA4691" w:rsidRDefault="0016158C" w14:paraId="7759CB2E" w14:textId="77777777">
            <w:r>
              <w:t>Nome dos Campos</w:t>
            </w:r>
          </w:p>
        </w:tc>
        <w:tc>
          <w:tcPr>
            <w:tcW w:w="1264" w:type="dxa"/>
            <w:tcMar/>
          </w:tcPr>
          <w:p w:rsidR="0016158C" w:rsidP="00BA4691" w:rsidRDefault="0016158C" w14:paraId="4AD4AC4E" w14:textId="77777777">
            <w:r>
              <w:t>Descrição</w:t>
            </w:r>
          </w:p>
        </w:tc>
        <w:tc>
          <w:tcPr>
            <w:tcW w:w="1400" w:type="dxa"/>
            <w:tcMar/>
          </w:tcPr>
          <w:p w:rsidR="0016158C" w:rsidP="00BA4691" w:rsidRDefault="0016158C" w14:paraId="5BE30B45" w14:textId="77777777">
            <w:r>
              <w:t>Tipo de Dados</w:t>
            </w:r>
          </w:p>
        </w:tc>
        <w:tc>
          <w:tcPr>
            <w:tcW w:w="1349" w:type="dxa"/>
            <w:tcMar/>
          </w:tcPr>
          <w:p w:rsidR="0016158C" w:rsidP="00BA4691" w:rsidRDefault="0016158C" w14:paraId="3034353A" w14:textId="77777777">
            <w:r>
              <w:t>Obrigatório?</w:t>
            </w:r>
          </w:p>
        </w:tc>
        <w:tc>
          <w:tcPr>
            <w:tcW w:w="1137" w:type="dxa"/>
            <w:tcMar/>
          </w:tcPr>
          <w:p w:rsidR="0016158C" w:rsidP="00BA4691" w:rsidRDefault="0016158C" w14:paraId="5DEABFC5" w14:textId="77777777">
            <w:r>
              <w:t>Chave Primária?</w:t>
            </w:r>
          </w:p>
        </w:tc>
        <w:tc>
          <w:tcPr>
            <w:tcW w:w="1635" w:type="dxa"/>
            <w:tcMar/>
          </w:tcPr>
          <w:p w:rsidR="0016158C" w:rsidP="00BA4691" w:rsidRDefault="0016158C" w14:paraId="11CBD045" w14:textId="77777777">
            <w:r>
              <w:t>Observações</w:t>
            </w:r>
          </w:p>
        </w:tc>
      </w:tr>
      <w:tr w:rsidR="0016158C" w:rsidTr="716D22FE" w14:paraId="43B5AB96" w14:textId="77777777">
        <w:trPr>
          <w:trHeight w:val="300"/>
        </w:trPr>
        <w:tc>
          <w:tcPr>
            <w:tcW w:w="1698" w:type="dxa"/>
            <w:tcMar/>
          </w:tcPr>
          <w:p w:rsidR="4D9B52AA" w:rsidP="716D22FE" w:rsidRDefault="4D9B52AA" w14:paraId="3F8E0EF0" w14:textId="514DDC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9B52AA">
              <w:rPr/>
              <w:t>Id_album</w:t>
            </w:r>
          </w:p>
        </w:tc>
        <w:tc>
          <w:tcPr>
            <w:tcW w:w="1264" w:type="dxa"/>
            <w:tcMar/>
          </w:tcPr>
          <w:p w:rsidR="716D22FE" w:rsidP="716D22FE" w:rsidRDefault="716D22FE" w14:paraId="11523FBD" w14:textId="0A08A63B">
            <w:pPr>
              <w:spacing w:before="0" w:beforeAutospacing="off" w:after="0" w:afterAutospacing="off"/>
            </w:pPr>
            <w:r w:rsidR="716D22FE">
              <w:rPr/>
              <w:t>Identificador único do álbum</w:t>
            </w:r>
          </w:p>
        </w:tc>
        <w:tc>
          <w:tcPr>
            <w:tcW w:w="1400" w:type="dxa"/>
            <w:tcMar/>
          </w:tcPr>
          <w:p w:rsidR="716D22FE" w:rsidP="716D22FE" w:rsidRDefault="716D22FE" w14:paraId="5CF4C027" w14:textId="18E1D865">
            <w:pPr>
              <w:spacing w:before="0" w:beforeAutospacing="off" w:after="0" w:afterAutospacing="off"/>
            </w:pPr>
            <w:r w:rsidR="716D22FE">
              <w:rPr/>
              <w:t>INTEGER</w:t>
            </w:r>
          </w:p>
        </w:tc>
        <w:tc>
          <w:tcPr>
            <w:tcW w:w="1349" w:type="dxa"/>
            <w:tcMar/>
          </w:tcPr>
          <w:p w:rsidR="716D22FE" w:rsidP="716D22FE" w:rsidRDefault="716D22FE" w14:paraId="2D0BD1C2" w14:textId="00E8860C">
            <w:pPr>
              <w:spacing w:before="0" w:beforeAutospacing="off" w:after="0" w:afterAutospacing="off"/>
            </w:pPr>
            <w:r w:rsidR="716D22FE">
              <w:rPr/>
              <w:t>Sim</w:t>
            </w:r>
          </w:p>
        </w:tc>
        <w:tc>
          <w:tcPr>
            <w:tcW w:w="1137" w:type="dxa"/>
            <w:tcMar/>
          </w:tcPr>
          <w:p w:rsidR="716D22FE" w:rsidP="716D22FE" w:rsidRDefault="716D22FE" w14:paraId="688C2935" w14:textId="5F5F1816">
            <w:pPr>
              <w:spacing w:before="0" w:beforeAutospacing="off" w:after="0" w:afterAutospacing="off"/>
            </w:pPr>
            <w:r w:rsidR="716D22FE">
              <w:rPr/>
              <w:t>Sim</w:t>
            </w:r>
          </w:p>
        </w:tc>
        <w:tc>
          <w:tcPr>
            <w:tcW w:w="1635" w:type="dxa"/>
            <w:tcMar/>
          </w:tcPr>
          <w:p w:rsidR="716D22FE" w:rsidP="716D22FE" w:rsidRDefault="716D22FE" w14:paraId="6FAE44AE" w14:textId="41A8B3F1">
            <w:pPr>
              <w:spacing w:before="0" w:beforeAutospacing="off" w:after="0" w:afterAutospacing="off"/>
            </w:pPr>
            <w:r w:rsidR="716D22FE">
              <w:rPr/>
              <w:t>Auto-incrementável</w:t>
            </w:r>
          </w:p>
        </w:tc>
      </w:tr>
      <w:tr w:rsidR="0016158C" w:rsidTr="716D22FE" w14:paraId="30695384" w14:textId="77777777">
        <w:trPr>
          <w:trHeight w:val="300"/>
        </w:trPr>
        <w:tc>
          <w:tcPr>
            <w:tcW w:w="1698" w:type="dxa"/>
            <w:tcMar/>
          </w:tcPr>
          <w:p w:rsidR="716D22FE" w:rsidP="716D22FE" w:rsidRDefault="716D22FE" w14:paraId="2A97F134" w14:textId="00B4356A">
            <w:pPr>
              <w:spacing w:before="0" w:beforeAutospacing="off" w:after="0" w:afterAutospacing="off"/>
            </w:pPr>
            <w:r w:rsidR="716D22FE">
              <w:rPr/>
              <w:t>titulo</w:t>
            </w:r>
          </w:p>
        </w:tc>
        <w:tc>
          <w:tcPr>
            <w:tcW w:w="1264" w:type="dxa"/>
            <w:tcMar/>
          </w:tcPr>
          <w:p w:rsidR="716D22FE" w:rsidP="716D22FE" w:rsidRDefault="716D22FE" w14:paraId="1C64C2E1" w14:textId="2801E7F6">
            <w:pPr>
              <w:spacing w:before="0" w:beforeAutospacing="off" w:after="0" w:afterAutospacing="off"/>
            </w:pPr>
            <w:r w:rsidR="716D22FE">
              <w:rPr/>
              <w:t>Título do álbum</w:t>
            </w:r>
          </w:p>
        </w:tc>
        <w:tc>
          <w:tcPr>
            <w:tcW w:w="1400" w:type="dxa"/>
            <w:tcMar/>
          </w:tcPr>
          <w:p w:rsidR="716D22FE" w:rsidP="716D22FE" w:rsidRDefault="716D22FE" w14:paraId="1DAB4B64" w14:textId="367651F5">
            <w:pPr>
              <w:spacing w:before="0" w:beforeAutospacing="off" w:after="0" w:afterAutospacing="off"/>
            </w:pPr>
            <w:r w:rsidR="716D22FE">
              <w:rPr/>
              <w:t>VARCHAR(100)</w:t>
            </w:r>
          </w:p>
        </w:tc>
        <w:tc>
          <w:tcPr>
            <w:tcW w:w="1349" w:type="dxa"/>
            <w:tcMar/>
          </w:tcPr>
          <w:p w:rsidR="716D22FE" w:rsidP="716D22FE" w:rsidRDefault="716D22FE" w14:paraId="73A84EF6" w14:textId="79DB2AC8">
            <w:pPr>
              <w:spacing w:before="0" w:beforeAutospacing="off" w:after="0" w:afterAutospacing="off"/>
            </w:pPr>
            <w:r w:rsidR="716D22FE">
              <w:rPr/>
              <w:t>Sim</w:t>
            </w:r>
          </w:p>
        </w:tc>
        <w:tc>
          <w:tcPr>
            <w:tcW w:w="1137" w:type="dxa"/>
            <w:tcMar/>
          </w:tcPr>
          <w:p w:rsidR="716D22FE" w:rsidP="716D22FE" w:rsidRDefault="716D22FE" w14:paraId="4A1C2794" w14:textId="3D566F78">
            <w:pPr>
              <w:spacing w:before="0" w:beforeAutospacing="off" w:after="0" w:afterAutospacing="off"/>
            </w:pPr>
            <w:r w:rsidR="716D22FE">
              <w:rPr/>
              <w:t>Não</w:t>
            </w:r>
          </w:p>
        </w:tc>
        <w:tc>
          <w:tcPr>
            <w:tcW w:w="1635" w:type="dxa"/>
            <w:tcMar/>
          </w:tcPr>
          <w:p w:rsidR="716D22FE" w:rsidP="716D22FE" w:rsidRDefault="716D22FE" w14:paraId="3E2E264D" w14:textId="1ED44C3E">
            <w:pPr>
              <w:spacing w:before="0" w:beforeAutospacing="off" w:after="0" w:afterAutospacing="off"/>
            </w:pPr>
            <w:r w:rsidR="716D22FE">
              <w:rPr/>
              <w:t>Deve ser único por contexto</w:t>
            </w:r>
          </w:p>
        </w:tc>
      </w:tr>
      <w:tr w:rsidR="0016158C" w:rsidTr="716D22FE" w14:paraId="5383DF01" w14:textId="77777777">
        <w:trPr>
          <w:trHeight w:val="300"/>
        </w:trPr>
        <w:tc>
          <w:tcPr>
            <w:tcW w:w="1698" w:type="dxa"/>
            <w:tcMar/>
          </w:tcPr>
          <w:p w:rsidR="716D22FE" w:rsidP="716D22FE" w:rsidRDefault="716D22FE" w14:paraId="25AE810D" w14:textId="6FBF5EC9">
            <w:pPr>
              <w:spacing w:before="0" w:beforeAutospacing="off" w:after="0" w:afterAutospacing="off"/>
            </w:pPr>
            <w:r w:rsidR="716D22FE">
              <w:rPr/>
              <w:t>data_upload</w:t>
            </w:r>
          </w:p>
        </w:tc>
        <w:tc>
          <w:tcPr>
            <w:tcW w:w="1264" w:type="dxa"/>
            <w:tcMar/>
          </w:tcPr>
          <w:p w:rsidR="716D22FE" w:rsidP="716D22FE" w:rsidRDefault="716D22FE" w14:paraId="41B1BF5D" w14:textId="3313F1A6">
            <w:pPr>
              <w:spacing w:before="0" w:beforeAutospacing="off" w:after="0" w:afterAutospacing="off"/>
            </w:pPr>
            <w:r w:rsidR="716D22FE">
              <w:rPr/>
              <w:t>Data de upload do álbum</w:t>
            </w:r>
          </w:p>
        </w:tc>
        <w:tc>
          <w:tcPr>
            <w:tcW w:w="1400" w:type="dxa"/>
            <w:tcMar/>
          </w:tcPr>
          <w:p w:rsidR="716D22FE" w:rsidP="716D22FE" w:rsidRDefault="716D22FE" w14:paraId="124BEB25" w14:textId="3394C9D1">
            <w:pPr>
              <w:spacing w:before="0" w:beforeAutospacing="off" w:after="0" w:afterAutospacing="off"/>
            </w:pPr>
            <w:r w:rsidR="716D22FE">
              <w:rPr/>
              <w:t>DATE</w:t>
            </w:r>
          </w:p>
        </w:tc>
        <w:tc>
          <w:tcPr>
            <w:tcW w:w="1349" w:type="dxa"/>
            <w:tcMar/>
          </w:tcPr>
          <w:p w:rsidR="716D22FE" w:rsidP="716D22FE" w:rsidRDefault="716D22FE" w14:paraId="0A0D6AA5" w14:textId="737E289C">
            <w:pPr>
              <w:spacing w:before="0" w:beforeAutospacing="off" w:after="0" w:afterAutospacing="off"/>
            </w:pPr>
            <w:r w:rsidR="716D22FE">
              <w:rPr/>
              <w:t>Sim</w:t>
            </w:r>
          </w:p>
        </w:tc>
        <w:tc>
          <w:tcPr>
            <w:tcW w:w="1137" w:type="dxa"/>
            <w:tcMar/>
          </w:tcPr>
          <w:p w:rsidR="716D22FE" w:rsidP="716D22FE" w:rsidRDefault="716D22FE" w14:paraId="5FB21175" w14:textId="46055B76">
            <w:pPr>
              <w:spacing w:before="0" w:beforeAutospacing="off" w:after="0" w:afterAutospacing="off"/>
            </w:pPr>
            <w:r w:rsidR="716D22FE">
              <w:rPr/>
              <w:t>Não</w:t>
            </w:r>
          </w:p>
        </w:tc>
        <w:tc>
          <w:tcPr>
            <w:tcW w:w="1635" w:type="dxa"/>
            <w:tcMar/>
          </w:tcPr>
          <w:p w:rsidR="716D22FE" w:rsidP="716D22FE" w:rsidRDefault="716D22FE" w14:paraId="47A6D745" w14:textId="756C02BE">
            <w:pPr>
              <w:spacing w:before="0" w:beforeAutospacing="off" w:after="0" w:afterAutospacing="off"/>
            </w:pPr>
            <w:r w:rsidR="716D22FE">
              <w:rPr/>
              <w:t>Armazena a data de criação/envio</w:t>
            </w:r>
          </w:p>
        </w:tc>
      </w:tr>
    </w:tbl>
    <w:p w:rsidR="0016158C" w:rsidP="007A3042" w:rsidRDefault="0016158C" w14:paraId="031DF2D7" w14:textId="5F1F0DB9"/>
    <w:p w:rsidR="0016158C" w:rsidP="007A3042" w:rsidRDefault="0016158C" w14:paraId="455E6273" w14:textId="50F3B35D" w14:noSpellErr="1"/>
    <w:p w:rsidR="007A03FB" w:rsidP="716D22FE" w:rsidRDefault="007A03FB" w14:paraId="7E7F91D4" w14:textId="167658B5">
      <w:pPr>
        <w:pStyle w:val="Normal"/>
        <w:ind w:left="0"/>
        <w:rPr>
          <w:b w:val="1"/>
          <w:bCs w:val="1"/>
          <w:sz w:val="40"/>
          <w:szCs w:val="40"/>
        </w:rPr>
      </w:pPr>
      <w:bookmarkStart w:name="_Toc196814501" w:id="4"/>
      <w:r w:rsidRPr="716D22FE" w:rsidR="2FC20480">
        <w:rPr>
          <w:b w:val="1"/>
          <w:bCs w:val="1"/>
          <w:sz w:val="28"/>
          <w:szCs w:val="28"/>
        </w:rPr>
        <w:t>4)</w:t>
      </w:r>
      <w:r w:rsidRPr="716D22FE" w:rsidR="2FC20480">
        <w:rPr>
          <w:b w:val="1"/>
          <w:bCs w:val="1"/>
          <w:sz w:val="40"/>
          <w:szCs w:val="40"/>
        </w:rPr>
        <w:t xml:space="preserve"> </w:t>
      </w:r>
      <w:r w:rsidRPr="716D22FE" w:rsidR="5EA1C20D">
        <w:rPr>
          <w:b w:val="1"/>
          <w:bCs w:val="1"/>
          <w:sz w:val="28"/>
          <w:szCs w:val="28"/>
        </w:rPr>
        <w:t xml:space="preserve">Modelo </w:t>
      </w:r>
      <w:r w:rsidRPr="716D22FE" w:rsidR="322E09AE">
        <w:rPr>
          <w:b w:val="1"/>
          <w:bCs w:val="1"/>
          <w:sz w:val="28"/>
          <w:szCs w:val="28"/>
        </w:rPr>
        <w:t>Lógico</w:t>
      </w:r>
      <w:bookmarkEnd w:id="4"/>
    </w:p>
    <w:p w:rsidR="322E09AE" w:rsidP="716D22FE" w:rsidRDefault="322E09AE" w14:paraId="7B6CDC7B" w14:textId="533784DF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UTILIZADORES</w:t>
      </w:r>
      <w:r w:rsidRPr="716D22FE" w:rsidR="322E09AE">
        <w:rPr>
          <w:noProof/>
          <w:lang w:val="pt-PT"/>
        </w:rPr>
        <w:t>: Id_utilizador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nome, email, senha, tipo, Data_registo</w:t>
      </w:r>
      <w:r w:rsidRPr="716D22FE" w:rsidR="0042B416">
        <w:rPr>
          <w:noProof/>
          <w:lang w:val="pt-PT"/>
        </w:rPr>
        <w:t>;</w:t>
      </w:r>
    </w:p>
    <w:p w:rsidR="322E09AE" w:rsidP="716D22FE" w:rsidRDefault="322E09AE" w14:paraId="39327BBB" w14:textId="7EC9EC4D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PLANOS_TREINO</w:t>
      </w:r>
      <w:r w:rsidRPr="716D22FE" w:rsidR="322E09AE">
        <w:rPr>
          <w:noProof/>
          <w:lang w:val="pt-PT"/>
        </w:rPr>
        <w:t>: id_plano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titulo, descricao, duracao</w:t>
      </w:r>
      <w:r w:rsidRPr="716D22FE" w:rsidR="7227141A">
        <w:rPr>
          <w:noProof/>
          <w:lang w:val="pt-PT"/>
        </w:rPr>
        <w:t>;</w:t>
      </w:r>
    </w:p>
    <w:p w:rsidR="322E09AE" w:rsidP="716D22FE" w:rsidRDefault="322E09AE" w14:paraId="51D8A13B" w14:textId="4B2CAB2F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MODALIDADES</w:t>
      </w:r>
      <w:r w:rsidRPr="716D22FE" w:rsidR="322E09AE">
        <w:rPr>
          <w:noProof/>
          <w:lang w:val="pt-PT"/>
        </w:rPr>
        <w:t>: id_modalidade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nome, descricao</w:t>
      </w:r>
      <w:r w:rsidRPr="716D22FE" w:rsidR="07556AD1">
        <w:rPr>
          <w:noProof/>
          <w:lang w:val="pt-PT"/>
        </w:rPr>
        <w:t>;</w:t>
      </w:r>
    </w:p>
    <w:p w:rsidR="322E09AE" w:rsidP="716D22FE" w:rsidRDefault="322E09AE" w14:paraId="49A2CD20" w14:textId="43832313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INSCRICAO</w:t>
      </w:r>
      <w:r w:rsidRPr="716D22FE" w:rsidR="322E09AE">
        <w:rPr>
          <w:noProof/>
          <w:lang w:val="pt-PT"/>
        </w:rPr>
        <w:t>: id_inscricao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id_utilizador (</w:t>
      </w:r>
      <w:r w:rsidRPr="716D22FE" w:rsidR="322E09AE">
        <w:rPr>
          <w:b w:val="1"/>
          <w:bCs w:val="1"/>
          <w:noProof/>
          <w:lang w:val="pt-PT"/>
        </w:rPr>
        <w:t>FK</w:t>
      </w:r>
      <w:r w:rsidRPr="716D22FE" w:rsidR="322E09AE">
        <w:rPr>
          <w:noProof/>
          <w:lang w:val="pt-PT"/>
        </w:rPr>
        <w:t>), id_modalidade (</w:t>
      </w:r>
      <w:r w:rsidRPr="716D22FE" w:rsidR="322E09AE">
        <w:rPr>
          <w:b w:val="1"/>
          <w:bCs w:val="1"/>
          <w:noProof/>
          <w:lang w:val="pt-PT"/>
        </w:rPr>
        <w:t>FK</w:t>
      </w:r>
      <w:r w:rsidRPr="716D22FE" w:rsidR="322E09AE">
        <w:rPr>
          <w:noProof/>
          <w:lang w:val="pt-PT"/>
        </w:rPr>
        <w:t>), data_inscricao</w:t>
      </w:r>
      <w:r w:rsidRPr="716D22FE" w:rsidR="74D9D39E">
        <w:rPr>
          <w:noProof/>
          <w:lang w:val="pt-PT"/>
        </w:rPr>
        <w:t>;</w:t>
      </w:r>
    </w:p>
    <w:p w:rsidR="322E09AE" w:rsidP="716D22FE" w:rsidRDefault="322E09AE" w14:paraId="795C3297" w14:textId="1167D0DC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PLANO_INICIAL</w:t>
      </w:r>
      <w:r w:rsidRPr="716D22FE" w:rsidR="322E09AE">
        <w:rPr>
          <w:noProof/>
          <w:lang w:val="pt-PT"/>
        </w:rPr>
        <w:t>: id_plano_inicial (PK), id_utilizador (FK)</w:t>
      </w:r>
      <w:r w:rsidRPr="716D22FE" w:rsidR="0E719974">
        <w:rPr>
          <w:noProof/>
          <w:lang w:val="pt-PT"/>
        </w:rPr>
        <w:t>;</w:t>
      </w:r>
    </w:p>
    <w:p w:rsidR="322E09AE" w:rsidP="716D22FE" w:rsidRDefault="322E09AE" w14:paraId="00770FAC" w14:textId="7AF32522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NUTRICAO</w:t>
      </w:r>
      <w:r w:rsidRPr="716D22FE" w:rsidR="322E09AE">
        <w:rPr>
          <w:noProof/>
          <w:lang w:val="pt-PT"/>
        </w:rPr>
        <w:t>: id_nutricao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id_utilizador (</w:t>
      </w:r>
      <w:r w:rsidRPr="716D22FE" w:rsidR="322E09AE">
        <w:rPr>
          <w:b w:val="1"/>
          <w:bCs w:val="1"/>
          <w:noProof/>
          <w:lang w:val="pt-PT"/>
        </w:rPr>
        <w:t>FK</w:t>
      </w:r>
      <w:r w:rsidRPr="716D22FE" w:rsidR="322E09AE">
        <w:rPr>
          <w:noProof/>
          <w:lang w:val="pt-PT"/>
        </w:rPr>
        <w:t>), refeicao, alimentos</w:t>
      </w:r>
      <w:r w:rsidRPr="716D22FE" w:rsidR="1507F89F">
        <w:rPr>
          <w:noProof/>
          <w:lang w:val="pt-PT"/>
        </w:rPr>
        <w:t>;</w:t>
      </w:r>
    </w:p>
    <w:p w:rsidR="322E09AE" w:rsidP="716D22FE" w:rsidRDefault="322E09AE" w14:paraId="2FBE7F08" w14:textId="7E89558C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CONTACTO</w:t>
      </w:r>
      <w:r w:rsidRPr="716D22FE" w:rsidR="322E09AE">
        <w:rPr>
          <w:noProof/>
          <w:lang w:val="pt-PT"/>
        </w:rPr>
        <w:t>: id_contacto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nome, email, mensagem</w:t>
      </w:r>
      <w:r w:rsidRPr="716D22FE" w:rsidR="24B8B79E">
        <w:rPr>
          <w:noProof/>
          <w:lang w:val="pt-PT"/>
        </w:rPr>
        <w:t>;</w:t>
      </w:r>
    </w:p>
    <w:p w:rsidR="322E09AE" w:rsidP="716D22FE" w:rsidRDefault="322E09AE" w14:paraId="7E825350" w14:textId="10EC6D23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EVENTO</w:t>
      </w:r>
      <w:r w:rsidRPr="716D22FE" w:rsidR="322E09AE">
        <w:rPr>
          <w:noProof/>
          <w:lang w:val="pt-PT"/>
        </w:rPr>
        <w:t>: id_evento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titulo, data_evento, descricao</w:t>
      </w:r>
      <w:r w:rsidRPr="716D22FE" w:rsidR="0F537CA6">
        <w:rPr>
          <w:noProof/>
          <w:lang w:val="pt-PT"/>
        </w:rPr>
        <w:t>;</w:t>
      </w:r>
    </w:p>
    <w:p w:rsidR="322E09AE" w:rsidP="716D22FE" w:rsidRDefault="322E09AE" w14:paraId="0A630003" w14:textId="133DD9EE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IMAGEM_EVENTO</w:t>
      </w:r>
      <w:r w:rsidRPr="716D22FE" w:rsidR="322E09AE">
        <w:rPr>
          <w:noProof/>
          <w:lang w:val="pt-PT"/>
        </w:rPr>
        <w:t>: id_imagem_evento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id_evento (</w:t>
      </w:r>
      <w:r w:rsidRPr="716D22FE" w:rsidR="322E09AE">
        <w:rPr>
          <w:b w:val="1"/>
          <w:bCs w:val="1"/>
          <w:noProof/>
          <w:lang w:val="pt-PT"/>
        </w:rPr>
        <w:t>FK</w:t>
      </w:r>
      <w:r w:rsidRPr="716D22FE" w:rsidR="322E09AE">
        <w:rPr>
          <w:noProof/>
          <w:lang w:val="pt-PT"/>
        </w:rPr>
        <w:t>), caminho_imagem</w:t>
      </w:r>
      <w:r w:rsidRPr="716D22FE" w:rsidR="6BFC7DC7">
        <w:rPr>
          <w:noProof/>
          <w:lang w:val="pt-PT"/>
        </w:rPr>
        <w:t>;</w:t>
      </w:r>
    </w:p>
    <w:p w:rsidR="322E09AE" w:rsidP="716D22FE" w:rsidRDefault="322E09AE" w14:paraId="3696B0F1" w14:textId="58C39828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ALBUM</w:t>
      </w:r>
      <w:r w:rsidRPr="716D22FE" w:rsidR="322E09AE">
        <w:rPr>
          <w:noProof/>
          <w:lang w:val="pt-PT"/>
        </w:rPr>
        <w:t>: Id_album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titulo, data_upload</w:t>
      </w:r>
      <w:r w:rsidRPr="716D22FE" w:rsidR="2CB4DC60">
        <w:rPr>
          <w:noProof/>
          <w:lang w:val="pt-PT"/>
        </w:rPr>
        <w:t>;</w:t>
      </w:r>
    </w:p>
    <w:p w:rsidR="322E09AE" w:rsidP="716D22FE" w:rsidRDefault="322E09AE" w14:paraId="28B32911" w14:textId="168BC1E8">
      <w:pPr>
        <w:spacing w:before="240" w:beforeAutospacing="off" w:after="240" w:afterAutospacing="off"/>
      </w:pPr>
      <w:r w:rsidRPr="716D22FE" w:rsidR="322E09AE">
        <w:rPr>
          <w:b w:val="1"/>
          <w:bCs w:val="1"/>
          <w:noProof/>
          <w:lang w:val="pt-PT"/>
        </w:rPr>
        <w:t>FOTO</w:t>
      </w:r>
      <w:r w:rsidRPr="716D22FE" w:rsidR="322E09AE">
        <w:rPr>
          <w:noProof/>
          <w:lang w:val="pt-PT"/>
        </w:rPr>
        <w:t>: id_foto (</w:t>
      </w:r>
      <w:r w:rsidRPr="716D22FE" w:rsidR="322E09AE">
        <w:rPr>
          <w:b w:val="1"/>
          <w:bCs w:val="1"/>
          <w:noProof/>
          <w:lang w:val="pt-PT"/>
        </w:rPr>
        <w:t>PK</w:t>
      </w:r>
      <w:r w:rsidRPr="716D22FE" w:rsidR="322E09AE">
        <w:rPr>
          <w:noProof/>
          <w:lang w:val="pt-PT"/>
        </w:rPr>
        <w:t>), legenda, caminho_foto</w:t>
      </w:r>
    </w:p>
    <w:p w:rsidR="716D22FE" w:rsidP="716D22FE" w:rsidRDefault="716D22FE" w14:paraId="011FEBDA" w14:textId="38B3917C">
      <w:pPr>
        <w:pStyle w:val="titulo"/>
        <w:numPr>
          <w:ilvl w:val="0"/>
          <w:numId w:val="0"/>
        </w:numPr>
        <w:ind w:left="720"/>
      </w:pPr>
    </w:p>
    <w:p w:rsidR="00260C41" w:rsidP="00260C41" w:rsidRDefault="00260C41" w14:paraId="7F0A75D0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4F5699E2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485A4D8A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4B5D8A30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5E8B3238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1D1285EF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6AA8D167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6976435E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79035D03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11144390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5170AE5F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6ADE6227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706864BB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6FED4FCB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7E1B144E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6FE6F463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0A3A6424" w14:textId="77777777">
      <w:pPr>
        <w:pStyle w:val="ListParagraph"/>
        <w:rPr>
          <w:b/>
          <w:bCs/>
          <w:sz w:val="32"/>
          <w:szCs w:val="32"/>
        </w:rPr>
      </w:pPr>
    </w:p>
    <w:p w:rsidR="00260C41" w:rsidP="00260C41" w:rsidRDefault="00260C41" w14:paraId="7D207B63" w14:textId="77777777">
      <w:pPr>
        <w:pStyle w:val="ListParagraph"/>
        <w:rPr>
          <w:b/>
          <w:bCs/>
          <w:sz w:val="32"/>
          <w:szCs w:val="32"/>
        </w:rPr>
      </w:pPr>
    </w:p>
    <w:p w:rsidRPr="00100DFB" w:rsidR="00260C41" w:rsidP="00100DFB" w:rsidRDefault="00260C41" w14:paraId="622A7BA6" w14:textId="77777777">
      <w:pPr>
        <w:rPr>
          <w:b/>
          <w:bCs/>
          <w:sz w:val="32"/>
          <w:szCs w:val="32"/>
        </w:rPr>
      </w:pPr>
    </w:p>
    <w:sectPr w:rsidRPr="00100DFB" w:rsidR="00260C41" w:rsidSect="00100DFB">
      <w:headerReference w:type="default" r:id="rId9"/>
      <w:footerReference w:type="default" r:id="rId10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74F4" w:rsidP="00B061A7" w:rsidRDefault="00B874F4" w14:paraId="192BED78" w14:textId="77777777">
      <w:pPr>
        <w:spacing w:after="0" w:line="240" w:lineRule="auto"/>
      </w:pPr>
      <w:r>
        <w:separator/>
      </w:r>
    </w:p>
  </w:endnote>
  <w:endnote w:type="continuationSeparator" w:id="0">
    <w:p w:rsidR="00B874F4" w:rsidP="00B061A7" w:rsidRDefault="00B874F4" w14:paraId="0C0919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939739"/>
      <w:docPartObj>
        <w:docPartGallery w:val="Page Numbers (Bottom of Page)"/>
        <w:docPartUnique/>
      </w:docPartObj>
    </w:sdtPr>
    <w:sdtEndPr/>
    <w:sdtContent>
      <w:p w:rsidR="00E5349C" w:rsidRDefault="00E5349C" w14:paraId="137D7097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5349C" w:rsidRDefault="00E5349C" w14:paraId="4E5517E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74F4" w:rsidP="00B061A7" w:rsidRDefault="00B874F4" w14:paraId="78C731EB" w14:textId="77777777">
      <w:pPr>
        <w:spacing w:after="0" w:line="240" w:lineRule="auto"/>
      </w:pPr>
      <w:r>
        <w:separator/>
      </w:r>
    </w:p>
  </w:footnote>
  <w:footnote w:type="continuationSeparator" w:id="0">
    <w:p w:rsidR="00B874F4" w:rsidP="00B061A7" w:rsidRDefault="00B874F4" w14:paraId="160191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061A7" w:rsidR="00B061A7" w:rsidP="00B061A7" w:rsidRDefault="00CA07E3" w14:paraId="13014929" w14:textId="77777777">
    <w:pPr>
      <w:pStyle w:val="Header"/>
      <w:jc w:val="right"/>
      <w:rPr>
        <w:b/>
        <w:bCs/>
      </w:rPr>
    </w:pPr>
    <w:r>
      <w:rPr>
        <w:b/>
        <w:bCs/>
      </w:rPr>
      <w:t>Base Dados &lt;tema</w:t>
    </w:r>
    <w:r w:rsidR="00D7767B">
      <w:rPr>
        <w:b/>
        <w:bCs/>
      </w:rPr>
      <w:t>_projeto</w:t>
    </w:r>
    <w:r>
      <w:rPr>
        <w:b/>
        <w:bCs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43cd5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titulo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1ce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A6F7B"/>
    <w:multiLevelType w:val="hybridMultilevel"/>
    <w:tmpl w:val="FD32FD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280"/>
    <w:multiLevelType w:val="hybridMultilevel"/>
    <w:tmpl w:val="0BA4F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467D"/>
    <w:multiLevelType w:val="hybridMultilevel"/>
    <w:tmpl w:val="0BA4F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4AFF"/>
    <w:multiLevelType w:val="hybridMultilevel"/>
    <w:tmpl w:val="D4EAC90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300829"/>
    <w:multiLevelType w:val="hybridMultilevel"/>
    <w:tmpl w:val="5038DDD6"/>
    <w:lvl w:ilvl="0">
      <w:start w:val="1"/>
      <w:numFmt w:val="decimal"/>
      <w:pStyle w:val="titulo"/>
      <w:lvlText w:val="%1)"/>
      <w:lvlJc w:val="left"/>
      <w:pPr>
        <w:ind w:left="720" w:hanging="360"/>
      </w:pPr>
      <w:rPr/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51"/>
    <w:rsid w:val="000A7AD0"/>
    <w:rsid w:val="00100DFB"/>
    <w:rsid w:val="0016158C"/>
    <w:rsid w:val="001A33E3"/>
    <w:rsid w:val="00260C41"/>
    <w:rsid w:val="00301872"/>
    <w:rsid w:val="0042B416"/>
    <w:rsid w:val="0058087E"/>
    <w:rsid w:val="00624AAD"/>
    <w:rsid w:val="006D65F7"/>
    <w:rsid w:val="006F1026"/>
    <w:rsid w:val="007A03FB"/>
    <w:rsid w:val="007A3042"/>
    <w:rsid w:val="007C4C51"/>
    <w:rsid w:val="007D55EA"/>
    <w:rsid w:val="007E36F4"/>
    <w:rsid w:val="0087448D"/>
    <w:rsid w:val="008D0ACF"/>
    <w:rsid w:val="008E4BC3"/>
    <w:rsid w:val="00902224"/>
    <w:rsid w:val="00A92426"/>
    <w:rsid w:val="00AD4781"/>
    <w:rsid w:val="00AF1A72"/>
    <w:rsid w:val="00B061A7"/>
    <w:rsid w:val="00B874F4"/>
    <w:rsid w:val="00CA07E3"/>
    <w:rsid w:val="00D1323C"/>
    <w:rsid w:val="00D7767B"/>
    <w:rsid w:val="00E5349C"/>
    <w:rsid w:val="00EF4F4D"/>
    <w:rsid w:val="00F024F9"/>
    <w:rsid w:val="01961801"/>
    <w:rsid w:val="02382363"/>
    <w:rsid w:val="04FC82DB"/>
    <w:rsid w:val="04FC82DB"/>
    <w:rsid w:val="0527FB39"/>
    <w:rsid w:val="059AB8C9"/>
    <w:rsid w:val="0730C6D9"/>
    <w:rsid w:val="07556AD1"/>
    <w:rsid w:val="089649E6"/>
    <w:rsid w:val="09BC9CE1"/>
    <w:rsid w:val="0E719974"/>
    <w:rsid w:val="0F25F8C5"/>
    <w:rsid w:val="0F537CA6"/>
    <w:rsid w:val="10106523"/>
    <w:rsid w:val="137E2C8C"/>
    <w:rsid w:val="137E30CA"/>
    <w:rsid w:val="1507F89F"/>
    <w:rsid w:val="197C2B07"/>
    <w:rsid w:val="1BDAC7A1"/>
    <w:rsid w:val="1E0B4137"/>
    <w:rsid w:val="1FA86AB8"/>
    <w:rsid w:val="208ACE2D"/>
    <w:rsid w:val="23D6219B"/>
    <w:rsid w:val="23F14871"/>
    <w:rsid w:val="24B8B79E"/>
    <w:rsid w:val="251CEDF0"/>
    <w:rsid w:val="261A1CE9"/>
    <w:rsid w:val="284F76CB"/>
    <w:rsid w:val="2CAEA899"/>
    <w:rsid w:val="2CB4DC60"/>
    <w:rsid w:val="2E434904"/>
    <w:rsid w:val="2E434904"/>
    <w:rsid w:val="2F3A04FD"/>
    <w:rsid w:val="2F3A04FD"/>
    <w:rsid w:val="2FB4487C"/>
    <w:rsid w:val="2FC20480"/>
    <w:rsid w:val="2FE4E3C9"/>
    <w:rsid w:val="301445D6"/>
    <w:rsid w:val="30D25939"/>
    <w:rsid w:val="312B03B4"/>
    <w:rsid w:val="322E09AE"/>
    <w:rsid w:val="33929DDD"/>
    <w:rsid w:val="33AF1B34"/>
    <w:rsid w:val="356BD49D"/>
    <w:rsid w:val="35963951"/>
    <w:rsid w:val="376B7D37"/>
    <w:rsid w:val="37C7D8E7"/>
    <w:rsid w:val="3864A2E3"/>
    <w:rsid w:val="3864A2E3"/>
    <w:rsid w:val="395DDAE1"/>
    <w:rsid w:val="3A827969"/>
    <w:rsid w:val="3E228BBC"/>
    <w:rsid w:val="3F3D3371"/>
    <w:rsid w:val="3F536C63"/>
    <w:rsid w:val="416A9B66"/>
    <w:rsid w:val="416DA19E"/>
    <w:rsid w:val="419846EA"/>
    <w:rsid w:val="41C11ED6"/>
    <w:rsid w:val="4433C959"/>
    <w:rsid w:val="46A46130"/>
    <w:rsid w:val="4BE57863"/>
    <w:rsid w:val="4D9B52AA"/>
    <w:rsid w:val="4F24BB99"/>
    <w:rsid w:val="505C67FF"/>
    <w:rsid w:val="50DC6C19"/>
    <w:rsid w:val="5292795F"/>
    <w:rsid w:val="5380289C"/>
    <w:rsid w:val="54135429"/>
    <w:rsid w:val="589DE6CA"/>
    <w:rsid w:val="5ACCE990"/>
    <w:rsid w:val="5B253679"/>
    <w:rsid w:val="5C83482F"/>
    <w:rsid w:val="5DF94255"/>
    <w:rsid w:val="5EA1C20D"/>
    <w:rsid w:val="5F99AF79"/>
    <w:rsid w:val="603BD9BD"/>
    <w:rsid w:val="61D85ABB"/>
    <w:rsid w:val="646828BD"/>
    <w:rsid w:val="6605F4F8"/>
    <w:rsid w:val="670745E9"/>
    <w:rsid w:val="676251E5"/>
    <w:rsid w:val="69B17DDC"/>
    <w:rsid w:val="69D93383"/>
    <w:rsid w:val="6AFFC7A2"/>
    <w:rsid w:val="6B8171DD"/>
    <w:rsid w:val="6BFC7DC7"/>
    <w:rsid w:val="6C02300D"/>
    <w:rsid w:val="716D22FE"/>
    <w:rsid w:val="7227141A"/>
    <w:rsid w:val="7314C4F3"/>
    <w:rsid w:val="73360E61"/>
    <w:rsid w:val="74D9D39E"/>
    <w:rsid w:val="74FA5325"/>
    <w:rsid w:val="75FF71F6"/>
    <w:rsid w:val="772FAB5B"/>
    <w:rsid w:val="774773D3"/>
    <w:rsid w:val="786C2685"/>
    <w:rsid w:val="7A74A5B6"/>
    <w:rsid w:val="7BE12D40"/>
    <w:rsid w:val="7BFA5956"/>
    <w:rsid w:val="7FC5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A52C"/>
  <w15:chartTrackingRefBased/>
  <w15:docId w15:val="{73884840-BE0D-465F-A1C4-08841E67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767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22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3042"/>
    <w:pPr>
      <w:ind w:left="720"/>
      <w:contextualSpacing/>
    </w:pPr>
  </w:style>
  <w:style w:type="table" w:styleId="TableGrid">
    <w:name w:val="Table Grid"/>
    <w:basedOn w:val="TableNormal"/>
    <w:uiPriority w:val="39"/>
    <w:rsid w:val="008744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61A7"/>
  </w:style>
  <w:style w:type="paragraph" w:styleId="Footer">
    <w:name w:val="footer"/>
    <w:basedOn w:val="Normal"/>
    <w:link w:val="FooterCha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61A7"/>
  </w:style>
  <w:style w:type="paragraph" w:styleId="NoSpacing">
    <w:name w:val="No Spacing"/>
    <w:link w:val="NoSpacingChar"/>
    <w:uiPriority w:val="1"/>
    <w:qFormat/>
    <w:rsid w:val="00100DFB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00DFB"/>
    <w:rPr>
      <w:rFonts w:eastAsiaTheme="minorEastAsia"/>
      <w:lang w:val="en-US"/>
    </w:rPr>
  </w:style>
  <w:style w:type="paragraph" w:styleId="titulo" w:customStyle="1">
    <w:name w:val="titulo"/>
    <w:basedOn w:val="ListParagraph"/>
    <w:link w:val="tituloChar"/>
    <w:qFormat/>
    <w:rsid w:val="007D55EA"/>
    <w:pPr>
      <w:numPr>
        <w:numId w:val="3"/>
      </w:numPr>
    </w:pPr>
    <w:rPr>
      <w:b/>
      <w:bCs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rsid w:val="00902224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7D55EA"/>
    <w:rPr>
      <w:noProof/>
    </w:rPr>
  </w:style>
  <w:style w:type="character" w:styleId="tituloChar" w:customStyle="1">
    <w:name w:val="titulo Char"/>
    <w:basedOn w:val="ListParagraphChar"/>
    <w:link w:val="titulo"/>
    <w:rsid w:val="007D55EA"/>
    <w:rPr>
      <w:b/>
      <w:bCs/>
      <w:noProof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02224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22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2224"/>
    <w:rPr>
      <w:color w:val="0563C1" w:themeColor="hyperlink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716D22FE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.png" Id="R59342cc8b1a74277" /><Relationship Type="http://schemas.openxmlformats.org/officeDocument/2006/relationships/image" Target="/media/image2.png" Id="Rcada3dbc2f454e3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42378\Downloads\modelo_BD_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5D0635462647EDA6E8344667D48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908A8-6E7B-4A6D-A475-E7D7334105B8}"/>
      </w:docPartPr>
      <w:docPartBody>
        <w:p w:rsidR="00A46863" w:rsidRDefault="00901BCE">
          <w:pPr>
            <w:pStyle w:val="295D0635462647EDA6E8344667D48B79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076E6CAC7E422AAF533B5E6A664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D47DA-4A16-4789-91DF-7784C6C639F3}"/>
      </w:docPartPr>
      <w:docPartBody>
        <w:p w:rsidR="00A46863" w:rsidRDefault="00901BCE">
          <w:pPr>
            <w:pStyle w:val="88076E6CAC7E422AAF533B5E6A6643D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CE"/>
    <w:rsid w:val="00277D6F"/>
    <w:rsid w:val="00901BCE"/>
    <w:rsid w:val="00A4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D0635462647EDA6E8344667D48B79">
    <w:name w:val="295D0635462647EDA6E8344667D48B79"/>
  </w:style>
  <w:style w:type="paragraph" w:customStyle="1" w:styleId="88076E6CAC7E422AAF533B5E6A6643D3">
    <w:name w:val="88076E6CAC7E422AAF533B5E6A664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</PublishDate>
  <Abstract/>
  <CompanyAddress>Nome(s) Estudante(s)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CDE3E-16FB-4748-964A-1EFF2DF686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modelo_BD_projeto.dotx</ap:Template>
  <ap:Application>Microsoft Word for the web</ap:Application>
  <ap:DocSecurity>0</ap:DocSecurity>
  <ap:ScaleCrop>false</ap:ScaleCrop>
  <ap:Company>Título do Projeto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Faria Dinis</dc:creator>
  <keywords/>
  <dc:description/>
  <lastModifiedBy>Rodrigo Faria Dinis</lastModifiedBy>
  <revision>5</revision>
  <dcterms:created xsi:type="dcterms:W3CDTF">2025-04-29T13:15:00.0000000Z</dcterms:created>
  <dcterms:modified xsi:type="dcterms:W3CDTF">2025-05-02T18:10:49.0004070Z</dcterms:modified>
</coreProperties>
</file>