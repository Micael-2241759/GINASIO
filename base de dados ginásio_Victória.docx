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eastAsiaTheme="minorHAnsi"/>
          <w:noProof/>
          <w:color w:val="4472C4" w:themeColor="accent1"/>
          <w:lang w:val="pt-PT"/>
        </w:rPr>
        <w:id w:val="-610286430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69338736" w14:textId="77777777" w:rsidR="00100DFB" w:rsidRDefault="00100DFB">
          <w:pPr>
            <w:pStyle w:val="SemEspaamento"/>
            <w:spacing w:before="1540" w:after="240"/>
            <w:jc w:val="center"/>
            <w:rPr>
              <w:color w:val="4472C4" w:themeColor="accent1"/>
            </w:rPr>
          </w:pP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EC74DF15733D48EA99B45BD04873DCF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78D70332" w14:textId="3FF314B3" w:rsidR="00100DFB" w:rsidRDefault="002C5673">
              <w:pPr>
                <w:pStyle w:val="SemEspaament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ginásio ACADÉMICO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5B50A3789D57445AAAB4C02BFC1F385A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6BA29A89" w14:textId="3B590411" w:rsidR="00100DFB" w:rsidRDefault="002C5673">
              <w:pPr>
                <w:pStyle w:val="SemEspaamento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Base de Dados</w:t>
              </w:r>
            </w:p>
          </w:sdtContent>
        </w:sdt>
        <w:p w14:paraId="580F5FE5" w14:textId="77777777" w:rsidR="00100DFB" w:rsidRDefault="00100DFB">
          <w:pPr>
            <w:pStyle w:val="SemEspaament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0E3C85C" wp14:editId="6D8A6C74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  <w:lang w:val="pt-PT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5-01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72FAC161" w14:textId="784C7A58" w:rsidR="00100DFB" w:rsidRPr="00902224" w:rsidRDefault="00CC23FC">
                                    <w:pPr>
                                      <w:pStyle w:val="SemEspaament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pt-PT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May 1, 2025</w:t>
                                    </w:r>
                                  </w:p>
                                </w:sdtContent>
                              </w:sdt>
                              <w:p w14:paraId="18D99CB4" w14:textId="1D7635C5" w:rsidR="00100DFB" w:rsidRPr="00902224" w:rsidRDefault="000A6C40">
                                <w:pPr>
                                  <w:pStyle w:val="SemEspaamento"/>
                                  <w:jc w:val="center"/>
                                  <w:rPr>
                                    <w:color w:val="4472C4" w:themeColor="accent1"/>
                                    <w:lang w:val="pt-PT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lang w:val="pt-PT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CC23FC">
                                      <w:rPr>
                                        <w:caps/>
                                        <w:color w:val="4472C4" w:themeColor="accent1"/>
                                        <w:lang w:val="pt-PT"/>
                                      </w:rPr>
                                      <w:t>Ginásio académico</w:t>
                                    </w:r>
                                  </w:sdtContent>
                                </w:sdt>
                              </w:p>
                              <w:p w14:paraId="6F5D5F9B" w14:textId="66BBD513" w:rsidR="00100DFB" w:rsidRPr="00902224" w:rsidRDefault="000A6C40">
                                <w:pPr>
                                  <w:pStyle w:val="SemEspaamento"/>
                                  <w:jc w:val="center"/>
                                  <w:rPr>
                                    <w:color w:val="4472C4" w:themeColor="accent1"/>
                                    <w:lang w:val="pt-PT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lang w:val="pt-PT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CC23FC">
                                      <w:rPr>
                                        <w:color w:val="4472C4" w:themeColor="accent1"/>
                                        <w:lang w:val="pt-PT"/>
                                      </w:rPr>
                                      <w:t xml:space="preserve">Claúdia Pinto, Bruna Louro, Victória Martins, </w:t>
                                    </w:r>
                                    <w:proofErr w:type="gramStart"/>
                                    <w:r w:rsidR="00CC23FC">
                                      <w:rPr>
                                        <w:color w:val="4472C4" w:themeColor="accent1"/>
                                        <w:lang w:val="pt-PT"/>
                                      </w:rPr>
                                      <w:t>Samuel ,</w:t>
                                    </w:r>
                                    <w:proofErr w:type="gramEnd"/>
                                    <w:r w:rsidR="00CC23FC">
                                      <w:rPr>
                                        <w:color w:val="4472C4" w:themeColor="accent1"/>
                                        <w:lang w:val="pt-PT"/>
                                      </w:rPr>
                                      <w:t xml:space="preserve"> Micael e Rodrigo Dinis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0E3C85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  <w:lang w:val="pt-PT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05-01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72FAC161" w14:textId="784C7A58" w:rsidR="00100DFB" w:rsidRPr="00902224" w:rsidRDefault="00CC23FC">
                              <w:pPr>
                                <w:pStyle w:val="SemEspaamento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pt-PT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May 1, 2025</w:t>
                              </w:r>
                            </w:p>
                          </w:sdtContent>
                        </w:sdt>
                        <w:p w14:paraId="18D99CB4" w14:textId="1D7635C5" w:rsidR="00100DFB" w:rsidRPr="00902224" w:rsidRDefault="000A6C40">
                          <w:pPr>
                            <w:pStyle w:val="SemEspaamento"/>
                            <w:jc w:val="center"/>
                            <w:rPr>
                              <w:color w:val="4472C4" w:themeColor="accent1"/>
                              <w:lang w:val="pt-PT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lang w:val="pt-PT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CC23FC">
                                <w:rPr>
                                  <w:caps/>
                                  <w:color w:val="4472C4" w:themeColor="accent1"/>
                                  <w:lang w:val="pt-PT"/>
                                </w:rPr>
                                <w:t>Ginásio académico</w:t>
                              </w:r>
                            </w:sdtContent>
                          </w:sdt>
                        </w:p>
                        <w:p w14:paraId="6F5D5F9B" w14:textId="66BBD513" w:rsidR="00100DFB" w:rsidRPr="00902224" w:rsidRDefault="000A6C40">
                          <w:pPr>
                            <w:pStyle w:val="SemEspaamento"/>
                            <w:jc w:val="center"/>
                            <w:rPr>
                              <w:color w:val="4472C4" w:themeColor="accent1"/>
                              <w:lang w:val="pt-PT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lang w:val="pt-PT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CC23FC">
                                <w:rPr>
                                  <w:color w:val="4472C4" w:themeColor="accent1"/>
                                  <w:lang w:val="pt-PT"/>
                                </w:rPr>
                                <w:t xml:space="preserve">Claúdia Pinto, Bruna Louro, Victória Martins, </w:t>
                              </w:r>
                              <w:proofErr w:type="gramStart"/>
                              <w:r w:rsidR="00CC23FC">
                                <w:rPr>
                                  <w:color w:val="4472C4" w:themeColor="accent1"/>
                                  <w:lang w:val="pt-PT"/>
                                </w:rPr>
                                <w:t>Samuel ,</w:t>
                              </w:r>
                              <w:proofErr w:type="gramEnd"/>
                              <w:r w:rsidR="00CC23FC">
                                <w:rPr>
                                  <w:color w:val="4472C4" w:themeColor="accent1"/>
                                  <w:lang w:val="pt-PT"/>
                                </w:rPr>
                                <w:t xml:space="preserve"> Micael e Rodrigo Dinis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14:paraId="60DEC435" w14:textId="77777777" w:rsidR="00100DFB" w:rsidRDefault="00100DFB">
          <w:r>
            <w:br w:type="page"/>
          </w:r>
        </w:p>
      </w:sdtContent>
    </w:sdt>
    <w:p w14:paraId="5D1A144C" w14:textId="77777777" w:rsidR="00902224" w:rsidRPr="00902224" w:rsidRDefault="00902224">
      <w:pPr>
        <w:rPr>
          <w:b/>
          <w:bCs/>
          <w:sz w:val="28"/>
          <w:szCs w:val="28"/>
        </w:rPr>
      </w:pPr>
      <w:r w:rsidRPr="00902224">
        <w:rPr>
          <w:b/>
          <w:bCs/>
          <w:noProof w:val="0"/>
          <w:sz w:val="28"/>
          <w:szCs w:val="28"/>
        </w:rPr>
        <w:lastRenderedPageBreak/>
        <w:t>Índice</w:t>
      </w:r>
    </w:p>
    <w:p w14:paraId="4C8988CA" w14:textId="77777777" w:rsidR="00902224" w:rsidRDefault="00902224">
      <w:pPr>
        <w:pStyle w:val="ndice1"/>
        <w:tabs>
          <w:tab w:val="left" w:pos="440"/>
          <w:tab w:val="right" w:leader="dot" w:pos="8494"/>
        </w:tabs>
        <w:rPr>
          <w:rFonts w:eastAsiaTheme="minorEastAsia"/>
          <w:lang w:eastAsia="pt-PT"/>
        </w:rPr>
      </w:pPr>
      <w:r>
        <w:fldChar w:fldCharType="begin"/>
      </w:r>
      <w:r>
        <w:instrText xml:space="preserve"> TOC \h \z \t "titulo;1" </w:instrText>
      </w:r>
      <w:r>
        <w:fldChar w:fldCharType="separate"/>
      </w:r>
      <w:hyperlink w:anchor="_Toc196814497" w:history="1">
        <w:r w:rsidRPr="00C3216E">
          <w:rPr>
            <w:rStyle w:val="Hiperligao"/>
          </w:rPr>
          <w:t>1)</w:t>
        </w:r>
        <w:r>
          <w:rPr>
            <w:rFonts w:eastAsiaTheme="minorEastAsia"/>
            <w:lang w:eastAsia="pt-PT"/>
          </w:rPr>
          <w:tab/>
        </w:r>
        <w:r w:rsidRPr="00C3216E">
          <w:rPr>
            <w:rStyle w:val="Hiperligao"/>
          </w:rPr>
          <w:t>Descrição do Sistema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_Toc196814497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53519DC6" w14:textId="77777777" w:rsidR="00902224" w:rsidRDefault="00902224">
      <w:pPr>
        <w:pStyle w:val="ndice1"/>
        <w:tabs>
          <w:tab w:val="left" w:pos="440"/>
          <w:tab w:val="right" w:leader="dot" w:pos="8494"/>
        </w:tabs>
        <w:rPr>
          <w:rFonts w:eastAsiaTheme="minorEastAsia"/>
          <w:lang w:eastAsia="pt-PT"/>
        </w:rPr>
      </w:pPr>
      <w:hyperlink w:anchor="_Toc196814498" w:history="1">
        <w:r w:rsidRPr="00C3216E">
          <w:rPr>
            <w:rStyle w:val="Hiperligao"/>
          </w:rPr>
          <w:t>2)</w:t>
        </w:r>
        <w:r>
          <w:rPr>
            <w:rFonts w:eastAsiaTheme="minorEastAsia"/>
            <w:lang w:eastAsia="pt-PT"/>
          </w:rPr>
          <w:tab/>
        </w:r>
        <w:r w:rsidRPr="00C3216E">
          <w:rPr>
            <w:rStyle w:val="Hiperligao"/>
          </w:rPr>
          <w:t>Modelo Conceptual (Diagrama de Entidade Relacionamento-DER)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_Toc196814498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7D1EA073" w14:textId="77777777" w:rsidR="00902224" w:rsidRDefault="00902224">
      <w:pPr>
        <w:pStyle w:val="ndice1"/>
        <w:tabs>
          <w:tab w:val="left" w:pos="440"/>
          <w:tab w:val="right" w:leader="dot" w:pos="8494"/>
        </w:tabs>
        <w:rPr>
          <w:rFonts w:eastAsiaTheme="minorEastAsia"/>
          <w:lang w:eastAsia="pt-PT"/>
        </w:rPr>
      </w:pPr>
      <w:hyperlink w:anchor="_Toc196814499" w:history="1">
        <w:r w:rsidRPr="00C3216E">
          <w:rPr>
            <w:rStyle w:val="Hiperligao"/>
          </w:rPr>
          <w:t>3)</w:t>
        </w:r>
        <w:r>
          <w:rPr>
            <w:rFonts w:eastAsiaTheme="minorEastAsia"/>
            <w:lang w:eastAsia="pt-PT"/>
          </w:rPr>
          <w:tab/>
        </w:r>
        <w:r w:rsidRPr="00C3216E">
          <w:rPr>
            <w:rStyle w:val="Hiperligao"/>
          </w:rPr>
          <w:t>Modelo Lógico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_Toc196814499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1AFE4EB8" w14:textId="77777777" w:rsidR="00902224" w:rsidRDefault="00902224">
      <w:pPr>
        <w:pStyle w:val="ndice1"/>
        <w:tabs>
          <w:tab w:val="left" w:pos="440"/>
          <w:tab w:val="right" w:leader="dot" w:pos="8494"/>
        </w:tabs>
        <w:rPr>
          <w:rFonts w:eastAsiaTheme="minorEastAsia"/>
          <w:lang w:eastAsia="pt-PT"/>
        </w:rPr>
      </w:pPr>
      <w:hyperlink w:anchor="_Toc196814500" w:history="1">
        <w:r w:rsidRPr="00C3216E">
          <w:rPr>
            <w:rStyle w:val="Hiperligao"/>
          </w:rPr>
          <w:t>4)</w:t>
        </w:r>
        <w:r>
          <w:rPr>
            <w:rFonts w:eastAsiaTheme="minorEastAsia"/>
            <w:lang w:eastAsia="pt-PT"/>
          </w:rPr>
          <w:tab/>
        </w:r>
        <w:r w:rsidRPr="00C3216E">
          <w:rPr>
            <w:rStyle w:val="Hiperligao"/>
          </w:rPr>
          <w:t>Dicionário de Dados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_Toc196814500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291EB4E6" w14:textId="77777777" w:rsidR="00902224" w:rsidRDefault="00902224">
      <w:pPr>
        <w:pStyle w:val="ndice1"/>
        <w:tabs>
          <w:tab w:val="left" w:pos="440"/>
          <w:tab w:val="right" w:leader="dot" w:pos="8494"/>
        </w:tabs>
        <w:rPr>
          <w:rFonts w:eastAsiaTheme="minorEastAsia"/>
          <w:lang w:eastAsia="pt-PT"/>
        </w:rPr>
      </w:pPr>
      <w:hyperlink w:anchor="_Toc196814501" w:history="1">
        <w:r w:rsidRPr="00C3216E">
          <w:rPr>
            <w:rStyle w:val="Hiperligao"/>
          </w:rPr>
          <w:t>5)</w:t>
        </w:r>
        <w:r>
          <w:rPr>
            <w:rFonts w:eastAsiaTheme="minorEastAsia"/>
            <w:lang w:eastAsia="pt-PT"/>
          </w:rPr>
          <w:tab/>
        </w:r>
        <w:r w:rsidRPr="00C3216E">
          <w:rPr>
            <w:rStyle w:val="Hiperligao"/>
          </w:rPr>
          <w:t>Modelo Físico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_Toc196814501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1A0E9D0B" w14:textId="77777777" w:rsidR="00902224" w:rsidRDefault="00902224" w:rsidP="00902224">
      <w:r>
        <w:fldChar w:fldCharType="end"/>
      </w:r>
    </w:p>
    <w:p w14:paraId="3DAB7F65" w14:textId="77777777" w:rsidR="00902224" w:rsidRDefault="00902224"/>
    <w:p w14:paraId="77431BB5" w14:textId="77777777" w:rsidR="00902224" w:rsidRDefault="00902224"/>
    <w:p w14:paraId="648ADCAC" w14:textId="77777777" w:rsidR="007D55EA" w:rsidRDefault="007D55EA">
      <w:r>
        <w:br w:type="page"/>
      </w:r>
    </w:p>
    <w:p w14:paraId="3E409E4E" w14:textId="77777777" w:rsidR="00CA07E3" w:rsidRDefault="00CA07E3" w:rsidP="00B061A7">
      <w:pPr>
        <w:ind w:left="720" w:hanging="360"/>
      </w:pPr>
    </w:p>
    <w:p w14:paraId="5005FEC9" w14:textId="77777777" w:rsidR="00CA07E3" w:rsidRPr="00CA07E3" w:rsidRDefault="00CA07E3" w:rsidP="007D55EA">
      <w:pPr>
        <w:pStyle w:val="titulo"/>
      </w:pPr>
      <w:bookmarkStart w:id="0" w:name="_Toc196814497"/>
      <w:r w:rsidRPr="00CA07E3">
        <w:t>Descrição do Sistema</w:t>
      </w:r>
      <w:bookmarkEnd w:id="0"/>
    </w:p>
    <w:p w14:paraId="110C46CE" w14:textId="77777777" w:rsidR="00CA07E3" w:rsidRDefault="00CA07E3" w:rsidP="00CA07E3">
      <w:pPr>
        <w:pStyle w:val="PargrafodaLista"/>
        <w:rPr>
          <w:b/>
          <w:bCs/>
          <w:sz w:val="32"/>
          <w:szCs w:val="32"/>
        </w:rPr>
      </w:pPr>
    </w:p>
    <w:p w14:paraId="373E800C" w14:textId="0EE8B1A4" w:rsidR="002C5673" w:rsidRPr="002C5673" w:rsidRDefault="002C5673" w:rsidP="002C5673">
      <w:pPr>
        <w:pStyle w:val="PargrafodaLista"/>
        <w:rPr>
          <w:b/>
          <w:bCs/>
          <w:sz w:val="32"/>
          <w:szCs w:val="32"/>
        </w:rPr>
      </w:pPr>
      <w:r w:rsidRPr="002C5673">
        <w:rPr>
          <w:b/>
          <w:bCs/>
          <w:sz w:val="32"/>
          <w:szCs w:val="32"/>
        </w:rPr>
        <w:t>O sistema do Ginásio gerencia as informações dos estudantes inscritos</w:t>
      </w:r>
      <w:r w:rsidR="00CC1170">
        <w:rPr>
          <w:b/>
          <w:bCs/>
          <w:sz w:val="32"/>
          <w:szCs w:val="32"/>
        </w:rPr>
        <w:t xml:space="preserve">, avaliações </w:t>
      </w:r>
      <w:r w:rsidRPr="002C5673">
        <w:rPr>
          <w:b/>
          <w:bCs/>
          <w:sz w:val="32"/>
          <w:szCs w:val="32"/>
        </w:rPr>
        <w:t>físicas</w:t>
      </w:r>
      <w:r w:rsidR="00CC1170">
        <w:rPr>
          <w:b/>
          <w:bCs/>
          <w:sz w:val="32"/>
          <w:szCs w:val="32"/>
        </w:rPr>
        <w:t xml:space="preserve">, presença, modalidades,  feedbacks, eventos, </w:t>
      </w:r>
      <w:r w:rsidR="00CC1170">
        <w:rPr>
          <w:b/>
          <w:bCs/>
          <w:sz w:val="32"/>
          <w:szCs w:val="32"/>
        </w:rPr>
        <w:t xml:space="preserve">contactos, </w:t>
      </w:r>
      <w:r w:rsidRPr="002C5673">
        <w:rPr>
          <w:b/>
          <w:bCs/>
          <w:sz w:val="32"/>
          <w:szCs w:val="32"/>
        </w:rPr>
        <w:br/>
        <w:t>São controlados: </w:t>
      </w:r>
    </w:p>
    <w:p w14:paraId="73C32359" w14:textId="77777777" w:rsidR="002C5673" w:rsidRPr="002C5673" w:rsidRDefault="002C5673" w:rsidP="002C5673">
      <w:pPr>
        <w:pStyle w:val="PargrafodaLista"/>
        <w:rPr>
          <w:b/>
          <w:bCs/>
          <w:sz w:val="32"/>
          <w:szCs w:val="32"/>
        </w:rPr>
      </w:pPr>
      <w:r w:rsidRPr="002C5673">
        <w:rPr>
          <w:b/>
          <w:bCs/>
          <w:sz w:val="32"/>
          <w:szCs w:val="32"/>
        </w:rPr>
        <w:t>Dados cadastrais dos estudantes, </w:t>
      </w:r>
    </w:p>
    <w:p w14:paraId="2030091E" w14:textId="77777777" w:rsidR="002C5673" w:rsidRPr="002C5673" w:rsidRDefault="002C5673" w:rsidP="002C5673">
      <w:pPr>
        <w:pStyle w:val="PargrafodaLista"/>
        <w:rPr>
          <w:b/>
          <w:bCs/>
          <w:sz w:val="32"/>
          <w:szCs w:val="32"/>
        </w:rPr>
      </w:pPr>
      <w:r w:rsidRPr="002C5673">
        <w:rPr>
          <w:b/>
          <w:bCs/>
          <w:sz w:val="32"/>
          <w:szCs w:val="32"/>
        </w:rPr>
        <w:t>Avaliações físicas periódicas, </w:t>
      </w:r>
    </w:p>
    <w:p w14:paraId="6DDA7A12" w14:textId="686FE93B" w:rsidR="002C5673" w:rsidRPr="002C5673" w:rsidRDefault="002C5673" w:rsidP="002C5673">
      <w:pPr>
        <w:pStyle w:val="PargrafodaLista"/>
        <w:rPr>
          <w:b/>
          <w:bCs/>
          <w:sz w:val="32"/>
          <w:szCs w:val="32"/>
        </w:rPr>
      </w:pPr>
      <w:r w:rsidRPr="002C5673">
        <w:rPr>
          <w:b/>
          <w:bCs/>
          <w:sz w:val="32"/>
          <w:szCs w:val="32"/>
        </w:rPr>
        <w:t>Presenças, </w:t>
      </w:r>
    </w:p>
    <w:p w14:paraId="7189EAE3" w14:textId="77777777" w:rsidR="002C5673" w:rsidRPr="002C5673" w:rsidRDefault="002C5673" w:rsidP="002C5673">
      <w:pPr>
        <w:pStyle w:val="PargrafodaLista"/>
        <w:rPr>
          <w:b/>
          <w:bCs/>
          <w:sz w:val="32"/>
          <w:szCs w:val="32"/>
        </w:rPr>
      </w:pPr>
      <w:r w:rsidRPr="002C5673">
        <w:rPr>
          <w:b/>
          <w:bCs/>
          <w:sz w:val="32"/>
          <w:szCs w:val="32"/>
        </w:rPr>
        <w:t>Feedback sobre a qualidade da academia. </w:t>
      </w:r>
    </w:p>
    <w:p w14:paraId="53050B76" w14:textId="4A763FBF" w:rsidR="002C5673" w:rsidRPr="002C5673" w:rsidRDefault="002C5673" w:rsidP="002C5673">
      <w:pPr>
        <w:pStyle w:val="PargrafodaLista"/>
        <w:rPr>
          <w:b/>
          <w:bCs/>
          <w:sz w:val="32"/>
          <w:szCs w:val="32"/>
        </w:rPr>
      </w:pPr>
      <w:r w:rsidRPr="002C5673">
        <w:rPr>
          <w:b/>
          <w:bCs/>
          <w:sz w:val="32"/>
          <w:szCs w:val="32"/>
        </w:rPr>
        <w:t>O objetivo é proporcionar organização, personalização dos treinos e melhoria contínua d</w:t>
      </w:r>
      <w:r>
        <w:rPr>
          <w:b/>
          <w:bCs/>
          <w:sz w:val="32"/>
          <w:szCs w:val="32"/>
        </w:rPr>
        <w:t xml:space="preserve">o ginásio </w:t>
      </w:r>
      <w:r w:rsidRPr="002C5673">
        <w:rPr>
          <w:b/>
          <w:bCs/>
          <w:sz w:val="32"/>
          <w:szCs w:val="32"/>
        </w:rPr>
        <w:t>com base nas opiniões dos estudantes. </w:t>
      </w:r>
    </w:p>
    <w:p w14:paraId="03959798" w14:textId="77777777" w:rsidR="002C5673" w:rsidRPr="002C5673" w:rsidRDefault="002C5673" w:rsidP="002C5673">
      <w:pPr>
        <w:pStyle w:val="PargrafodaLista"/>
        <w:rPr>
          <w:b/>
          <w:bCs/>
          <w:sz w:val="32"/>
          <w:szCs w:val="32"/>
        </w:rPr>
      </w:pPr>
      <w:r w:rsidRPr="002C5673">
        <w:rPr>
          <w:b/>
          <w:bCs/>
          <w:sz w:val="32"/>
          <w:szCs w:val="32"/>
        </w:rPr>
        <w:t> </w:t>
      </w:r>
    </w:p>
    <w:p w14:paraId="1F0501E3" w14:textId="77777777" w:rsidR="00CA07E3" w:rsidRDefault="00CA07E3" w:rsidP="00CA07E3">
      <w:pPr>
        <w:pStyle w:val="PargrafodaLista"/>
        <w:rPr>
          <w:b/>
          <w:bCs/>
          <w:sz w:val="32"/>
          <w:szCs w:val="32"/>
        </w:rPr>
      </w:pPr>
    </w:p>
    <w:p w14:paraId="1E262C05" w14:textId="77777777" w:rsidR="00CA07E3" w:rsidRDefault="00CA07E3" w:rsidP="00CA07E3">
      <w:pPr>
        <w:pStyle w:val="PargrafodaLista"/>
        <w:rPr>
          <w:b/>
          <w:bCs/>
          <w:sz w:val="32"/>
          <w:szCs w:val="32"/>
        </w:rPr>
      </w:pPr>
    </w:p>
    <w:p w14:paraId="39738B64" w14:textId="77777777" w:rsidR="00CA07E3" w:rsidRDefault="00CA07E3" w:rsidP="00CA07E3">
      <w:pPr>
        <w:pStyle w:val="PargrafodaLista"/>
        <w:rPr>
          <w:b/>
          <w:bCs/>
          <w:sz w:val="32"/>
          <w:szCs w:val="32"/>
        </w:rPr>
      </w:pPr>
    </w:p>
    <w:p w14:paraId="20B7516C" w14:textId="77777777" w:rsidR="00CA07E3" w:rsidRDefault="00CA07E3" w:rsidP="00CA07E3">
      <w:pPr>
        <w:pStyle w:val="PargrafodaLista"/>
        <w:rPr>
          <w:b/>
          <w:bCs/>
          <w:sz w:val="32"/>
          <w:szCs w:val="32"/>
        </w:rPr>
      </w:pPr>
    </w:p>
    <w:p w14:paraId="33BB6AC3" w14:textId="77777777" w:rsidR="00CA07E3" w:rsidRPr="00CA07E3" w:rsidRDefault="00CA07E3" w:rsidP="00CA07E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37FB7C1A" w14:textId="77777777" w:rsidR="00301872" w:rsidRPr="00CA07E3" w:rsidRDefault="00CA07E3" w:rsidP="007D55EA">
      <w:pPr>
        <w:pStyle w:val="titulo"/>
      </w:pPr>
      <w:bookmarkStart w:id="1" w:name="_Toc196814498"/>
      <w:r w:rsidRPr="00CA07E3">
        <w:lastRenderedPageBreak/>
        <w:t>Modelo Conceptual (Diagrama de Entidade Relacionamento</w:t>
      </w:r>
      <w:r>
        <w:t>-DER</w:t>
      </w:r>
      <w:r w:rsidRPr="00CA07E3">
        <w:t>)</w:t>
      </w:r>
      <w:bookmarkEnd w:id="1"/>
    </w:p>
    <w:p w14:paraId="45D4D34D" w14:textId="77777777" w:rsidR="007A3042" w:rsidRDefault="007A3042"/>
    <w:p w14:paraId="248D168A" w14:textId="3C6DA95C" w:rsidR="002C5673" w:rsidRPr="002C5673" w:rsidRDefault="002C5673" w:rsidP="002C5673">
      <w:r w:rsidRPr="002C5673">
        <w:t> </w:t>
      </w:r>
      <w:r w:rsidR="001F4323">
        <w:drawing>
          <wp:inline distT="0" distB="0" distL="0" distR="0" wp14:anchorId="5607044A" wp14:editId="2F4E7ABA">
            <wp:extent cx="5929745" cy="4782185"/>
            <wp:effectExtent l="0" t="0" r="0" b="0"/>
            <wp:docPr id="1093482911" name="Imagem 1" descr="Uma imagem com diagrama, texto, esboço, desenho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482911" name="Imagem 1" descr="Uma imagem com diagrama, texto, esboço, desenho&#10;&#10;Os conteúdos gerados por IA poderão estar incorretos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9745" cy="478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B135B" w14:textId="77777777" w:rsidR="007A3042" w:rsidRDefault="007A3042" w:rsidP="007A3042"/>
    <w:p w14:paraId="73E2507D" w14:textId="77777777" w:rsidR="00E5349C" w:rsidRDefault="00E5349C" w:rsidP="007A3042"/>
    <w:p w14:paraId="4C36C1B9" w14:textId="77777777" w:rsidR="00CA07E3" w:rsidRDefault="00CA07E3">
      <w:r>
        <w:br w:type="page"/>
      </w:r>
    </w:p>
    <w:p w14:paraId="6BB2A8DA" w14:textId="77777777" w:rsidR="00E5349C" w:rsidRDefault="00E5349C" w:rsidP="007A3042"/>
    <w:p w14:paraId="74A3374E" w14:textId="0D28D8CA" w:rsidR="00E865FA" w:rsidRDefault="007A3042" w:rsidP="00E865FA">
      <w:pPr>
        <w:pStyle w:val="titulo"/>
      </w:pPr>
      <w:bookmarkStart w:id="2" w:name="_Toc196814499"/>
      <w:r w:rsidRPr="00E5349C">
        <w:t>Modelo Lógico</w:t>
      </w:r>
      <w:bookmarkEnd w:id="2"/>
      <w:r w:rsidR="00E865FA">
        <w:br/>
      </w:r>
    </w:p>
    <w:p w14:paraId="479F826A" w14:textId="06475258" w:rsidR="00E865FA" w:rsidRDefault="00E865FA" w:rsidP="007A3042">
      <w:r>
        <w:br/>
        <w:t xml:space="preserve">Estudante: </w:t>
      </w:r>
      <w:r w:rsidRPr="00E865FA">
        <w:t>id</w:t>
      </w:r>
      <w:r w:rsidR="001F4323">
        <w:t>(PK)</w:t>
      </w:r>
      <w:r w:rsidRPr="00E865FA">
        <w:t>, nome, email</w:t>
      </w:r>
      <w:r>
        <w:t>, morada, telefone;</w:t>
      </w:r>
    </w:p>
    <w:p w14:paraId="15BC0899" w14:textId="76648AFE" w:rsidR="00E865FA" w:rsidRDefault="00E865FA" w:rsidP="007A3042">
      <w:r>
        <w:t>Plano de Inscrição:</w:t>
      </w:r>
      <w:r w:rsidRPr="00E865FA">
        <w:t xml:space="preserve"> </w:t>
      </w:r>
      <w:r w:rsidR="00CB3414">
        <w:t>id</w:t>
      </w:r>
      <w:r w:rsidR="001F4323">
        <w:t>(PK)</w:t>
      </w:r>
      <w:r w:rsidR="001F4323" w:rsidRPr="00E865FA">
        <w:t xml:space="preserve">, </w:t>
      </w:r>
      <w:r w:rsidR="00CB3414">
        <w:t xml:space="preserve"> descricao;</w:t>
      </w:r>
      <w:r w:rsidR="00CB3414">
        <w:br/>
      </w:r>
      <w:r>
        <w:br/>
      </w:r>
      <w:r>
        <w:t xml:space="preserve">Presença: </w:t>
      </w:r>
      <w:r w:rsidRPr="00E865FA">
        <w:t>id</w:t>
      </w:r>
      <w:r w:rsidR="001F4323">
        <w:t>(PK)</w:t>
      </w:r>
      <w:r w:rsidR="001F4323" w:rsidRPr="00E865FA">
        <w:t xml:space="preserve">, </w:t>
      </w:r>
      <w:r w:rsidRPr="00E865FA">
        <w:t>data, hora_entrada</w:t>
      </w:r>
      <w:r w:rsidR="001A5192">
        <w:t>;</w:t>
      </w:r>
      <w:r w:rsidR="00CB3414">
        <w:br/>
      </w:r>
    </w:p>
    <w:p w14:paraId="0AD1FCDC" w14:textId="4AC9BED7" w:rsidR="00E865FA" w:rsidRDefault="00E865FA" w:rsidP="00E865FA">
      <w:r>
        <w:t>Avaliação física: i</w:t>
      </w:r>
      <w:r w:rsidRPr="00E865FA">
        <w:t>d</w:t>
      </w:r>
      <w:r w:rsidR="001F4323">
        <w:t>(PK)</w:t>
      </w:r>
      <w:r w:rsidR="001F4323" w:rsidRPr="00E865FA">
        <w:t xml:space="preserve">, </w:t>
      </w:r>
      <w:r w:rsidRPr="00E865FA">
        <w:t xml:space="preserve">peso, altura, </w:t>
      </w:r>
      <w:r w:rsidR="00CB3414">
        <w:t xml:space="preserve">imc, </w:t>
      </w:r>
      <w:r w:rsidRPr="00E865FA">
        <w:t>data</w:t>
      </w:r>
      <w:r w:rsidR="00CB3414">
        <w:t>_avaliacao;</w:t>
      </w:r>
      <w:r w:rsidR="00365992">
        <w:br/>
      </w:r>
    </w:p>
    <w:p w14:paraId="2E8D743D" w14:textId="7FBCCE67" w:rsidR="00365992" w:rsidRDefault="00E865FA" w:rsidP="00E865FA">
      <w:r>
        <w:t>Modalidades:</w:t>
      </w:r>
      <w:r w:rsidR="00CB3414">
        <w:t xml:space="preserve"> id</w:t>
      </w:r>
      <w:r w:rsidR="001F4323">
        <w:t>(PK)</w:t>
      </w:r>
      <w:r w:rsidR="001F4323" w:rsidRPr="00E865FA">
        <w:t xml:space="preserve">, </w:t>
      </w:r>
      <w:r w:rsidR="00CB3414">
        <w:t>nome, descrição, duracao_min;</w:t>
      </w:r>
    </w:p>
    <w:p w14:paraId="6D914F70" w14:textId="26366CBA" w:rsidR="00365992" w:rsidRDefault="00E865FA" w:rsidP="00E865FA">
      <w:r>
        <w:br/>
        <w:t>Plano de treino:</w:t>
      </w:r>
      <w:r w:rsidR="00365992">
        <w:t xml:space="preserve"> id</w:t>
      </w:r>
      <w:r w:rsidR="001F4323">
        <w:t>(PK)</w:t>
      </w:r>
      <w:r w:rsidR="001F4323" w:rsidRPr="00E865FA">
        <w:t xml:space="preserve">, </w:t>
      </w:r>
      <w:r w:rsidR="00365992">
        <w:t>descricao;</w:t>
      </w:r>
      <w:r w:rsidR="00365992">
        <w:br/>
      </w:r>
      <w:r>
        <w:br/>
        <w:t>Nutrição:</w:t>
      </w:r>
      <w:r w:rsidR="00365992">
        <w:t xml:space="preserve"> id</w:t>
      </w:r>
      <w:r w:rsidR="001F4323">
        <w:t>(PK)</w:t>
      </w:r>
      <w:r w:rsidR="001F4323" w:rsidRPr="00E865FA">
        <w:t xml:space="preserve">, </w:t>
      </w:r>
      <w:r w:rsidR="00365992">
        <w:t xml:space="preserve"> id</w:t>
      </w:r>
      <w:r w:rsidR="00F05BEB">
        <w:t>_</w:t>
      </w:r>
      <w:r w:rsidR="00365992">
        <w:t>nuticionista</w:t>
      </w:r>
      <w:r w:rsidR="001F4323">
        <w:t>(FK)</w:t>
      </w:r>
      <w:r w:rsidR="00F05BEB">
        <w:t>, data, peso;</w:t>
      </w:r>
    </w:p>
    <w:p w14:paraId="75C68A6A" w14:textId="25BB77D2" w:rsidR="00E865FA" w:rsidRDefault="00E865FA" w:rsidP="00E865FA">
      <w:r>
        <w:br/>
        <w:t>Evento:</w:t>
      </w:r>
      <w:r w:rsidR="00CB3414">
        <w:t xml:space="preserve"> id</w:t>
      </w:r>
      <w:r w:rsidR="001F4323">
        <w:t>(PK)</w:t>
      </w:r>
      <w:r w:rsidR="001F4323" w:rsidRPr="00E865FA">
        <w:t xml:space="preserve">, </w:t>
      </w:r>
      <w:r w:rsidR="00CB3414">
        <w:t xml:space="preserve"> nome, descricao,data_evento, hora_inicio, hora_fim, local, responsavel, imagens_evento;</w:t>
      </w:r>
      <w:r w:rsidR="00365992">
        <w:br/>
      </w:r>
      <w:r>
        <w:br/>
        <w:t>Álbum:</w:t>
      </w:r>
      <w:r w:rsidR="00CB3414">
        <w:t xml:space="preserve"> id</w:t>
      </w:r>
      <w:r w:rsidR="001F4323">
        <w:t>(PK)</w:t>
      </w:r>
      <w:r w:rsidR="001F4323" w:rsidRPr="00E865FA">
        <w:t xml:space="preserve">, </w:t>
      </w:r>
      <w:r w:rsidR="00CB3414">
        <w:t>titulo, data_upload;</w:t>
      </w:r>
      <w:r w:rsidR="00365992">
        <w:br/>
      </w:r>
      <w:r>
        <w:br/>
        <w:t>Foto:</w:t>
      </w:r>
      <w:r w:rsidR="00365992">
        <w:t xml:space="preserve"> id</w:t>
      </w:r>
      <w:r w:rsidR="001F4323">
        <w:t>(PK)</w:t>
      </w:r>
      <w:r w:rsidR="001F4323" w:rsidRPr="00E865FA">
        <w:t xml:space="preserve">, </w:t>
      </w:r>
      <w:r w:rsidR="00365992">
        <w:t xml:space="preserve"> titulo, imagem;</w:t>
      </w:r>
      <w:r w:rsidR="00365992">
        <w:br/>
      </w:r>
      <w:r>
        <w:br/>
        <w:t>Workshop:</w:t>
      </w:r>
      <w:r w:rsidR="00CB3414">
        <w:t xml:space="preserve"> id</w:t>
      </w:r>
      <w:r w:rsidR="001F4323">
        <w:t>(PK)</w:t>
      </w:r>
      <w:r w:rsidR="001F4323" w:rsidRPr="00E865FA">
        <w:t xml:space="preserve">, </w:t>
      </w:r>
      <w:r w:rsidR="00CB3414">
        <w:t xml:space="preserve"> titulo, descricao, data_realizacao, local;</w:t>
      </w:r>
      <w:r w:rsidR="00365992">
        <w:br/>
      </w:r>
      <w:r>
        <w:br/>
        <w:t xml:space="preserve">Feedback: </w:t>
      </w:r>
      <w:r w:rsidRPr="00E865FA">
        <w:t>id</w:t>
      </w:r>
      <w:r w:rsidR="001F4323">
        <w:t>(PK)</w:t>
      </w:r>
      <w:r w:rsidR="001F4323" w:rsidRPr="00E865FA">
        <w:t xml:space="preserve">, </w:t>
      </w:r>
      <w:r w:rsidRPr="00E865FA">
        <w:t xml:space="preserve"> id_estudante</w:t>
      </w:r>
      <w:r w:rsidR="001F4323">
        <w:t>(FK)</w:t>
      </w:r>
      <w:r w:rsidRPr="00E865FA">
        <w:t>, nota, comentario, data</w:t>
      </w:r>
      <w:r w:rsidR="00365992">
        <w:t>_feedback;</w:t>
      </w:r>
    </w:p>
    <w:p w14:paraId="79C6ECD9" w14:textId="2E773C3B" w:rsidR="00E5349C" w:rsidRDefault="00CB3414" w:rsidP="007A3042">
      <w:r>
        <w:t>Contactos:</w:t>
      </w:r>
      <w:r w:rsidR="00365992">
        <w:t xml:space="preserve"> i</w:t>
      </w:r>
      <w:r w:rsidR="001F4323">
        <w:t>i</w:t>
      </w:r>
      <w:r w:rsidR="001F4323">
        <w:t>(PK)</w:t>
      </w:r>
      <w:r w:rsidR="001F4323" w:rsidRPr="00E865FA">
        <w:t xml:space="preserve">, </w:t>
      </w:r>
      <w:r w:rsidR="00365992">
        <w:t xml:space="preserve"> nome, mensagem, data_envio, respondido;</w:t>
      </w:r>
    </w:p>
    <w:p w14:paraId="5F794993" w14:textId="2242FA8C" w:rsidR="00E5349C" w:rsidRDefault="00CB3414" w:rsidP="007A3042">
      <w:r>
        <w:br/>
      </w:r>
    </w:p>
    <w:p w14:paraId="59E42047" w14:textId="77777777" w:rsidR="00CB3414" w:rsidRDefault="00CB3414" w:rsidP="007A3042"/>
    <w:p w14:paraId="79B3C6E0" w14:textId="77777777" w:rsidR="00CB3414" w:rsidRDefault="00CB3414" w:rsidP="007A3042"/>
    <w:p w14:paraId="4BCA0299" w14:textId="77777777" w:rsidR="00CB3414" w:rsidRDefault="00CB3414" w:rsidP="007A3042"/>
    <w:p w14:paraId="1B4AE5AB" w14:textId="77777777" w:rsidR="00CB3414" w:rsidRDefault="00CB3414" w:rsidP="007A3042"/>
    <w:p w14:paraId="338574D9" w14:textId="77777777" w:rsidR="00CB3414" w:rsidRDefault="00CB3414" w:rsidP="007A3042"/>
    <w:p w14:paraId="29376D34" w14:textId="77777777" w:rsidR="00CB3414" w:rsidRDefault="00CB3414" w:rsidP="007A3042"/>
    <w:p w14:paraId="581CF11E" w14:textId="77777777" w:rsidR="00CB3414" w:rsidRDefault="00CB3414" w:rsidP="007A3042"/>
    <w:p w14:paraId="4DBDA4FB" w14:textId="3B24A054" w:rsidR="001A5192" w:rsidRDefault="001A5192" w:rsidP="007A3042"/>
    <w:p w14:paraId="5B07A9C8" w14:textId="344840C4" w:rsidR="0087448D" w:rsidRPr="001A5192" w:rsidRDefault="006F1026" w:rsidP="007A3042">
      <w:pPr>
        <w:pStyle w:val="titulo"/>
      </w:pPr>
      <w:bookmarkStart w:id="3" w:name="_Toc196814500"/>
      <w:r w:rsidRPr="00E5349C">
        <w:lastRenderedPageBreak/>
        <w:t>Dicionário de Dados</w:t>
      </w:r>
      <w:bookmarkEnd w:id="3"/>
    </w:p>
    <w:p w14:paraId="50093E50" w14:textId="52593577" w:rsidR="006F1026" w:rsidRDefault="002C5673" w:rsidP="007A3042">
      <w:pPr>
        <w:rPr>
          <w:b/>
          <w:bCs/>
        </w:rPr>
      </w:pPr>
      <w:r>
        <w:rPr>
          <w:b/>
          <w:bCs/>
        </w:rPr>
        <w:t>Estudante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308"/>
        <w:gridCol w:w="1361"/>
        <w:gridCol w:w="2044"/>
        <w:gridCol w:w="1349"/>
        <w:gridCol w:w="1073"/>
        <w:gridCol w:w="1359"/>
      </w:tblGrid>
      <w:tr w:rsidR="00E865FA" w14:paraId="647137C1" w14:textId="77777777" w:rsidTr="00CB3414">
        <w:tc>
          <w:tcPr>
            <w:tcW w:w="1361" w:type="dxa"/>
          </w:tcPr>
          <w:p w14:paraId="0DA8690B" w14:textId="77777777" w:rsidR="0087448D" w:rsidRDefault="0087448D" w:rsidP="00B171C5">
            <w:r>
              <w:t xml:space="preserve">Nome </w:t>
            </w:r>
            <w:r w:rsidR="00E5349C">
              <w:t xml:space="preserve">dos </w:t>
            </w:r>
            <w:r>
              <w:t>Campos</w:t>
            </w:r>
          </w:p>
        </w:tc>
        <w:tc>
          <w:tcPr>
            <w:tcW w:w="1326" w:type="dxa"/>
          </w:tcPr>
          <w:p w14:paraId="10D286A4" w14:textId="77777777" w:rsidR="0087448D" w:rsidRDefault="0087448D" w:rsidP="00B171C5">
            <w:r>
              <w:t>Descrição</w:t>
            </w:r>
          </w:p>
        </w:tc>
        <w:tc>
          <w:tcPr>
            <w:tcW w:w="2121" w:type="dxa"/>
          </w:tcPr>
          <w:p w14:paraId="77840B87" w14:textId="77777777" w:rsidR="0087448D" w:rsidRDefault="0087448D" w:rsidP="00B171C5">
            <w:r>
              <w:t>Tipo de Dados</w:t>
            </w:r>
          </w:p>
        </w:tc>
        <w:tc>
          <w:tcPr>
            <w:tcW w:w="1315" w:type="dxa"/>
          </w:tcPr>
          <w:p w14:paraId="1FBB44F6" w14:textId="77777777" w:rsidR="0087448D" w:rsidRDefault="0087448D" w:rsidP="00B171C5">
            <w:r>
              <w:t>Obrigatório?</w:t>
            </w:r>
          </w:p>
        </w:tc>
        <w:tc>
          <w:tcPr>
            <w:tcW w:w="1047" w:type="dxa"/>
          </w:tcPr>
          <w:p w14:paraId="6E516236" w14:textId="77777777" w:rsidR="0087448D" w:rsidRDefault="0087448D" w:rsidP="00B171C5">
            <w:r>
              <w:t>Chave Primária?</w:t>
            </w:r>
          </w:p>
        </w:tc>
        <w:tc>
          <w:tcPr>
            <w:tcW w:w="1324" w:type="dxa"/>
          </w:tcPr>
          <w:p w14:paraId="4331B172" w14:textId="77777777" w:rsidR="0087448D" w:rsidRDefault="0087448D" w:rsidP="00B171C5">
            <w:r>
              <w:t>Observações</w:t>
            </w:r>
          </w:p>
        </w:tc>
      </w:tr>
      <w:tr w:rsidR="00E865FA" w14:paraId="7AA5A66C" w14:textId="77777777" w:rsidTr="00CB3414">
        <w:tc>
          <w:tcPr>
            <w:tcW w:w="1361" w:type="dxa"/>
          </w:tcPr>
          <w:p w14:paraId="6674E30B" w14:textId="093D9A36" w:rsidR="00D7767B" w:rsidRDefault="002C5673" w:rsidP="00D7767B">
            <w:r>
              <w:t>id</w:t>
            </w:r>
          </w:p>
        </w:tc>
        <w:tc>
          <w:tcPr>
            <w:tcW w:w="1326" w:type="dxa"/>
          </w:tcPr>
          <w:p w14:paraId="2D370778" w14:textId="46A4D6D2" w:rsidR="00D7767B" w:rsidRDefault="002C5673" w:rsidP="00D7767B">
            <w:r>
              <w:t xml:space="preserve">Identificador </w:t>
            </w:r>
            <w:r w:rsidR="00A2671C">
              <w:t>único do estudante</w:t>
            </w:r>
          </w:p>
        </w:tc>
        <w:tc>
          <w:tcPr>
            <w:tcW w:w="2121" w:type="dxa"/>
          </w:tcPr>
          <w:p w14:paraId="332664B4" w14:textId="6D560090" w:rsidR="00D7767B" w:rsidRDefault="002C5673" w:rsidP="00D143B2">
            <w:pPr>
              <w:jc w:val="center"/>
            </w:pPr>
            <w:r>
              <w:t>INT</w:t>
            </w:r>
          </w:p>
        </w:tc>
        <w:tc>
          <w:tcPr>
            <w:tcW w:w="1315" w:type="dxa"/>
          </w:tcPr>
          <w:p w14:paraId="62F22C9F" w14:textId="6C9919DB" w:rsidR="00D7767B" w:rsidRDefault="002C5673" w:rsidP="00D7767B">
            <w:r>
              <w:t>sim</w:t>
            </w:r>
          </w:p>
        </w:tc>
        <w:tc>
          <w:tcPr>
            <w:tcW w:w="1047" w:type="dxa"/>
          </w:tcPr>
          <w:p w14:paraId="7FA6CACA" w14:textId="6E01BB92" w:rsidR="00D7767B" w:rsidRDefault="002C5673" w:rsidP="00D7767B">
            <w:r>
              <w:t>sim</w:t>
            </w:r>
          </w:p>
        </w:tc>
        <w:tc>
          <w:tcPr>
            <w:tcW w:w="1324" w:type="dxa"/>
          </w:tcPr>
          <w:p w14:paraId="3CBEB154" w14:textId="1E12A80D" w:rsidR="00D7767B" w:rsidRDefault="003D1556" w:rsidP="00D7767B">
            <w:r>
              <w:t>Chave primária</w:t>
            </w:r>
          </w:p>
        </w:tc>
      </w:tr>
      <w:tr w:rsidR="00E865FA" w14:paraId="16BB1867" w14:textId="77777777" w:rsidTr="00CB3414">
        <w:tc>
          <w:tcPr>
            <w:tcW w:w="1361" w:type="dxa"/>
          </w:tcPr>
          <w:p w14:paraId="3FEE854E" w14:textId="1C36F0DA" w:rsidR="00D7767B" w:rsidRDefault="002C5673" w:rsidP="00D7767B">
            <w:r>
              <w:t xml:space="preserve">nome </w:t>
            </w:r>
          </w:p>
        </w:tc>
        <w:tc>
          <w:tcPr>
            <w:tcW w:w="1326" w:type="dxa"/>
          </w:tcPr>
          <w:p w14:paraId="3C7CD5C8" w14:textId="36722046" w:rsidR="00D7767B" w:rsidRDefault="002C5673" w:rsidP="00D7767B">
            <w:r>
              <w:t>Nome Completo</w:t>
            </w:r>
          </w:p>
        </w:tc>
        <w:tc>
          <w:tcPr>
            <w:tcW w:w="2121" w:type="dxa"/>
          </w:tcPr>
          <w:p w14:paraId="1C222855" w14:textId="24469FB5" w:rsidR="00D7767B" w:rsidRDefault="00A2671C" w:rsidP="00D143B2">
            <w:pPr>
              <w:jc w:val="center"/>
            </w:pPr>
            <w:r>
              <w:t>VARCHAR(100)</w:t>
            </w:r>
          </w:p>
        </w:tc>
        <w:tc>
          <w:tcPr>
            <w:tcW w:w="1315" w:type="dxa"/>
          </w:tcPr>
          <w:p w14:paraId="65721413" w14:textId="7DF0698C" w:rsidR="00D7767B" w:rsidRDefault="003D1556" w:rsidP="00D7767B">
            <w:r>
              <w:t>Sim</w:t>
            </w:r>
          </w:p>
        </w:tc>
        <w:tc>
          <w:tcPr>
            <w:tcW w:w="1047" w:type="dxa"/>
          </w:tcPr>
          <w:p w14:paraId="64791CE1" w14:textId="4902B267" w:rsidR="00D7767B" w:rsidRDefault="001A5192" w:rsidP="00D7767B">
            <w:r>
              <w:t>Não</w:t>
            </w:r>
          </w:p>
        </w:tc>
        <w:tc>
          <w:tcPr>
            <w:tcW w:w="1324" w:type="dxa"/>
          </w:tcPr>
          <w:p w14:paraId="1555C6DF" w14:textId="77777777" w:rsidR="00D7767B" w:rsidRDefault="00D7767B" w:rsidP="00D7767B"/>
        </w:tc>
      </w:tr>
      <w:tr w:rsidR="00E865FA" w14:paraId="55648D7F" w14:textId="77777777" w:rsidTr="00CB3414">
        <w:tc>
          <w:tcPr>
            <w:tcW w:w="1361" w:type="dxa"/>
          </w:tcPr>
          <w:p w14:paraId="0604FF1C" w14:textId="374E0A45" w:rsidR="00D7767B" w:rsidRDefault="002C5673" w:rsidP="00D7767B">
            <w:r>
              <w:t>email</w:t>
            </w:r>
          </w:p>
        </w:tc>
        <w:tc>
          <w:tcPr>
            <w:tcW w:w="1326" w:type="dxa"/>
          </w:tcPr>
          <w:p w14:paraId="08BB8342" w14:textId="35C0168E" w:rsidR="00D7767B" w:rsidRDefault="002C5673" w:rsidP="00D7767B">
            <w:r>
              <w:t xml:space="preserve">Email institucional </w:t>
            </w:r>
          </w:p>
        </w:tc>
        <w:tc>
          <w:tcPr>
            <w:tcW w:w="2121" w:type="dxa"/>
          </w:tcPr>
          <w:p w14:paraId="1CA7234A" w14:textId="61F0CC23" w:rsidR="00D7767B" w:rsidRDefault="00A2671C" w:rsidP="00D143B2">
            <w:pPr>
              <w:jc w:val="center"/>
            </w:pPr>
            <w:r>
              <w:t>VARCHAR(100)</w:t>
            </w:r>
          </w:p>
        </w:tc>
        <w:tc>
          <w:tcPr>
            <w:tcW w:w="1315" w:type="dxa"/>
          </w:tcPr>
          <w:p w14:paraId="53019D15" w14:textId="1126F687" w:rsidR="00D7767B" w:rsidRDefault="003D1556" w:rsidP="00D7767B">
            <w:r>
              <w:t>Sim</w:t>
            </w:r>
          </w:p>
        </w:tc>
        <w:tc>
          <w:tcPr>
            <w:tcW w:w="1047" w:type="dxa"/>
          </w:tcPr>
          <w:p w14:paraId="7FF4083D" w14:textId="3C7EE1F8" w:rsidR="00D7767B" w:rsidRDefault="001A5192" w:rsidP="00D7767B">
            <w:r>
              <w:t>Não</w:t>
            </w:r>
          </w:p>
        </w:tc>
        <w:tc>
          <w:tcPr>
            <w:tcW w:w="1324" w:type="dxa"/>
          </w:tcPr>
          <w:p w14:paraId="4FED15A7" w14:textId="77777777" w:rsidR="00D7767B" w:rsidRDefault="00D7767B" w:rsidP="00D7767B"/>
        </w:tc>
      </w:tr>
      <w:tr w:rsidR="00E865FA" w14:paraId="0C48955F" w14:textId="77777777" w:rsidTr="00CB3414">
        <w:tc>
          <w:tcPr>
            <w:tcW w:w="1361" w:type="dxa"/>
          </w:tcPr>
          <w:p w14:paraId="77CE31AC" w14:textId="2DA9FDF8" w:rsidR="00C43EED" w:rsidRDefault="00C43EED" w:rsidP="00D7767B">
            <w:r>
              <w:t>morada</w:t>
            </w:r>
          </w:p>
        </w:tc>
        <w:tc>
          <w:tcPr>
            <w:tcW w:w="1326" w:type="dxa"/>
          </w:tcPr>
          <w:p w14:paraId="3C5487EC" w14:textId="2CBB6B0A" w:rsidR="00C43EED" w:rsidRDefault="00422941" w:rsidP="00D7767B">
            <w:r>
              <w:t xml:space="preserve">Rua, Código-Postal </w:t>
            </w:r>
          </w:p>
        </w:tc>
        <w:tc>
          <w:tcPr>
            <w:tcW w:w="2121" w:type="dxa"/>
          </w:tcPr>
          <w:p w14:paraId="11EF4D11" w14:textId="50732B6E" w:rsidR="00C43EED" w:rsidRDefault="00E865FA" w:rsidP="00E865FA">
            <w:pPr>
              <w:jc w:val="center"/>
            </w:pPr>
            <w:r>
              <w:t>VARCHAR (100)</w:t>
            </w:r>
            <w:r>
              <w:br/>
            </w:r>
          </w:p>
        </w:tc>
        <w:tc>
          <w:tcPr>
            <w:tcW w:w="1315" w:type="dxa"/>
          </w:tcPr>
          <w:p w14:paraId="246C40F8" w14:textId="50BAC46B" w:rsidR="00C43EED" w:rsidRDefault="003D1556" w:rsidP="00D7767B">
            <w:r>
              <w:t>Sim</w:t>
            </w:r>
          </w:p>
        </w:tc>
        <w:tc>
          <w:tcPr>
            <w:tcW w:w="1047" w:type="dxa"/>
          </w:tcPr>
          <w:p w14:paraId="680541FC" w14:textId="6F6E5108" w:rsidR="00C43EED" w:rsidRDefault="001A5192" w:rsidP="00D7767B">
            <w:r>
              <w:t>Não</w:t>
            </w:r>
          </w:p>
        </w:tc>
        <w:tc>
          <w:tcPr>
            <w:tcW w:w="1324" w:type="dxa"/>
          </w:tcPr>
          <w:p w14:paraId="2CC13CDC" w14:textId="77777777" w:rsidR="00C43EED" w:rsidRDefault="00C43EED" w:rsidP="00D7767B"/>
        </w:tc>
      </w:tr>
      <w:tr w:rsidR="00E865FA" w14:paraId="6720E127" w14:textId="77777777" w:rsidTr="00CB3414">
        <w:tc>
          <w:tcPr>
            <w:tcW w:w="1361" w:type="dxa"/>
          </w:tcPr>
          <w:p w14:paraId="0A38A405" w14:textId="49364AB3" w:rsidR="00C43EED" w:rsidRDefault="00C43EED" w:rsidP="00D7767B">
            <w:r>
              <w:t>telefone</w:t>
            </w:r>
          </w:p>
        </w:tc>
        <w:tc>
          <w:tcPr>
            <w:tcW w:w="1326" w:type="dxa"/>
          </w:tcPr>
          <w:p w14:paraId="39F8FAB4" w14:textId="7AE52645" w:rsidR="00C43EED" w:rsidRDefault="00422941" w:rsidP="00D7767B">
            <w:r>
              <w:t>Número de Telefone</w:t>
            </w:r>
          </w:p>
        </w:tc>
        <w:tc>
          <w:tcPr>
            <w:tcW w:w="2121" w:type="dxa"/>
          </w:tcPr>
          <w:p w14:paraId="1FB6AFA6" w14:textId="13F5251E" w:rsidR="00C43EED" w:rsidRDefault="00E865FA" w:rsidP="00E865FA">
            <w:pPr>
              <w:jc w:val="center"/>
            </w:pPr>
            <w:r>
              <w:t>VARCHAR(100)</w:t>
            </w:r>
          </w:p>
        </w:tc>
        <w:tc>
          <w:tcPr>
            <w:tcW w:w="1315" w:type="dxa"/>
          </w:tcPr>
          <w:p w14:paraId="3E7D2821" w14:textId="137C06B5" w:rsidR="00C43EED" w:rsidRDefault="003D1556" w:rsidP="00D7767B">
            <w:r>
              <w:t>sim</w:t>
            </w:r>
          </w:p>
        </w:tc>
        <w:tc>
          <w:tcPr>
            <w:tcW w:w="1047" w:type="dxa"/>
          </w:tcPr>
          <w:p w14:paraId="62795600" w14:textId="59EFC33D" w:rsidR="00C43EED" w:rsidRDefault="001A5192" w:rsidP="00D7767B">
            <w:r>
              <w:t>Não</w:t>
            </w:r>
          </w:p>
        </w:tc>
        <w:tc>
          <w:tcPr>
            <w:tcW w:w="1324" w:type="dxa"/>
          </w:tcPr>
          <w:p w14:paraId="63E519EF" w14:textId="77777777" w:rsidR="00C43EED" w:rsidRDefault="00C43EED" w:rsidP="00D7767B"/>
        </w:tc>
      </w:tr>
    </w:tbl>
    <w:p w14:paraId="33B606AB" w14:textId="77777777" w:rsidR="006F1026" w:rsidRPr="006F1026" w:rsidRDefault="006F1026" w:rsidP="007A3042">
      <w:pPr>
        <w:rPr>
          <w:b/>
          <w:bCs/>
        </w:rPr>
      </w:pPr>
    </w:p>
    <w:p w14:paraId="692A8E2F" w14:textId="38850131" w:rsidR="00D7767B" w:rsidRDefault="00A2671C" w:rsidP="00D7767B">
      <w:pPr>
        <w:rPr>
          <w:b/>
          <w:bCs/>
        </w:rPr>
      </w:pPr>
      <w:r>
        <w:rPr>
          <w:b/>
          <w:bCs/>
        </w:rPr>
        <w:t xml:space="preserve">Avaliação Física 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557"/>
        <w:gridCol w:w="1361"/>
        <w:gridCol w:w="1451"/>
        <w:gridCol w:w="1349"/>
        <w:gridCol w:w="1136"/>
        <w:gridCol w:w="1640"/>
      </w:tblGrid>
      <w:tr w:rsidR="00D7767B" w14:paraId="50F2974B" w14:textId="77777777" w:rsidTr="00CB3414">
        <w:tc>
          <w:tcPr>
            <w:tcW w:w="1557" w:type="dxa"/>
          </w:tcPr>
          <w:p w14:paraId="209D9208" w14:textId="77777777" w:rsidR="00D7767B" w:rsidRDefault="00D7767B" w:rsidP="006104E9">
            <w:r>
              <w:t>Nome dos Campos</w:t>
            </w:r>
          </w:p>
        </w:tc>
        <w:tc>
          <w:tcPr>
            <w:tcW w:w="1361" w:type="dxa"/>
          </w:tcPr>
          <w:p w14:paraId="57F7FCBE" w14:textId="77777777" w:rsidR="00D7767B" w:rsidRDefault="00D7767B" w:rsidP="006104E9">
            <w:r>
              <w:t>Descrição</w:t>
            </w:r>
          </w:p>
        </w:tc>
        <w:tc>
          <w:tcPr>
            <w:tcW w:w="1451" w:type="dxa"/>
          </w:tcPr>
          <w:p w14:paraId="5FA7FBEF" w14:textId="77777777" w:rsidR="00D7767B" w:rsidRDefault="00D7767B" w:rsidP="006104E9">
            <w:r>
              <w:t>Tipo de Dados</w:t>
            </w:r>
          </w:p>
        </w:tc>
        <w:tc>
          <w:tcPr>
            <w:tcW w:w="1349" w:type="dxa"/>
          </w:tcPr>
          <w:p w14:paraId="4A78E3C7" w14:textId="77777777" w:rsidR="00D7767B" w:rsidRDefault="00D7767B" w:rsidP="006104E9">
            <w:r>
              <w:t>Obrigatório?</w:t>
            </w:r>
          </w:p>
        </w:tc>
        <w:tc>
          <w:tcPr>
            <w:tcW w:w="1136" w:type="dxa"/>
          </w:tcPr>
          <w:p w14:paraId="1AC72EF9" w14:textId="77777777" w:rsidR="00D7767B" w:rsidRDefault="00D7767B" w:rsidP="006104E9">
            <w:r>
              <w:t>Chave Primária?</w:t>
            </w:r>
          </w:p>
        </w:tc>
        <w:tc>
          <w:tcPr>
            <w:tcW w:w="1640" w:type="dxa"/>
          </w:tcPr>
          <w:p w14:paraId="6661CC97" w14:textId="77777777" w:rsidR="00D7767B" w:rsidRDefault="00D7767B" w:rsidP="006104E9">
            <w:r>
              <w:t>Observações</w:t>
            </w:r>
          </w:p>
        </w:tc>
      </w:tr>
      <w:tr w:rsidR="00D7767B" w14:paraId="0DD4DF65" w14:textId="77777777" w:rsidTr="00CB3414">
        <w:tc>
          <w:tcPr>
            <w:tcW w:w="1557" w:type="dxa"/>
          </w:tcPr>
          <w:p w14:paraId="05A2FB4E" w14:textId="3E2346D5" w:rsidR="00D7767B" w:rsidRDefault="00A2671C" w:rsidP="00D7767B">
            <w:r>
              <w:t>id</w:t>
            </w:r>
          </w:p>
        </w:tc>
        <w:tc>
          <w:tcPr>
            <w:tcW w:w="1361" w:type="dxa"/>
          </w:tcPr>
          <w:p w14:paraId="588F97C1" w14:textId="484E4CDD" w:rsidR="00D7767B" w:rsidRDefault="00A2671C" w:rsidP="00D7767B">
            <w:r>
              <w:t xml:space="preserve">Identificador da avaliação </w:t>
            </w:r>
          </w:p>
        </w:tc>
        <w:tc>
          <w:tcPr>
            <w:tcW w:w="1451" w:type="dxa"/>
          </w:tcPr>
          <w:p w14:paraId="17BDBEB4" w14:textId="0A89F803" w:rsidR="00D7767B" w:rsidRDefault="00A2671C" w:rsidP="00D143B2">
            <w:pPr>
              <w:jc w:val="center"/>
            </w:pPr>
            <w:r>
              <w:t>INT</w:t>
            </w:r>
          </w:p>
        </w:tc>
        <w:tc>
          <w:tcPr>
            <w:tcW w:w="1349" w:type="dxa"/>
          </w:tcPr>
          <w:p w14:paraId="6549AEF8" w14:textId="626DC8C8" w:rsidR="00D7767B" w:rsidRDefault="003D1556" w:rsidP="00D7767B">
            <w:r>
              <w:t>Sim</w:t>
            </w:r>
          </w:p>
        </w:tc>
        <w:tc>
          <w:tcPr>
            <w:tcW w:w="1136" w:type="dxa"/>
          </w:tcPr>
          <w:p w14:paraId="56CA470B" w14:textId="3A580588" w:rsidR="00D7767B" w:rsidRDefault="003D1556" w:rsidP="00D7767B">
            <w:r>
              <w:t>Sim</w:t>
            </w:r>
          </w:p>
        </w:tc>
        <w:tc>
          <w:tcPr>
            <w:tcW w:w="1640" w:type="dxa"/>
          </w:tcPr>
          <w:p w14:paraId="291460DE" w14:textId="1BE7404C" w:rsidR="00D7767B" w:rsidRDefault="003D1556" w:rsidP="00D7767B">
            <w:r>
              <w:t>Chave primária</w:t>
            </w:r>
          </w:p>
        </w:tc>
      </w:tr>
      <w:tr w:rsidR="00D7767B" w14:paraId="559325B6" w14:textId="77777777" w:rsidTr="00CB3414">
        <w:tc>
          <w:tcPr>
            <w:tcW w:w="1557" w:type="dxa"/>
          </w:tcPr>
          <w:p w14:paraId="7C387A2D" w14:textId="5DED214D" w:rsidR="00D7767B" w:rsidRDefault="00A2671C" w:rsidP="00D7767B">
            <w:r>
              <w:t>peso</w:t>
            </w:r>
          </w:p>
        </w:tc>
        <w:tc>
          <w:tcPr>
            <w:tcW w:w="1361" w:type="dxa"/>
          </w:tcPr>
          <w:p w14:paraId="1DB40337" w14:textId="479A18DC" w:rsidR="00D7767B" w:rsidRDefault="00A2671C" w:rsidP="00D7767B">
            <w:r>
              <w:t>Peso do aluno(kg)</w:t>
            </w:r>
          </w:p>
        </w:tc>
        <w:tc>
          <w:tcPr>
            <w:tcW w:w="1451" w:type="dxa"/>
          </w:tcPr>
          <w:p w14:paraId="1DEC19FE" w14:textId="6C081F10" w:rsidR="00D7767B" w:rsidRDefault="00A2671C" w:rsidP="00D143B2">
            <w:pPr>
              <w:jc w:val="center"/>
            </w:pPr>
            <w:r>
              <w:t>DECIMAL(5,2)</w:t>
            </w:r>
          </w:p>
        </w:tc>
        <w:tc>
          <w:tcPr>
            <w:tcW w:w="1349" w:type="dxa"/>
          </w:tcPr>
          <w:p w14:paraId="05ADE3EB" w14:textId="58E7113F" w:rsidR="00D7767B" w:rsidRDefault="003D1556" w:rsidP="00D7767B">
            <w:r>
              <w:t>Sim</w:t>
            </w:r>
          </w:p>
        </w:tc>
        <w:tc>
          <w:tcPr>
            <w:tcW w:w="1136" w:type="dxa"/>
          </w:tcPr>
          <w:p w14:paraId="7B0D5C26" w14:textId="7F212F9C" w:rsidR="00D7767B" w:rsidRDefault="003D1556" w:rsidP="00D7767B">
            <w:r>
              <w:t>Não</w:t>
            </w:r>
          </w:p>
        </w:tc>
        <w:tc>
          <w:tcPr>
            <w:tcW w:w="1640" w:type="dxa"/>
          </w:tcPr>
          <w:p w14:paraId="4A951D55" w14:textId="77777777" w:rsidR="00D7767B" w:rsidRDefault="00D7767B" w:rsidP="00D7767B"/>
        </w:tc>
      </w:tr>
      <w:tr w:rsidR="00D7767B" w14:paraId="0EB1995A" w14:textId="77777777" w:rsidTr="00CB3414">
        <w:tc>
          <w:tcPr>
            <w:tcW w:w="1557" w:type="dxa"/>
          </w:tcPr>
          <w:p w14:paraId="091A9D2C" w14:textId="1A24D914" w:rsidR="00D7767B" w:rsidRDefault="00A2671C" w:rsidP="00D7767B">
            <w:r>
              <w:t>altura</w:t>
            </w:r>
          </w:p>
        </w:tc>
        <w:tc>
          <w:tcPr>
            <w:tcW w:w="1361" w:type="dxa"/>
          </w:tcPr>
          <w:p w14:paraId="5D0C6398" w14:textId="61945F2A" w:rsidR="00D7767B" w:rsidRDefault="00A2671C" w:rsidP="00D7767B">
            <w:r>
              <w:t>Altura do aluno</w:t>
            </w:r>
          </w:p>
        </w:tc>
        <w:tc>
          <w:tcPr>
            <w:tcW w:w="1451" w:type="dxa"/>
          </w:tcPr>
          <w:p w14:paraId="3F55AA6A" w14:textId="5D05E7F7" w:rsidR="00D7767B" w:rsidRDefault="00A2671C" w:rsidP="00D143B2">
            <w:pPr>
              <w:jc w:val="center"/>
            </w:pPr>
            <w:r>
              <w:t>DECIMAL(4,2)</w:t>
            </w:r>
          </w:p>
        </w:tc>
        <w:tc>
          <w:tcPr>
            <w:tcW w:w="1349" w:type="dxa"/>
          </w:tcPr>
          <w:p w14:paraId="5477896F" w14:textId="159B7F66" w:rsidR="00D7767B" w:rsidRDefault="003D1556" w:rsidP="00D7767B">
            <w:r>
              <w:t>Sim</w:t>
            </w:r>
          </w:p>
        </w:tc>
        <w:tc>
          <w:tcPr>
            <w:tcW w:w="1136" w:type="dxa"/>
          </w:tcPr>
          <w:p w14:paraId="08E05ADE" w14:textId="18586170" w:rsidR="00D7767B" w:rsidRDefault="003D1556" w:rsidP="00D7767B">
            <w:r w:rsidRPr="003D1556">
              <w:t>Não</w:t>
            </w:r>
          </w:p>
        </w:tc>
        <w:tc>
          <w:tcPr>
            <w:tcW w:w="1640" w:type="dxa"/>
          </w:tcPr>
          <w:p w14:paraId="220AAD93" w14:textId="77777777" w:rsidR="00D7767B" w:rsidRDefault="00D7767B" w:rsidP="00D7767B"/>
        </w:tc>
      </w:tr>
      <w:tr w:rsidR="00D7767B" w14:paraId="3C1EED1F" w14:textId="77777777" w:rsidTr="00CB3414">
        <w:tc>
          <w:tcPr>
            <w:tcW w:w="1557" w:type="dxa"/>
          </w:tcPr>
          <w:p w14:paraId="4E54C6F8" w14:textId="178C7992" w:rsidR="00D7767B" w:rsidRDefault="00A2671C" w:rsidP="00D7767B">
            <w:r>
              <w:t>imc</w:t>
            </w:r>
          </w:p>
        </w:tc>
        <w:tc>
          <w:tcPr>
            <w:tcW w:w="1361" w:type="dxa"/>
          </w:tcPr>
          <w:p w14:paraId="2561F78E" w14:textId="0D027B59" w:rsidR="00D7767B" w:rsidRDefault="00A2671C" w:rsidP="00D7767B">
            <w:r>
              <w:t>Índice de Massa Corporal</w:t>
            </w:r>
          </w:p>
        </w:tc>
        <w:tc>
          <w:tcPr>
            <w:tcW w:w="1451" w:type="dxa"/>
          </w:tcPr>
          <w:p w14:paraId="3A62C5CC" w14:textId="4E740CF4" w:rsidR="00D7767B" w:rsidRDefault="00A2671C" w:rsidP="00D143B2">
            <w:pPr>
              <w:jc w:val="center"/>
            </w:pPr>
            <w:r>
              <w:t>DECIMAL(5,2)</w:t>
            </w:r>
          </w:p>
        </w:tc>
        <w:tc>
          <w:tcPr>
            <w:tcW w:w="1349" w:type="dxa"/>
          </w:tcPr>
          <w:p w14:paraId="7A4AFA53" w14:textId="628A5CCA" w:rsidR="00D7767B" w:rsidRDefault="003D1556" w:rsidP="00D7767B">
            <w:r>
              <w:t>Sim</w:t>
            </w:r>
          </w:p>
        </w:tc>
        <w:tc>
          <w:tcPr>
            <w:tcW w:w="1136" w:type="dxa"/>
          </w:tcPr>
          <w:p w14:paraId="29722C7A" w14:textId="119EB86B" w:rsidR="00D7767B" w:rsidRDefault="003D1556" w:rsidP="00D7767B">
            <w:r>
              <w:t>Não</w:t>
            </w:r>
          </w:p>
        </w:tc>
        <w:tc>
          <w:tcPr>
            <w:tcW w:w="1640" w:type="dxa"/>
          </w:tcPr>
          <w:p w14:paraId="1C211492" w14:textId="77777777" w:rsidR="00D7767B" w:rsidRDefault="00D7767B" w:rsidP="00D7767B"/>
        </w:tc>
      </w:tr>
      <w:tr w:rsidR="00D7767B" w14:paraId="55224DF5" w14:textId="77777777" w:rsidTr="00CB3414">
        <w:tc>
          <w:tcPr>
            <w:tcW w:w="1557" w:type="dxa"/>
          </w:tcPr>
          <w:p w14:paraId="097B8E10" w14:textId="4D4A5ADB" w:rsidR="00D7767B" w:rsidRDefault="00A2671C" w:rsidP="00D7767B">
            <w:r>
              <w:t xml:space="preserve">data_avaliação </w:t>
            </w:r>
          </w:p>
        </w:tc>
        <w:tc>
          <w:tcPr>
            <w:tcW w:w="1361" w:type="dxa"/>
          </w:tcPr>
          <w:p w14:paraId="6405C072" w14:textId="63CCB5DF" w:rsidR="00D7767B" w:rsidRDefault="00A2671C" w:rsidP="00D7767B">
            <w:r>
              <w:t xml:space="preserve">Data da avaliação </w:t>
            </w:r>
          </w:p>
        </w:tc>
        <w:tc>
          <w:tcPr>
            <w:tcW w:w="1451" w:type="dxa"/>
          </w:tcPr>
          <w:p w14:paraId="4BB4BDF0" w14:textId="2EA9F0E9" w:rsidR="00D7767B" w:rsidRDefault="00A2671C" w:rsidP="00D143B2">
            <w:pPr>
              <w:jc w:val="center"/>
            </w:pPr>
            <w:r>
              <w:t>DATE</w:t>
            </w:r>
          </w:p>
        </w:tc>
        <w:tc>
          <w:tcPr>
            <w:tcW w:w="1349" w:type="dxa"/>
          </w:tcPr>
          <w:p w14:paraId="6FE788EF" w14:textId="48A1F0BD" w:rsidR="00D7767B" w:rsidRDefault="003D1556" w:rsidP="00D7767B">
            <w:r>
              <w:t>Sim</w:t>
            </w:r>
          </w:p>
        </w:tc>
        <w:tc>
          <w:tcPr>
            <w:tcW w:w="1136" w:type="dxa"/>
          </w:tcPr>
          <w:p w14:paraId="207D367B" w14:textId="32613FC2" w:rsidR="00D7767B" w:rsidRDefault="003D1556" w:rsidP="00D7767B">
            <w:r>
              <w:t>Não</w:t>
            </w:r>
          </w:p>
        </w:tc>
        <w:tc>
          <w:tcPr>
            <w:tcW w:w="1640" w:type="dxa"/>
          </w:tcPr>
          <w:p w14:paraId="7E9FD7AF" w14:textId="77777777" w:rsidR="00D7767B" w:rsidRDefault="00D7767B" w:rsidP="00D7767B"/>
        </w:tc>
      </w:tr>
    </w:tbl>
    <w:p w14:paraId="3D9DC7F8" w14:textId="77777777" w:rsidR="00B0325D" w:rsidRDefault="00B0325D" w:rsidP="00F37974">
      <w:pPr>
        <w:rPr>
          <w:b/>
          <w:bCs/>
        </w:rPr>
      </w:pPr>
    </w:p>
    <w:p w14:paraId="2F657AD4" w14:textId="5AAD18D0" w:rsidR="00F37974" w:rsidRPr="00F00985" w:rsidRDefault="00F37974" w:rsidP="00F37974">
      <w:r>
        <w:rPr>
          <w:b/>
          <w:bCs/>
        </w:rPr>
        <w:t>Plano de treino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625"/>
        <w:gridCol w:w="1781"/>
        <w:gridCol w:w="1089"/>
        <w:gridCol w:w="1349"/>
        <w:gridCol w:w="1113"/>
        <w:gridCol w:w="1537"/>
      </w:tblGrid>
      <w:tr w:rsidR="00F37974" w14:paraId="62FD6630" w14:textId="77777777" w:rsidTr="00F958A2">
        <w:tc>
          <w:tcPr>
            <w:tcW w:w="1625" w:type="dxa"/>
          </w:tcPr>
          <w:p w14:paraId="6325D128" w14:textId="77777777" w:rsidR="00F37974" w:rsidRDefault="00F37974" w:rsidP="00F958A2">
            <w:r>
              <w:t>Nome dos Campos</w:t>
            </w:r>
          </w:p>
        </w:tc>
        <w:tc>
          <w:tcPr>
            <w:tcW w:w="1781" w:type="dxa"/>
          </w:tcPr>
          <w:p w14:paraId="3CD5E9F0" w14:textId="77777777" w:rsidR="00F37974" w:rsidRDefault="00F37974" w:rsidP="00F958A2">
            <w:r>
              <w:t>Descrição</w:t>
            </w:r>
          </w:p>
        </w:tc>
        <w:tc>
          <w:tcPr>
            <w:tcW w:w="1089" w:type="dxa"/>
          </w:tcPr>
          <w:p w14:paraId="757C6012" w14:textId="77777777" w:rsidR="00F37974" w:rsidRDefault="00F37974" w:rsidP="00F958A2">
            <w:r>
              <w:t>Tipo de Dados</w:t>
            </w:r>
          </w:p>
        </w:tc>
        <w:tc>
          <w:tcPr>
            <w:tcW w:w="1349" w:type="dxa"/>
          </w:tcPr>
          <w:p w14:paraId="3F7E821C" w14:textId="77777777" w:rsidR="00F37974" w:rsidRDefault="00F37974" w:rsidP="00F958A2">
            <w:r>
              <w:t>Obrigatório?</w:t>
            </w:r>
          </w:p>
        </w:tc>
        <w:tc>
          <w:tcPr>
            <w:tcW w:w="1113" w:type="dxa"/>
          </w:tcPr>
          <w:p w14:paraId="7352317A" w14:textId="77777777" w:rsidR="00F37974" w:rsidRDefault="00F37974" w:rsidP="00F958A2">
            <w:r>
              <w:t>Chave Primária?</w:t>
            </w:r>
          </w:p>
        </w:tc>
        <w:tc>
          <w:tcPr>
            <w:tcW w:w="1537" w:type="dxa"/>
          </w:tcPr>
          <w:p w14:paraId="33411633" w14:textId="77777777" w:rsidR="00F37974" w:rsidRDefault="00F37974" w:rsidP="00F958A2">
            <w:r>
              <w:t>Observações</w:t>
            </w:r>
          </w:p>
        </w:tc>
      </w:tr>
      <w:tr w:rsidR="00F37974" w14:paraId="24FC71E1" w14:textId="77777777" w:rsidTr="00F958A2">
        <w:tc>
          <w:tcPr>
            <w:tcW w:w="1625" w:type="dxa"/>
          </w:tcPr>
          <w:p w14:paraId="2E461A1A" w14:textId="77777777" w:rsidR="00F37974" w:rsidRDefault="00F37974" w:rsidP="00F958A2">
            <w:r>
              <w:t>id</w:t>
            </w:r>
          </w:p>
        </w:tc>
        <w:tc>
          <w:tcPr>
            <w:tcW w:w="1781" w:type="dxa"/>
          </w:tcPr>
          <w:p w14:paraId="5264290B" w14:textId="77777777" w:rsidR="00F37974" w:rsidRDefault="00F37974" w:rsidP="00F958A2">
            <w:r w:rsidRPr="00FF0324">
              <w:t xml:space="preserve">Identificador </w:t>
            </w:r>
            <w:r>
              <w:t>do plano de treino</w:t>
            </w:r>
          </w:p>
        </w:tc>
        <w:tc>
          <w:tcPr>
            <w:tcW w:w="1089" w:type="dxa"/>
          </w:tcPr>
          <w:p w14:paraId="67875D6A" w14:textId="77777777" w:rsidR="00F37974" w:rsidRDefault="00F37974" w:rsidP="00F958A2">
            <w:pPr>
              <w:jc w:val="center"/>
            </w:pPr>
            <w:r>
              <w:t>INT</w:t>
            </w:r>
          </w:p>
        </w:tc>
        <w:tc>
          <w:tcPr>
            <w:tcW w:w="1349" w:type="dxa"/>
          </w:tcPr>
          <w:p w14:paraId="4F17A437" w14:textId="77777777" w:rsidR="00F37974" w:rsidRDefault="00F37974" w:rsidP="00F958A2">
            <w:r>
              <w:t>Sim</w:t>
            </w:r>
          </w:p>
        </w:tc>
        <w:tc>
          <w:tcPr>
            <w:tcW w:w="1113" w:type="dxa"/>
          </w:tcPr>
          <w:p w14:paraId="5903C3B8" w14:textId="77777777" w:rsidR="00F37974" w:rsidRDefault="00F37974" w:rsidP="00F958A2">
            <w:r>
              <w:t>Sim</w:t>
            </w:r>
          </w:p>
        </w:tc>
        <w:tc>
          <w:tcPr>
            <w:tcW w:w="1537" w:type="dxa"/>
          </w:tcPr>
          <w:p w14:paraId="00785FB6" w14:textId="77777777" w:rsidR="00F37974" w:rsidRDefault="00F37974" w:rsidP="00F958A2">
            <w:r>
              <w:t>Chave primária</w:t>
            </w:r>
          </w:p>
        </w:tc>
      </w:tr>
      <w:tr w:rsidR="00F37974" w14:paraId="358B5ECE" w14:textId="77777777" w:rsidTr="00F958A2">
        <w:tc>
          <w:tcPr>
            <w:tcW w:w="1625" w:type="dxa"/>
          </w:tcPr>
          <w:p w14:paraId="03A99764" w14:textId="77777777" w:rsidR="00F37974" w:rsidRDefault="00F37974" w:rsidP="00F958A2">
            <w:r>
              <w:t>descricao</w:t>
            </w:r>
          </w:p>
        </w:tc>
        <w:tc>
          <w:tcPr>
            <w:tcW w:w="1781" w:type="dxa"/>
          </w:tcPr>
          <w:p w14:paraId="1C217D5B" w14:textId="77777777" w:rsidR="00F37974" w:rsidRDefault="00F37974" w:rsidP="00F958A2">
            <w:r w:rsidRPr="00FF0324">
              <w:t xml:space="preserve">Título do </w:t>
            </w:r>
            <w:r>
              <w:t xml:space="preserve">álbum </w:t>
            </w:r>
          </w:p>
        </w:tc>
        <w:tc>
          <w:tcPr>
            <w:tcW w:w="1089" w:type="dxa"/>
          </w:tcPr>
          <w:p w14:paraId="4BD2D9B9" w14:textId="77777777" w:rsidR="00F37974" w:rsidRDefault="00F37974" w:rsidP="00F958A2">
            <w:pPr>
              <w:jc w:val="center"/>
            </w:pPr>
            <w:r>
              <w:t>TEXT</w:t>
            </w:r>
          </w:p>
        </w:tc>
        <w:tc>
          <w:tcPr>
            <w:tcW w:w="1349" w:type="dxa"/>
          </w:tcPr>
          <w:p w14:paraId="72F75F3D" w14:textId="77777777" w:rsidR="00F37974" w:rsidRDefault="00F37974" w:rsidP="00F958A2">
            <w:r>
              <w:t>Sim</w:t>
            </w:r>
          </w:p>
        </w:tc>
        <w:tc>
          <w:tcPr>
            <w:tcW w:w="1113" w:type="dxa"/>
          </w:tcPr>
          <w:p w14:paraId="170DA531" w14:textId="77777777" w:rsidR="00F37974" w:rsidRDefault="00F37974" w:rsidP="00F958A2">
            <w:r>
              <w:t xml:space="preserve">Não </w:t>
            </w:r>
          </w:p>
        </w:tc>
        <w:tc>
          <w:tcPr>
            <w:tcW w:w="1537" w:type="dxa"/>
          </w:tcPr>
          <w:p w14:paraId="0187105D" w14:textId="77777777" w:rsidR="00F37974" w:rsidRDefault="00F37974" w:rsidP="00F958A2"/>
        </w:tc>
      </w:tr>
    </w:tbl>
    <w:p w14:paraId="56B90675" w14:textId="258782AE" w:rsidR="00D7767B" w:rsidRDefault="00C43EED" w:rsidP="00D7767B">
      <w:pPr>
        <w:rPr>
          <w:b/>
          <w:bCs/>
        </w:rPr>
      </w:pPr>
      <w:r>
        <w:rPr>
          <w:b/>
          <w:bCs/>
        </w:rPr>
        <w:t>Presença</w:t>
      </w:r>
    </w:p>
    <w:tbl>
      <w:tblPr>
        <w:tblStyle w:val="TabelacomGrelha"/>
        <w:tblW w:w="8494" w:type="dxa"/>
        <w:tblLook w:val="04A0" w:firstRow="1" w:lastRow="0" w:firstColumn="1" w:lastColumn="0" w:noHBand="0" w:noVBand="1"/>
      </w:tblPr>
      <w:tblGrid>
        <w:gridCol w:w="1532"/>
        <w:gridCol w:w="1361"/>
        <w:gridCol w:w="1444"/>
        <w:gridCol w:w="1349"/>
        <w:gridCol w:w="1142"/>
        <w:gridCol w:w="1666"/>
      </w:tblGrid>
      <w:tr w:rsidR="00D7767B" w14:paraId="2207DF0B" w14:textId="77777777" w:rsidTr="00F37974">
        <w:tc>
          <w:tcPr>
            <w:tcW w:w="1532" w:type="dxa"/>
          </w:tcPr>
          <w:p w14:paraId="1339A8EC" w14:textId="77777777" w:rsidR="00D7767B" w:rsidRDefault="00D7767B" w:rsidP="006104E9">
            <w:r>
              <w:t>Nome dos Campos</w:t>
            </w:r>
          </w:p>
        </w:tc>
        <w:tc>
          <w:tcPr>
            <w:tcW w:w="1361" w:type="dxa"/>
          </w:tcPr>
          <w:p w14:paraId="26122739" w14:textId="77777777" w:rsidR="00D7767B" w:rsidRDefault="00D7767B" w:rsidP="006104E9">
            <w:r>
              <w:t>Descrição</w:t>
            </w:r>
          </w:p>
        </w:tc>
        <w:tc>
          <w:tcPr>
            <w:tcW w:w="1444" w:type="dxa"/>
          </w:tcPr>
          <w:p w14:paraId="2177861B" w14:textId="77777777" w:rsidR="00D7767B" w:rsidRDefault="00D7767B" w:rsidP="006104E9">
            <w:r>
              <w:t>Tipo de Dados</w:t>
            </w:r>
          </w:p>
        </w:tc>
        <w:tc>
          <w:tcPr>
            <w:tcW w:w="1349" w:type="dxa"/>
          </w:tcPr>
          <w:p w14:paraId="01608FD5" w14:textId="77777777" w:rsidR="00D7767B" w:rsidRDefault="00D7767B" w:rsidP="006104E9">
            <w:r>
              <w:t>Obrigatório?</w:t>
            </w:r>
          </w:p>
        </w:tc>
        <w:tc>
          <w:tcPr>
            <w:tcW w:w="1142" w:type="dxa"/>
          </w:tcPr>
          <w:p w14:paraId="707A7F92" w14:textId="77777777" w:rsidR="00D7767B" w:rsidRDefault="00D7767B" w:rsidP="006104E9">
            <w:r>
              <w:t>Chave Primária?</w:t>
            </w:r>
          </w:p>
        </w:tc>
        <w:tc>
          <w:tcPr>
            <w:tcW w:w="1666" w:type="dxa"/>
          </w:tcPr>
          <w:p w14:paraId="267CEFCA" w14:textId="77777777" w:rsidR="00D7767B" w:rsidRDefault="00D7767B" w:rsidP="006104E9">
            <w:r>
              <w:t>Observações</w:t>
            </w:r>
          </w:p>
        </w:tc>
      </w:tr>
      <w:tr w:rsidR="00D7767B" w14:paraId="4629B6C4" w14:textId="77777777" w:rsidTr="00F37974">
        <w:tc>
          <w:tcPr>
            <w:tcW w:w="1532" w:type="dxa"/>
          </w:tcPr>
          <w:p w14:paraId="2304677D" w14:textId="5C3BAB49" w:rsidR="00D7767B" w:rsidRDefault="00C43EED" w:rsidP="006104E9">
            <w:r>
              <w:t>id</w:t>
            </w:r>
          </w:p>
        </w:tc>
        <w:tc>
          <w:tcPr>
            <w:tcW w:w="1361" w:type="dxa"/>
          </w:tcPr>
          <w:p w14:paraId="7B02EC9D" w14:textId="33E132F0" w:rsidR="00D7767B" w:rsidRDefault="00C43EED" w:rsidP="006104E9">
            <w:r>
              <w:t>Identificador da presença</w:t>
            </w:r>
          </w:p>
        </w:tc>
        <w:tc>
          <w:tcPr>
            <w:tcW w:w="1444" w:type="dxa"/>
          </w:tcPr>
          <w:p w14:paraId="3A3C4ACE" w14:textId="459C1720" w:rsidR="00D7767B" w:rsidRDefault="00C43EED" w:rsidP="00D143B2">
            <w:pPr>
              <w:jc w:val="center"/>
            </w:pPr>
            <w:r>
              <w:t>INT</w:t>
            </w:r>
          </w:p>
        </w:tc>
        <w:tc>
          <w:tcPr>
            <w:tcW w:w="1349" w:type="dxa"/>
          </w:tcPr>
          <w:p w14:paraId="360E9FC5" w14:textId="7653AD0B" w:rsidR="00D7767B" w:rsidRDefault="00F37974" w:rsidP="006104E9">
            <w:r>
              <w:t>Sim</w:t>
            </w:r>
          </w:p>
        </w:tc>
        <w:tc>
          <w:tcPr>
            <w:tcW w:w="1142" w:type="dxa"/>
          </w:tcPr>
          <w:p w14:paraId="6A1427B9" w14:textId="298966D1" w:rsidR="00D7767B" w:rsidRDefault="003D1556" w:rsidP="006104E9">
            <w:r>
              <w:t>Sim</w:t>
            </w:r>
          </w:p>
        </w:tc>
        <w:tc>
          <w:tcPr>
            <w:tcW w:w="1666" w:type="dxa"/>
          </w:tcPr>
          <w:p w14:paraId="2244D846" w14:textId="3F95B73F" w:rsidR="00D7767B" w:rsidRDefault="00F37974" w:rsidP="006104E9">
            <w:r>
              <w:t>Chave primária</w:t>
            </w:r>
          </w:p>
        </w:tc>
      </w:tr>
      <w:tr w:rsidR="00D7767B" w14:paraId="34579A84" w14:textId="77777777" w:rsidTr="00F37974">
        <w:tc>
          <w:tcPr>
            <w:tcW w:w="1532" w:type="dxa"/>
          </w:tcPr>
          <w:p w14:paraId="272F862C" w14:textId="23FDF10D" w:rsidR="00D7767B" w:rsidRDefault="00C43EED" w:rsidP="006104E9">
            <w:r>
              <w:t>data</w:t>
            </w:r>
            <w:r w:rsidR="00F37974">
              <w:t>s</w:t>
            </w:r>
          </w:p>
        </w:tc>
        <w:tc>
          <w:tcPr>
            <w:tcW w:w="1361" w:type="dxa"/>
          </w:tcPr>
          <w:p w14:paraId="653AFEB4" w14:textId="6DAF7816" w:rsidR="00D7767B" w:rsidRDefault="00C43EED" w:rsidP="006104E9">
            <w:r>
              <w:t>Data</w:t>
            </w:r>
            <w:r w:rsidR="00F37974">
              <w:t>s</w:t>
            </w:r>
          </w:p>
        </w:tc>
        <w:tc>
          <w:tcPr>
            <w:tcW w:w="1444" w:type="dxa"/>
          </w:tcPr>
          <w:p w14:paraId="234A2C7D" w14:textId="7B2538D0" w:rsidR="00D7767B" w:rsidRDefault="00C43EED" w:rsidP="00D143B2">
            <w:pPr>
              <w:jc w:val="center"/>
            </w:pPr>
            <w:r>
              <w:t>DATE</w:t>
            </w:r>
          </w:p>
        </w:tc>
        <w:tc>
          <w:tcPr>
            <w:tcW w:w="1349" w:type="dxa"/>
          </w:tcPr>
          <w:p w14:paraId="6F997CDE" w14:textId="66FE613F" w:rsidR="00D7767B" w:rsidRDefault="00F37974" w:rsidP="006104E9">
            <w:r>
              <w:t>Sim</w:t>
            </w:r>
          </w:p>
        </w:tc>
        <w:tc>
          <w:tcPr>
            <w:tcW w:w="1142" w:type="dxa"/>
          </w:tcPr>
          <w:p w14:paraId="6E583919" w14:textId="32FC7001" w:rsidR="00D7767B" w:rsidRDefault="003D1556" w:rsidP="006104E9">
            <w:r>
              <w:t>Não</w:t>
            </w:r>
          </w:p>
        </w:tc>
        <w:tc>
          <w:tcPr>
            <w:tcW w:w="1666" w:type="dxa"/>
          </w:tcPr>
          <w:p w14:paraId="49935603" w14:textId="77777777" w:rsidR="00D7767B" w:rsidRDefault="00D7767B" w:rsidP="006104E9"/>
        </w:tc>
      </w:tr>
      <w:tr w:rsidR="00D7767B" w14:paraId="3ABA84EF" w14:textId="77777777" w:rsidTr="00F37974">
        <w:tc>
          <w:tcPr>
            <w:tcW w:w="1532" w:type="dxa"/>
          </w:tcPr>
          <w:p w14:paraId="1FCF833C" w14:textId="79D4F4D2" w:rsidR="00D7767B" w:rsidRDefault="00C43EED" w:rsidP="006104E9">
            <w:r>
              <w:t>hora_entrada</w:t>
            </w:r>
          </w:p>
        </w:tc>
        <w:tc>
          <w:tcPr>
            <w:tcW w:w="1361" w:type="dxa"/>
          </w:tcPr>
          <w:p w14:paraId="76EA60FF" w14:textId="64C4C7E2" w:rsidR="00D7767B" w:rsidRDefault="00C43EED" w:rsidP="006104E9">
            <w:r>
              <w:t>Hora da entrada</w:t>
            </w:r>
          </w:p>
        </w:tc>
        <w:tc>
          <w:tcPr>
            <w:tcW w:w="1444" w:type="dxa"/>
          </w:tcPr>
          <w:p w14:paraId="18980C6D" w14:textId="213D888F" w:rsidR="00D7767B" w:rsidRDefault="00C43EED" w:rsidP="00D143B2">
            <w:pPr>
              <w:jc w:val="center"/>
            </w:pPr>
            <w:r>
              <w:t>TIME</w:t>
            </w:r>
          </w:p>
        </w:tc>
        <w:tc>
          <w:tcPr>
            <w:tcW w:w="1349" w:type="dxa"/>
          </w:tcPr>
          <w:p w14:paraId="1C2179C2" w14:textId="0D4B4A0A" w:rsidR="00D7767B" w:rsidRDefault="00F37974" w:rsidP="006104E9">
            <w:r>
              <w:t>Sim</w:t>
            </w:r>
          </w:p>
        </w:tc>
        <w:tc>
          <w:tcPr>
            <w:tcW w:w="1142" w:type="dxa"/>
          </w:tcPr>
          <w:p w14:paraId="4B48B7E1" w14:textId="6A0E2807" w:rsidR="00D7767B" w:rsidRDefault="003D1556" w:rsidP="006104E9">
            <w:r>
              <w:t>Não</w:t>
            </w:r>
          </w:p>
        </w:tc>
        <w:tc>
          <w:tcPr>
            <w:tcW w:w="1666" w:type="dxa"/>
          </w:tcPr>
          <w:p w14:paraId="3FC3199D" w14:textId="77777777" w:rsidR="00D7767B" w:rsidRDefault="00D7767B" w:rsidP="006104E9"/>
        </w:tc>
      </w:tr>
      <w:tr w:rsidR="00C43EED" w14:paraId="1E9ACB03" w14:textId="77777777" w:rsidTr="00F37974">
        <w:tc>
          <w:tcPr>
            <w:tcW w:w="1532" w:type="dxa"/>
          </w:tcPr>
          <w:p w14:paraId="03D13B66" w14:textId="5E2B3590" w:rsidR="00C43EED" w:rsidRDefault="00C43EED" w:rsidP="006104E9">
            <w:r>
              <w:lastRenderedPageBreak/>
              <w:t>hora_saida</w:t>
            </w:r>
          </w:p>
        </w:tc>
        <w:tc>
          <w:tcPr>
            <w:tcW w:w="1361" w:type="dxa"/>
          </w:tcPr>
          <w:p w14:paraId="0CE0610B" w14:textId="3EB95A4B" w:rsidR="00C43EED" w:rsidRDefault="00C43EED" w:rsidP="006104E9">
            <w:r>
              <w:t>Hora de Saída</w:t>
            </w:r>
          </w:p>
        </w:tc>
        <w:tc>
          <w:tcPr>
            <w:tcW w:w="1444" w:type="dxa"/>
          </w:tcPr>
          <w:p w14:paraId="16F7A430" w14:textId="40E08E35" w:rsidR="00C43EED" w:rsidRDefault="00D143B2" w:rsidP="00D143B2">
            <w:pPr>
              <w:jc w:val="center"/>
            </w:pPr>
            <w:r>
              <w:t>TIME</w:t>
            </w:r>
          </w:p>
        </w:tc>
        <w:tc>
          <w:tcPr>
            <w:tcW w:w="1349" w:type="dxa"/>
          </w:tcPr>
          <w:p w14:paraId="356279F7" w14:textId="5153B5A3" w:rsidR="00C43EED" w:rsidRDefault="00F37974" w:rsidP="006104E9">
            <w:r>
              <w:t>Sim</w:t>
            </w:r>
          </w:p>
        </w:tc>
        <w:tc>
          <w:tcPr>
            <w:tcW w:w="1142" w:type="dxa"/>
          </w:tcPr>
          <w:p w14:paraId="1DEDB8DF" w14:textId="781CAE49" w:rsidR="00C43EED" w:rsidRDefault="003D1556" w:rsidP="006104E9">
            <w:r>
              <w:t>Não</w:t>
            </w:r>
          </w:p>
        </w:tc>
        <w:tc>
          <w:tcPr>
            <w:tcW w:w="1666" w:type="dxa"/>
          </w:tcPr>
          <w:p w14:paraId="43DA0912" w14:textId="77777777" w:rsidR="00C43EED" w:rsidRDefault="00C43EED" w:rsidP="006104E9"/>
        </w:tc>
      </w:tr>
    </w:tbl>
    <w:p w14:paraId="458DDB95" w14:textId="574B7B0A" w:rsidR="00F37974" w:rsidRDefault="00F37974" w:rsidP="00F37974">
      <w:pPr>
        <w:rPr>
          <w:b/>
          <w:bCs/>
        </w:rPr>
      </w:pPr>
      <w:r>
        <w:rPr>
          <w:b/>
          <w:bCs/>
        </w:rPr>
        <w:br/>
      </w:r>
      <w:r>
        <w:rPr>
          <w:b/>
          <w:bCs/>
        </w:rPr>
        <w:t>Modalidades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397"/>
        <w:gridCol w:w="1361"/>
        <w:gridCol w:w="1536"/>
        <w:gridCol w:w="1349"/>
        <w:gridCol w:w="1150"/>
        <w:gridCol w:w="1701"/>
      </w:tblGrid>
      <w:tr w:rsidR="00F37974" w14:paraId="26529A82" w14:textId="77777777" w:rsidTr="00D0355B">
        <w:tc>
          <w:tcPr>
            <w:tcW w:w="1397" w:type="dxa"/>
          </w:tcPr>
          <w:p w14:paraId="6E2DBA31" w14:textId="77777777" w:rsidR="00F37974" w:rsidRDefault="00F37974" w:rsidP="00D0355B">
            <w:r>
              <w:t>Nome dos Campos</w:t>
            </w:r>
          </w:p>
        </w:tc>
        <w:tc>
          <w:tcPr>
            <w:tcW w:w="1361" w:type="dxa"/>
          </w:tcPr>
          <w:p w14:paraId="6B4CEC8C" w14:textId="77777777" w:rsidR="00F37974" w:rsidRDefault="00F37974" w:rsidP="00D0355B">
            <w:r>
              <w:t>Descrição</w:t>
            </w:r>
          </w:p>
        </w:tc>
        <w:tc>
          <w:tcPr>
            <w:tcW w:w="1536" w:type="dxa"/>
          </w:tcPr>
          <w:p w14:paraId="011BB5B8" w14:textId="77777777" w:rsidR="00F37974" w:rsidRDefault="00F37974" w:rsidP="00D0355B">
            <w:r>
              <w:t>Tipo de Dados</w:t>
            </w:r>
          </w:p>
        </w:tc>
        <w:tc>
          <w:tcPr>
            <w:tcW w:w="1349" w:type="dxa"/>
          </w:tcPr>
          <w:p w14:paraId="1F16F4E4" w14:textId="77777777" w:rsidR="00F37974" w:rsidRDefault="00F37974" w:rsidP="00D0355B">
            <w:r>
              <w:t>Obrigatório?</w:t>
            </w:r>
          </w:p>
        </w:tc>
        <w:tc>
          <w:tcPr>
            <w:tcW w:w="1150" w:type="dxa"/>
          </w:tcPr>
          <w:p w14:paraId="4EBD8647" w14:textId="77777777" w:rsidR="00F37974" w:rsidRDefault="00F37974" w:rsidP="00D0355B">
            <w:r>
              <w:t>Chave Primária?</w:t>
            </w:r>
          </w:p>
        </w:tc>
        <w:tc>
          <w:tcPr>
            <w:tcW w:w="1701" w:type="dxa"/>
          </w:tcPr>
          <w:p w14:paraId="57D520A7" w14:textId="77777777" w:rsidR="00F37974" w:rsidRDefault="00F37974" w:rsidP="00D0355B">
            <w:r>
              <w:t>Observações</w:t>
            </w:r>
          </w:p>
        </w:tc>
      </w:tr>
      <w:tr w:rsidR="00F37974" w14:paraId="459C3A63" w14:textId="77777777" w:rsidTr="00D0355B">
        <w:tc>
          <w:tcPr>
            <w:tcW w:w="1397" w:type="dxa"/>
          </w:tcPr>
          <w:p w14:paraId="49FE4006" w14:textId="77777777" w:rsidR="00F37974" w:rsidRDefault="00F37974" w:rsidP="00D0355B">
            <w:r>
              <w:t>id</w:t>
            </w:r>
          </w:p>
        </w:tc>
        <w:tc>
          <w:tcPr>
            <w:tcW w:w="1361" w:type="dxa"/>
          </w:tcPr>
          <w:p w14:paraId="39EAF501" w14:textId="77777777" w:rsidR="00F37974" w:rsidRDefault="00F37974" w:rsidP="00D0355B">
            <w:r>
              <w:t>Identificador único da modalidade</w:t>
            </w:r>
          </w:p>
        </w:tc>
        <w:tc>
          <w:tcPr>
            <w:tcW w:w="1536" w:type="dxa"/>
          </w:tcPr>
          <w:p w14:paraId="05C60481" w14:textId="77777777" w:rsidR="00F37974" w:rsidRDefault="00F37974" w:rsidP="00D0355B">
            <w:pPr>
              <w:jc w:val="center"/>
            </w:pPr>
            <w:r>
              <w:t>INT</w:t>
            </w:r>
          </w:p>
        </w:tc>
        <w:tc>
          <w:tcPr>
            <w:tcW w:w="1349" w:type="dxa"/>
          </w:tcPr>
          <w:p w14:paraId="18A773E0" w14:textId="77777777" w:rsidR="00F37974" w:rsidRDefault="00F37974" w:rsidP="00D0355B">
            <w:r>
              <w:t>Sim</w:t>
            </w:r>
          </w:p>
        </w:tc>
        <w:tc>
          <w:tcPr>
            <w:tcW w:w="1150" w:type="dxa"/>
          </w:tcPr>
          <w:p w14:paraId="6B1515E4" w14:textId="77777777" w:rsidR="00F37974" w:rsidRDefault="00F37974" w:rsidP="00D0355B">
            <w:r>
              <w:t>sim</w:t>
            </w:r>
          </w:p>
        </w:tc>
        <w:tc>
          <w:tcPr>
            <w:tcW w:w="1701" w:type="dxa"/>
          </w:tcPr>
          <w:p w14:paraId="22F5AA8A" w14:textId="77777777" w:rsidR="00F37974" w:rsidRDefault="00F37974" w:rsidP="00D0355B">
            <w:r>
              <w:t xml:space="preserve">Chave primária </w:t>
            </w:r>
          </w:p>
        </w:tc>
      </w:tr>
      <w:tr w:rsidR="00F37974" w14:paraId="2B5995D4" w14:textId="77777777" w:rsidTr="00D0355B">
        <w:tc>
          <w:tcPr>
            <w:tcW w:w="1397" w:type="dxa"/>
          </w:tcPr>
          <w:p w14:paraId="1578C208" w14:textId="77777777" w:rsidR="00F37974" w:rsidRDefault="00F37974" w:rsidP="00D0355B">
            <w:r>
              <w:t>nome</w:t>
            </w:r>
          </w:p>
        </w:tc>
        <w:tc>
          <w:tcPr>
            <w:tcW w:w="1361" w:type="dxa"/>
          </w:tcPr>
          <w:p w14:paraId="54B86D1E" w14:textId="77777777" w:rsidR="00F37974" w:rsidRDefault="00F37974" w:rsidP="00D0355B">
            <w:r>
              <w:t>Nome da modalidade (ex: Yoga, Pilates)</w:t>
            </w:r>
          </w:p>
        </w:tc>
        <w:tc>
          <w:tcPr>
            <w:tcW w:w="1536" w:type="dxa"/>
          </w:tcPr>
          <w:p w14:paraId="423F0B4A" w14:textId="77777777" w:rsidR="00F37974" w:rsidRDefault="00F37974" w:rsidP="00D0355B">
            <w:pPr>
              <w:jc w:val="center"/>
            </w:pPr>
            <w:r>
              <w:t>VARCHAR</w:t>
            </w:r>
          </w:p>
        </w:tc>
        <w:tc>
          <w:tcPr>
            <w:tcW w:w="1349" w:type="dxa"/>
          </w:tcPr>
          <w:p w14:paraId="07A0E53C" w14:textId="77777777" w:rsidR="00F37974" w:rsidRDefault="00F37974" w:rsidP="00D0355B">
            <w:r>
              <w:t>Sim</w:t>
            </w:r>
          </w:p>
        </w:tc>
        <w:tc>
          <w:tcPr>
            <w:tcW w:w="1150" w:type="dxa"/>
          </w:tcPr>
          <w:p w14:paraId="4286EFFC" w14:textId="77777777" w:rsidR="00F37974" w:rsidRDefault="00F37974" w:rsidP="00D0355B">
            <w:r>
              <w:t>Não</w:t>
            </w:r>
          </w:p>
        </w:tc>
        <w:tc>
          <w:tcPr>
            <w:tcW w:w="1701" w:type="dxa"/>
          </w:tcPr>
          <w:p w14:paraId="4DB1716F" w14:textId="77777777" w:rsidR="00F37974" w:rsidRDefault="00F37974" w:rsidP="00D0355B"/>
        </w:tc>
      </w:tr>
      <w:tr w:rsidR="00F37974" w14:paraId="6941DC22" w14:textId="77777777" w:rsidTr="00D0355B">
        <w:tc>
          <w:tcPr>
            <w:tcW w:w="1397" w:type="dxa"/>
          </w:tcPr>
          <w:p w14:paraId="26D5AC13" w14:textId="77777777" w:rsidR="00F37974" w:rsidRDefault="00F37974" w:rsidP="00D0355B">
            <w:r>
              <w:t>descricao</w:t>
            </w:r>
          </w:p>
        </w:tc>
        <w:tc>
          <w:tcPr>
            <w:tcW w:w="1361" w:type="dxa"/>
          </w:tcPr>
          <w:p w14:paraId="6E37285F" w14:textId="77777777" w:rsidR="00F37974" w:rsidRDefault="00F37974" w:rsidP="00D0355B">
            <w:r>
              <w:t>Descrição geral da modalidade</w:t>
            </w:r>
          </w:p>
        </w:tc>
        <w:tc>
          <w:tcPr>
            <w:tcW w:w="1536" w:type="dxa"/>
          </w:tcPr>
          <w:p w14:paraId="5514ABB0" w14:textId="77777777" w:rsidR="00F37974" w:rsidRDefault="00F37974" w:rsidP="00D0355B">
            <w:pPr>
              <w:jc w:val="center"/>
            </w:pPr>
            <w:r>
              <w:t>TEXT</w:t>
            </w:r>
          </w:p>
        </w:tc>
        <w:tc>
          <w:tcPr>
            <w:tcW w:w="1349" w:type="dxa"/>
          </w:tcPr>
          <w:p w14:paraId="150B5D6D" w14:textId="77777777" w:rsidR="00F37974" w:rsidRDefault="00F37974" w:rsidP="00D0355B">
            <w:r>
              <w:t xml:space="preserve">Não </w:t>
            </w:r>
          </w:p>
        </w:tc>
        <w:tc>
          <w:tcPr>
            <w:tcW w:w="1150" w:type="dxa"/>
          </w:tcPr>
          <w:p w14:paraId="700BD3F2" w14:textId="77777777" w:rsidR="00F37974" w:rsidRDefault="00F37974" w:rsidP="00D0355B">
            <w:r>
              <w:t>Não</w:t>
            </w:r>
          </w:p>
        </w:tc>
        <w:tc>
          <w:tcPr>
            <w:tcW w:w="1701" w:type="dxa"/>
          </w:tcPr>
          <w:p w14:paraId="10CED158" w14:textId="77777777" w:rsidR="00F37974" w:rsidRDefault="00F37974" w:rsidP="00D0355B"/>
        </w:tc>
      </w:tr>
      <w:tr w:rsidR="00F37974" w14:paraId="727D3EA6" w14:textId="77777777" w:rsidTr="00D0355B">
        <w:tc>
          <w:tcPr>
            <w:tcW w:w="1397" w:type="dxa"/>
          </w:tcPr>
          <w:p w14:paraId="1EA6E2EA" w14:textId="77777777" w:rsidR="00F37974" w:rsidRDefault="00F37974" w:rsidP="00D0355B">
            <w:r>
              <w:t>duracao_min</w:t>
            </w:r>
          </w:p>
        </w:tc>
        <w:tc>
          <w:tcPr>
            <w:tcW w:w="1361" w:type="dxa"/>
          </w:tcPr>
          <w:p w14:paraId="035BE754" w14:textId="77777777" w:rsidR="00F37974" w:rsidRDefault="00F37974" w:rsidP="00D0355B">
            <w:r>
              <w:t>Duração média da aula em minutos</w:t>
            </w:r>
          </w:p>
        </w:tc>
        <w:tc>
          <w:tcPr>
            <w:tcW w:w="1536" w:type="dxa"/>
          </w:tcPr>
          <w:p w14:paraId="77C63D75" w14:textId="77777777" w:rsidR="00F37974" w:rsidRDefault="00F37974" w:rsidP="00D0355B">
            <w:pPr>
              <w:jc w:val="center"/>
            </w:pPr>
            <w:r>
              <w:t>INT</w:t>
            </w:r>
          </w:p>
        </w:tc>
        <w:tc>
          <w:tcPr>
            <w:tcW w:w="1349" w:type="dxa"/>
          </w:tcPr>
          <w:p w14:paraId="0B309756" w14:textId="77777777" w:rsidR="00F37974" w:rsidRDefault="00F37974" w:rsidP="00D0355B">
            <w:r>
              <w:t>Sim</w:t>
            </w:r>
          </w:p>
        </w:tc>
        <w:tc>
          <w:tcPr>
            <w:tcW w:w="1150" w:type="dxa"/>
          </w:tcPr>
          <w:p w14:paraId="622A6C06" w14:textId="77777777" w:rsidR="00F37974" w:rsidRDefault="00F37974" w:rsidP="00D0355B">
            <w:r>
              <w:t>Não</w:t>
            </w:r>
          </w:p>
        </w:tc>
        <w:tc>
          <w:tcPr>
            <w:tcW w:w="1701" w:type="dxa"/>
          </w:tcPr>
          <w:p w14:paraId="107EFB59" w14:textId="77777777" w:rsidR="00F37974" w:rsidRDefault="00F37974" w:rsidP="00D0355B"/>
        </w:tc>
      </w:tr>
    </w:tbl>
    <w:p w14:paraId="6C2E3BFF" w14:textId="2B84357E" w:rsidR="00D7767B" w:rsidRDefault="00CB3414" w:rsidP="00D7767B">
      <w:pPr>
        <w:rPr>
          <w:b/>
          <w:bCs/>
        </w:rPr>
      </w:pPr>
      <w:r>
        <w:rPr>
          <w:b/>
          <w:bCs/>
        </w:rPr>
        <w:br/>
      </w:r>
      <w:r w:rsidR="00422941">
        <w:rPr>
          <w:b/>
          <w:bCs/>
        </w:rPr>
        <w:t>Eventos</w:t>
      </w:r>
    </w:p>
    <w:tbl>
      <w:tblPr>
        <w:tblStyle w:val="TabelacomGrelha"/>
        <w:tblW w:w="0" w:type="auto"/>
        <w:tblLayout w:type="fixed"/>
        <w:tblLook w:val="04A0" w:firstRow="1" w:lastRow="0" w:firstColumn="1" w:lastColumn="0" w:noHBand="0" w:noVBand="1"/>
      </w:tblPr>
      <w:tblGrid>
        <w:gridCol w:w="1350"/>
        <w:gridCol w:w="2029"/>
        <w:gridCol w:w="1436"/>
        <w:gridCol w:w="1002"/>
        <w:gridCol w:w="1118"/>
        <w:gridCol w:w="1559"/>
      </w:tblGrid>
      <w:tr w:rsidR="00D7767B" w14:paraId="6277FB92" w14:textId="77777777" w:rsidTr="00CC23FC">
        <w:tc>
          <w:tcPr>
            <w:tcW w:w="1350" w:type="dxa"/>
          </w:tcPr>
          <w:p w14:paraId="44C099ED" w14:textId="77777777" w:rsidR="00D7767B" w:rsidRDefault="00D7767B" w:rsidP="006104E9">
            <w:r>
              <w:t>Nome dos Campos</w:t>
            </w:r>
          </w:p>
        </w:tc>
        <w:tc>
          <w:tcPr>
            <w:tcW w:w="2029" w:type="dxa"/>
          </w:tcPr>
          <w:p w14:paraId="2BDDEF57" w14:textId="77777777" w:rsidR="00D7767B" w:rsidRDefault="00D7767B" w:rsidP="006104E9">
            <w:r>
              <w:t>Descrição</w:t>
            </w:r>
          </w:p>
        </w:tc>
        <w:tc>
          <w:tcPr>
            <w:tcW w:w="1436" w:type="dxa"/>
          </w:tcPr>
          <w:p w14:paraId="7C33B910" w14:textId="77777777" w:rsidR="00D7767B" w:rsidRDefault="00D7767B" w:rsidP="006104E9">
            <w:r>
              <w:t>Tipo de Dados</w:t>
            </w:r>
          </w:p>
        </w:tc>
        <w:tc>
          <w:tcPr>
            <w:tcW w:w="1002" w:type="dxa"/>
          </w:tcPr>
          <w:p w14:paraId="674FA08F" w14:textId="77777777" w:rsidR="00D7767B" w:rsidRDefault="00D7767B" w:rsidP="006104E9">
            <w:r>
              <w:t>Obrigatório?</w:t>
            </w:r>
          </w:p>
        </w:tc>
        <w:tc>
          <w:tcPr>
            <w:tcW w:w="1118" w:type="dxa"/>
          </w:tcPr>
          <w:p w14:paraId="74CF70A0" w14:textId="77777777" w:rsidR="00D7767B" w:rsidRDefault="00D7767B" w:rsidP="006104E9">
            <w:r>
              <w:t>Chave Primária?</w:t>
            </w:r>
          </w:p>
        </w:tc>
        <w:tc>
          <w:tcPr>
            <w:tcW w:w="1559" w:type="dxa"/>
          </w:tcPr>
          <w:p w14:paraId="5520B2CB" w14:textId="77777777" w:rsidR="00D7767B" w:rsidRDefault="00D7767B" w:rsidP="006104E9">
            <w:r>
              <w:t>Observações</w:t>
            </w:r>
          </w:p>
        </w:tc>
      </w:tr>
      <w:tr w:rsidR="00D7767B" w14:paraId="2B823269" w14:textId="77777777" w:rsidTr="00CC23FC">
        <w:tc>
          <w:tcPr>
            <w:tcW w:w="1350" w:type="dxa"/>
          </w:tcPr>
          <w:p w14:paraId="2FFB0A79" w14:textId="33D16734" w:rsidR="00D7767B" w:rsidRDefault="00422941" w:rsidP="006104E9">
            <w:r>
              <w:t>id</w:t>
            </w:r>
          </w:p>
        </w:tc>
        <w:tc>
          <w:tcPr>
            <w:tcW w:w="2029" w:type="dxa"/>
          </w:tcPr>
          <w:p w14:paraId="4CCD9627" w14:textId="063A0AB8" w:rsidR="00D7767B" w:rsidRDefault="00D143B2" w:rsidP="006104E9">
            <w:r w:rsidRPr="00D143B2">
              <w:t>Identificador único do evento</w:t>
            </w:r>
          </w:p>
        </w:tc>
        <w:tc>
          <w:tcPr>
            <w:tcW w:w="1436" w:type="dxa"/>
          </w:tcPr>
          <w:p w14:paraId="060639FA" w14:textId="49CF77F0" w:rsidR="00D7767B" w:rsidRDefault="00D143B2" w:rsidP="00CC23FC">
            <w:pPr>
              <w:jc w:val="center"/>
            </w:pPr>
            <w:r>
              <w:t>INT</w:t>
            </w:r>
          </w:p>
        </w:tc>
        <w:tc>
          <w:tcPr>
            <w:tcW w:w="1002" w:type="dxa"/>
          </w:tcPr>
          <w:p w14:paraId="37EADD33" w14:textId="2280362F" w:rsidR="00D7767B" w:rsidRDefault="00196497" w:rsidP="006104E9">
            <w:r>
              <w:t>Sim</w:t>
            </w:r>
          </w:p>
        </w:tc>
        <w:tc>
          <w:tcPr>
            <w:tcW w:w="1118" w:type="dxa"/>
          </w:tcPr>
          <w:p w14:paraId="4834BBE7" w14:textId="68B31DE4" w:rsidR="00D7767B" w:rsidRDefault="00196497" w:rsidP="006104E9">
            <w:r>
              <w:t>sim</w:t>
            </w:r>
          </w:p>
        </w:tc>
        <w:tc>
          <w:tcPr>
            <w:tcW w:w="1559" w:type="dxa"/>
          </w:tcPr>
          <w:p w14:paraId="2A19669C" w14:textId="1F72E205" w:rsidR="00D7767B" w:rsidRDefault="00196497" w:rsidP="006104E9">
            <w:r>
              <w:t>Chave primária</w:t>
            </w:r>
          </w:p>
        </w:tc>
      </w:tr>
      <w:tr w:rsidR="00872C58" w14:paraId="4E2169AD" w14:textId="77777777" w:rsidTr="00CC23FC">
        <w:tc>
          <w:tcPr>
            <w:tcW w:w="1350" w:type="dxa"/>
          </w:tcPr>
          <w:p w14:paraId="3A32CE24" w14:textId="7758DC0B" w:rsidR="00872C58" w:rsidRDefault="00872C58" w:rsidP="006104E9">
            <w:r>
              <w:t>nome</w:t>
            </w:r>
          </w:p>
        </w:tc>
        <w:tc>
          <w:tcPr>
            <w:tcW w:w="2029" w:type="dxa"/>
          </w:tcPr>
          <w:p w14:paraId="4A1B1358" w14:textId="6F09BFF8" w:rsidR="00872C58" w:rsidRDefault="00872C58" w:rsidP="006104E9">
            <w:r w:rsidRPr="00872C58">
              <w:t>Nome do evento (ex: Aula Aberta, Semana Fit, Palestra de Saúde)</w:t>
            </w:r>
          </w:p>
        </w:tc>
        <w:tc>
          <w:tcPr>
            <w:tcW w:w="1436" w:type="dxa"/>
          </w:tcPr>
          <w:p w14:paraId="0BC1EFC3" w14:textId="08573EBA" w:rsidR="00872C58" w:rsidRDefault="00D143B2" w:rsidP="00CC23FC">
            <w:pPr>
              <w:jc w:val="center"/>
            </w:pPr>
            <w:r>
              <w:t>VARCHAR</w:t>
            </w:r>
          </w:p>
        </w:tc>
        <w:tc>
          <w:tcPr>
            <w:tcW w:w="1002" w:type="dxa"/>
          </w:tcPr>
          <w:p w14:paraId="2A17C8AF" w14:textId="34B05A48" w:rsidR="00872C58" w:rsidRDefault="00196497" w:rsidP="006104E9">
            <w:r>
              <w:t>Sim</w:t>
            </w:r>
          </w:p>
        </w:tc>
        <w:tc>
          <w:tcPr>
            <w:tcW w:w="1118" w:type="dxa"/>
          </w:tcPr>
          <w:p w14:paraId="6D7AA7EE" w14:textId="0F0DF6C9" w:rsidR="00872C58" w:rsidRDefault="003D1556" w:rsidP="006104E9">
            <w:r>
              <w:t>Não</w:t>
            </w:r>
          </w:p>
        </w:tc>
        <w:tc>
          <w:tcPr>
            <w:tcW w:w="1559" w:type="dxa"/>
          </w:tcPr>
          <w:p w14:paraId="158944CF" w14:textId="77777777" w:rsidR="00872C58" w:rsidRDefault="00872C58" w:rsidP="006104E9"/>
        </w:tc>
      </w:tr>
      <w:tr w:rsidR="00872C58" w14:paraId="0CA0E42F" w14:textId="77777777" w:rsidTr="00CC23FC">
        <w:tc>
          <w:tcPr>
            <w:tcW w:w="1350" w:type="dxa"/>
          </w:tcPr>
          <w:p w14:paraId="198337D7" w14:textId="745F40E5" w:rsidR="00872C58" w:rsidRDefault="00872C58" w:rsidP="006104E9">
            <w:r>
              <w:t>descricao</w:t>
            </w:r>
          </w:p>
        </w:tc>
        <w:tc>
          <w:tcPr>
            <w:tcW w:w="2029" w:type="dxa"/>
          </w:tcPr>
          <w:p w14:paraId="5A01F411" w14:textId="48A6C84A" w:rsidR="00872C58" w:rsidRDefault="00872C58" w:rsidP="006104E9">
            <w:r w:rsidRPr="00872C58">
              <w:t>Descrição detalhada do evento</w:t>
            </w:r>
          </w:p>
        </w:tc>
        <w:tc>
          <w:tcPr>
            <w:tcW w:w="1436" w:type="dxa"/>
          </w:tcPr>
          <w:p w14:paraId="17FD1C86" w14:textId="611AEEBB" w:rsidR="00872C58" w:rsidRDefault="00D143B2" w:rsidP="00CC23FC">
            <w:pPr>
              <w:jc w:val="center"/>
            </w:pPr>
            <w:r>
              <w:t>TEXT</w:t>
            </w:r>
          </w:p>
        </w:tc>
        <w:tc>
          <w:tcPr>
            <w:tcW w:w="1002" w:type="dxa"/>
          </w:tcPr>
          <w:p w14:paraId="643C0D2E" w14:textId="03C7FB3F" w:rsidR="00872C58" w:rsidRDefault="00196497" w:rsidP="006104E9">
            <w:r>
              <w:t xml:space="preserve">Não </w:t>
            </w:r>
          </w:p>
        </w:tc>
        <w:tc>
          <w:tcPr>
            <w:tcW w:w="1118" w:type="dxa"/>
          </w:tcPr>
          <w:p w14:paraId="6ED28901" w14:textId="25C1397E" w:rsidR="00872C58" w:rsidRDefault="003D1556" w:rsidP="006104E9">
            <w:r>
              <w:t>Não</w:t>
            </w:r>
          </w:p>
        </w:tc>
        <w:tc>
          <w:tcPr>
            <w:tcW w:w="1559" w:type="dxa"/>
          </w:tcPr>
          <w:p w14:paraId="1DDEEFC4" w14:textId="77777777" w:rsidR="00872C58" w:rsidRDefault="00872C58" w:rsidP="006104E9"/>
        </w:tc>
      </w:tr>
      <w:tr w:rsidR="00D7767B" w14:paraId="5D7048FC" w14:textId="77777777" w:rsidTr="00CC23FC">
        <w:tc>
          <w:tcPr>
            <w:tcW w:w="1350" w:type="dxa"/>
          </w:tcPr>
          <w:p w14:paraId="3CD4A16A" w14:textId="5D2CF529" w:rsidR="00D7767B" w:rsidRDefault="00872C58" w:rsidP="006104E9">
            <w:r w:rsidRPr="00872C58">
              <w:t>data_evento</w:t>
            </w:r>
          </w:p>
        </w:tc>
        <w:tc>
          <w:tcPr>
            <w:tcW w:w="2029" w:type="dxa"/>
          </w:tcPr>
          <w:p w14:paraId="44412CFC" w14:textId="24A14C24" w:rsidR="00D7767B" w:rsidRDefault="00D143B2" w:rsidP="00D143B2">
            <w:r w:rsidRPr="00D143B2">
              <w:t>Data em que o evento será realizado</w:t>
            </w:r>
          </w:p>
        </w:tc>
        <w:tc>
          <w:tcPr>
            <w:tcW w:w="1436" w:type="dxa"/>
          </w:tcPr>
          <w:p w14:paraId="13679258" w14:textId="07852C5C" w:rsidR="00D7767B" w:rsidRDefault="00D143B2" w:rsidP="00CC23FC">
            <w:pPr>
              <w:jc w:val="center"/>
            </w:pPr>
            <w:r>
              <w:t>DATE</w:t>
            </w:r>
          </w:p>
        </w:tc>
        <w:tc>
          <w:tcPr>
            <w:tcW w:w="1002" w:type="dxa"/>
          </w:tcPr>
          <w:p w14:paraId="076608CC" w14:textId="2550F481" w:rsidR="00D7767B" w:rsidRDefault="00196497" w:rsidP="006104E9">
            <w:r>
              <w:t>Sim</w:t>
            </w:r>
          </w:p>
        </w:tc>
        <w:tc>
          <w:tcPr>
            <w:tcW w:w="1118" w:type="dxa"/>
          </w:tcPr>
          <w:p w14:paraId="706C30E1" w14:textId="76F8376D" w:rsidR="00D7767B" w:rsidRDefault="003D1556" w:rsidP="006104E9">
            <w:r w:rsidRPr="003D1556">
              <w:t>Não</w:t>
            </w:r>
            <w:r>
              <w:t xml:space="preserve"> </w:t>
            </w:r>
          </w:p>
        </w:tc>
        <w:tc>
          <w:tcPr>
            <w:tcW w:w="1559" w:type="dxa"/>
          </w:tcPr>
          <w:p w14:paraId="019C1F7A" w14:textId="77777777" w:rsidR="00D7767B" w:rsidRDefault="00D7767B" w:rsidP="006104E9"/>
        </w:tc>
      </w:tr>
      <w:tr w:rsidR="00D7767B" w14:paraId="508ADC76" w14:textId="77777777" w:rsidTr="00CC23FC">
        <w:tc>
          <w:tcPr>
            <w:tcW w:w="1350" w:type="dxa"/>
          </w:tcPr>
          <w:p w14:paraId="37ACD832" w14:textId="2E446449" w:rsidR="00D7767B" w:rsidRDefault="00872C58" w:rsidP="006104E9">
            <w:r w:rsidRPr="00872C58">
              <w:t>hora_inicio</w:t>
            </w:r>
          </w:p>
        </w:tc>
        <w:tc>
          <w:tcPr>
            <w:tcW w:w="2029" w:type="dxa"/>
          </w:tcPr>
          <w:p w14:paraId="7CEEC3A3" w14:textId="4F2D1E05" w:rsidR="00D7767B" w:rsidRDefault="00D143B2" w:rsidP="006104E9">
            <w:r w:rsidRPr="00D143B2">
              <w:t>Hora de início do evento</w:t>
            </w:r>
          </w:p>
        </w:tc>
        <w:tc>
          <w:tcPr>
            <w:tcW w:w="1436" w:type="dxa"/>
          </w:tcPr>
          <w:p w14:paraId="6ED43D5F" w14:textId="4907BC22" w:rsidR="00D7767B" w:rsidRDefault="00D143B2" w:rsidP="00CC23FC">
            <w:pPr>
              <w:jc w:val="center"/>
            </w:pPr>
            <w:r>
              <w:t>TIME</w:t>
            </w:r>
          </w:p>
        </w:tc>
        <w:tc>
          <w:tcPr>
            <w:tcW w:w="1002" w:type="dxa"/>
          </w:tcPr>
          <w:p w14:paraId="5F435AC6" w14:textId="3A1951BA" w:rsidR="00D7767B" w:rsidRDefault="00196497" w:rsidP="006104E9">
            <w:r>
              <w:t>Sim</w:t>
            </w:r>
          </w:p>
        </w:tc>
        <w:tc>
          <w:tcPr>
            <w:tcW w:w="1118" w:type="dxa"/>
          </w:tcPr>
          <w:p w14:paraId="35FE421C" w14:textId="2B7336A7" w:rsidR="00D7767B" w:rsidRDefault="003D1556" w:rsidP="006104E9">
            <w:r>
              <w:t>Não</w:t>
            </w:r>
          </w:p>
        </w:tc>
        <w:tc>
          <w:tcPr>
            <w:tcW w:w="1559" w:type="dxa"/>
          </w:tcPr>
          <w:p w14:paraId="763B0063" w14:textId="77777777" w:rsidR="00D7767B" w:rsidRDefault="00D7767B" w:rsidP="006104E9"/>
        </w:tc>
      </w:tr>
      <w:tr w:rsidR="00D7767B" w14:paraId="4BF30426" w14:textId="77777777" w:rsidTr="00CC23FC">
        <w:tc>
          <w:tcPr>
            <w:tcW w:w="1350" w:type="dxa"/>
          </w:tcPr>
          <w:p w14:paraId="7A387680" w14:textId="4010D503" w:rsidR="00D7767B" w:rsidRDefault="00872C58" w:rsidP="006104E9">
            <w:r w:rsidRPr="00872C58">
              <w:t>hora_</w:t>
            </w:r>
            <w:r>
              <w:t>fim</w:t>
            </w:r>
          </w:p>
        </w:tc>
        <w:tc>
          <w:tcPr>
            <w:tcW w:w="2029" w:type="dxa"/>
          </w:tcPr>
          <w:p w14:paraId="63271252" w14:textId="3EC1DD41" w:rsidR="00D7767B" w:rsidRDefault="00D143B2" w:rsidP="006104E9">
            <w:r w:rsidRPr="00D143B2">
              <w:t xml:space="preserve">Hora de </w:t>
            </w:r>
            <w:r>
              <w:t>término</w:t>
            </w:r>
            <w:r w:rsidRPr="00D143B2">
              <w:t xml:space="preserve"> do evento</w:t>
            </w:r>
          </w:p>
        </w:tc>
        <w:tc>
          <w:tcPr>
            <w:tcW w:w="1436" w:type="dxa"/>
          </w:tcPr>
          <w:p w14:paraId="6CF6BD83" w14:textId="5FA05066" w:rsidR="00D7767B" w:rsidRDefault="00D143B2" w:rsidP="00CC23FC">
            <w:pPr>
              <w:jc w:val="center"/>
            </w:pPr>
            <w:r>
              <w:t>TIME</w:t>
            </w:r>
          </w:p>
        </w:tc>
        <w:tc>
          <w:tcPr>
            <w:tcW w:w="1002" w:type="dxa"/>
          </w:tcPr>
          <w:p w14:paraId="50D12FBE" w14:textId="09055EF0" w:rsidR="00D7767B" w:rsidRDefault="00196497" w:rsidP="006104E9">
            <w:r>
              <w:t>Sim</w:t>
            </w:r>
          </w:p>
        </w:tc>
        <w:tc>
          <w:tcPr>
            <w:tcW w:w="1118" w:type="dxa"/>
          </w:tcPr>
          <w:p w14:paraId="04216E42" w14:textId="41FA4561" w:rsidR="00D7767B" w:rsidRDefault="003D1556" w:rsidP="006104E9">
            <w:r>
              <w:t>Não</w:t>
            </w:r>
          </w:p>
        </w:tc>
        <w:tc>
          <w:tcPr>
            <w:tcW w:w="1559" w:type="dxa"/>
          </w:tcPr>
          <w:p w14:paraId="118F927A" w14:textId="77777777" w:rsidR="00D7767B" w:rsidRDefault="00D7767B" w:rsidP="006104E9"/>
        </w:tc>
      </w:tr>
      <w:tr w:rsidR="00D7767B" w14:paraId="3250BED5" w14:textId="77777777" w:rsidTr="00CC23FC">
        <w:tc>
          <w:tcPr>
            <w:tcW w:w="1350" w:type="dxa"/>
          </w:tcPr>
          <w:p w14:paraId="44F2F7A0" w14:textId="50C990CC" w:rsidR="00D7767B" w:rsidRDefault="00872C58" w:rsidP="006104E9">
            <w:r w:rsidRPr="00872C58">
              <w:t>local</w:t>
            </w:r>
          </w:p>
        </w:tc>
        <w:tc>
          <w:tcPr>
            <w:tcW w:w="2029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D143B2" w:rsidRPr="00D143B2" w14:paraId="13CDD228" w14:textId="77777777" w:rsidTr="00CC23FC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76FAEFC8" w14:textId="77777777" w:rsidR="00D143B2" w:rsidRPr="00D143B2" w:rsidRDefault="00D143B2" w:rsidP="00D143B2">
                  <w:pPr>
                    <w:spacing w:after="0" w:line="240" w:lineRule="auto"/>
                    <w:ind w:firstLine="708"/>
                  </w:pPr>
                </w:p>
              </w:tc>
            </w:tr>
          </w:tbl>
          <w:p w14:paraId="5A03FDCE" w14:textId="77777777" w:rsidR="00D143B2" w:rsidRPr="00D143B2" w:rsidRDefault="00D143B2" w:rsidP="00D143B2">
            <w:pPr>
              <w:ind w:firstLine="708"/>
              <w:rPr>
                <w:vanish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13"/>
            </w:tblGrid>
            <w:tr w:rsidR="00D143B2" w:rsidRPr="00D143B2" w14:paraId="5A1AD1D2" w14:textId="77777777" w:rsidTr="00CC23FC">
              <w:trPr>
                <w:tblCellSpacing w:w="15" w:type="dxa"/>
              </w:trPr>
              <w:tc>
                <w:tcPr>
                  <w:tcW w:w="1753" w:type="dxa"/>
                  <w:vAlign w:val="center"/>
                  <w:hideMark/>
                </w:tcPr>
                <w:p w14:paraId="662CA74B" w14:textId="36F78FF2" w:rsidR="00D143B2" w:rsidRPr="00D143B2" w:rsidRDefault="00D143B2" w:rsidP="00D143B2">
                  <w:pPr>
                    <w:spacing w:after="0" w:line="240" w:lineRule="auto"/>
                  </w:pPr>
                  <w:r w:rsidRPr="00D143B2">
                    <w:t xml:space="preserve">Localização do evento </w:t>
                  </w:r>
                </w:p>
              </w:tc>
            </w:tr>
          </w:tbl>
          <w:p w14:paraId="38129C74" w14:textId="77777777" w:rsidR="00D7767B" w:rsidRDefault="00D7767B" w:rsidP="00D143B2">
            <w:pPr>
              <w:ind w:firstLine="708"/>
            </w:pPr>
          </w:p>
        </w:tc>
        <w:tc>
          <w:tcPr>
            <w:tcW w:w="1436" w:type="dxa"/>
          </w:tcPr>
          <w:p w14:paraId="3D08D420" w14:textId="706E7624" w:rsidR="00D7767B" w:rsidRDefault="00D143B2" w:rsidP="00CC23FC">
            <w:pPr>
              <w:jc w:val="center"/>
            </w:pPr>
            <w:r>
              <w:t>VARCHAR</w:t>
            </w:r>
          </w:p>
        </w:tc>
        <w:tc>
          <w:tcPr>
            <w:tcW w:w="1002" w:type="dxa"/>
          </w:tcPr>
          <w:p w14:paraId="16BE9C21" w14:textId="345C75AF" w:rsidR="00D7767B" w:rsidRDefault="00196497" w:rsidP="006104E9">
            <w:r>
              <w:t>Sim</w:t>
            </w:r>
          </w:p>
        </w:tc>
        <w:tc>
          <w:tcPr>
            <w:tcW w:w="1118" w:type="dxa"/>
          </w:tcPr>
          <w:p w14:paraId="297862ED" w14:textId="497CCB73" w:rsidR="00D7767B" w:rsidRDefault="003D1556" w:rsidP="006104E9">
            <w:r>
              <w:t>Não</w:t>
            </w:r>
          </w:p>
        </w:tc>
        <w:tc>
          <w:tcPr>
            <w:tcW w:w="1559" w:type="dxa"/>
          </w:tcPr>
          <w:p w14:paraId="0A77D5C6" w14:textId="77777777" w:rsidR="00D7767B" w:rsidRDefault="00D7767B" w:rsidP="006104E9"/>
        </w:tc>
      </w:tr>
      <w:tr w:rsidR="00D7767B" w14:paraId="1CF32ED5" w14:textId="77777777" w:rsidTr="00CC23FC">
        <w:tc>
          <w:tcPr>
            <w:tcW w:w="1350" w:type="dxa"/>
          </w:tcPr>
          <w:p w14:paraId="5EB5CA2B" w14:textId="71A6A612" w:rsidR="00D7767B" w:rsidRDefault="00872C58" w:rsidP="00872C58">
            <w:r>
              <w:t>r</w:t>
            </w:r>
            <w:r w:rsidRPr="00872C58">
              <w:t>esponsavel</w:t>
            </w:r>
          </w:p>
        </w:tc>
        <w:tc>
          <w:tcPr>
            <w:tcW w:w="2029" w:type="dxa"/>
          </w:tcPr>
          <w:p w14:paraId="7F19B6D3" w14:textId="3E13CFEF" w:rsidR="00D7767B" w:rsidRDefault="00D143B2" w:rsidP="006104E9">
            <w:r w:rsidRPr="00D143B2">
              <w:t>Nome do responsável pelo evento</w:t>
            </w:r>
          </w:p>
        </w:tc>
        <w:tc>
          <w:tcPr>
            <w:tcW w:w="1436" w:type="dxa"/>
          </w:tcPr>
          <w:p w14:paraId="1887A960" w14:textId="754F280C" w:rsidR="00D7767B" w:rsidRDefault="00D143B2" w:rsidP="00CC23FC">
            <w:pPr>
              <w:jc w:val="center"/>
            </w:pPr>
            <w:r>
              <w:t>VARCHAR</w:t>
            </w:r>
          </w:p>
        </w:tc>
        <w:tc>
          <w:tcPr>
            <w:tcW w:w="1002" w:type="dxa"/>
          </w:tcPr>
          <w:p w14:paraId="277990EF" w14:textId="5A89D551" w:rsidR="00D7767B" w:rsidRDefault="00196497" w:rsidP="006104E9">
            <w:r>
              <w:t>Sim</w:t>
            </w:r>
          </w:p>
        </w:tc>
        <w:tc>
          <w:tcPr>
            <w:tcW w:w="1118" w:type="dxa"/>
          </w:tcPr>
          <w:p w14:paraId="7DB9D81E" w14:textId="45062E98" w:rsidR="00D7767B" w:rsidRDefault="003D1556" w:rsidP="006104E9">
            <w:r>
              <w:t>Não</w:t>
            </w:r>
          </w:p>
        </w:tc>
        <w:tc>
          <w:tcPr>
            <w:tcW w:w="1559" w:type="dxa"/>
          </w:tcPr>
          <w:p w14:paraId="5DA4F90C" w14:textId="77777777" w:rsidR="00D7767B" w:rsidRDefault="00D7767B" w:rsidP="006104E9"/>
        </w:tc>
      </w:tr>
      <w:tr w:rsidR="00F37974" w14:paraId="00D98664" w14:textId="77777777" w:rsidTr="00CC23FC">
        <w:tc>
          <w:tcPr>
            <w:tcW w:w="1350" w:type="dxa"/>
          </w:tcPr>
          <w:p w14:paraId="7009C282" w14:textId="1AD83CC7" w:rsidR="00F37974" w:rsidRDefault="00F37974" w:rsidP="00872C58">
            <w:r>
              <w:t>imagens_evevento</w:t>
            </w:r>
          </w:p>
        </w:tc>
        <w:tc>
          <w:tcPr>
            <w:tcW w:w="2029" w:type="dxa"/>
          </w:tcPr>
          <w:p w14:paraId="4177D942" w14:textId="432579AB" w:rsidR="00F37974" w:rsidRPr="00D143B2" w:rsidRDefault="00F37974" w:rsidP="006104E9">
            <w:r>
              <w:t>Identificação das imagens</w:t>
            </w:r>
          </w:p>
        </w:tc>
        <w:tc>
          <w:tcPr>
            <w:tcW w:w="1436" w:type="dxa"/>
          </w:tcPr>
          <w:p w14:paraId="2DD67F56" w14:textId="77777777" w:rsidR="00F37974" w:rsidRDefault="00F37974" w:rsidP="00CC23FC">
            <w:pPr>
              <w:jc w:val="center"/>
            </w:pPr>
          </w:p>
        </w:tc>
        <w:tc>
          <w:tcPr>
            <w:tcW w:w="1002" w:type="dxa"/>
          </w:tcPr>
          <w:p w14:paraId="18DFCF3A" w14:textId="55BF7773" w:rsidR="00F37974" w:rsidRDefault="009C3EB5" w:rsidP="006104E9">
            <w:r>
              <w:t>Sim</w:t>
            </w:r>
          </w:p>
        </w:tc>
        <w:tc>
          <w:tcPr>
            <w:tcW w:w="1118" w:type="dxa"/>
          </w:tcPr>
          <w:p w14:paraId="5D1D9466" w14:textId="63768E09" w:rsidR="00F37974" w:rsidRDefault="009C3EB5" w:rsidP="006104E9">
            <w:r>
              <w:t>Não</w:t>
            </w:r>
          </w:p>
        </w:tc>
        <w:tc>
          <w:tcPr>
            <w:tcW w:w="1559" w:type="dxa"/>
          </w:tcPr>
          <w:p w14:paraId="52D2ECF6" w14:textId="77777777" w:rsidR="00F37974" w:rsidRDefault="00F37974" w:rsidP="006104E9"/>
        </w:tc>
      </w:tr>
    </w:tbl>
    <w:p w14:paraId="1446FFD2" w14:textId="77777777" w:rsidR="00B0325D" w:rsidRDefault="00196497" w:rsidP="00F37974">
      <w:pPr>
        <w:rPr>
          <w:b/>
          <w:bCs/>
        </w:rPr>
      </w:pPr>
      <w:r>
        <w:rPr>
          <w:b/>
          <w:bCs/>
        </w:rPr>
        <w:br/>
      </w:r>
    </w:p>
    <w:p w14:paraId="61DE48BA" w14:textId="07279335" w:rsidR="00FF0324" w:rsidRPr="00F00985" w:rsidRDefault="00FF0324" w:rsidP="00F37974">
      <w:r>
        <w:rPr>
          <w:b/>
          <w:bCs/>
        </w:rPr>
        <w:lastRenderedPageBreak/>
        <w:t>Workshop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625"/>
        <w:gridCol w:w="1781"/>
        <w:gridCol w:w="1089"/>
        <w:gridCol w:w="1349"/>
        <w:gridCol w:w="1113"/>
        <w:gridCol w:w="1537"/>
      </w:tblGrid>
      <w:tr w:rsidR="00FF0324" w14:paraId="402BD60A" w14:textId="77777777" w:rsidTr="00FF0324">
        <w:tc>
          <w:tcPr>
            <w:tcW w:w="1625" w:type="dxa"/>
          </w:tcPr>
          <w:p w14:paraId="2798FDCF" w14:textId="77777777" w:rsidR="00FF0324" w:rsidRDefault="00FF0324" w:rsidP="00FD037C">
            <w:r>
              <w:t>Nome dos Campos</w:t>
            </w:r>
          </w:p>
        </w:tc>
        <w:tc>
          <w:tcPr>
            <w:tcW w:w="1914" w:type="dxa"/>
          </w:tcPr>
          <w:p w14:paraId="334DB9CE" w14:textId="77777777" w:rsidR="00FF0324" w:rsidRDefault="00FF0324" w:rsidP="00FD037C">
            <w:r>
              <w:t>Descrição</w:t>
            </w:r>
          </w:p>
        </w:tc>
        <w:tc>
          <w:tcPr>
            <w:tcW w:w="874" w:type="dxa"/>
          </w:tcPr>
          <w:p w14:paraId="47DDD1E0" w14:textId="77777777" w:rsidR="00FF0324" w:rsidRDefault="00FF0324" w:rsidP="00FD037C">
            <w:r>
              <w:t>Tipo de Dados</w:t>
            </w:r>
          </w:p>
        </w:tc>
        <w:tc>
          <w:tcPr>
            <w:tcW w:w="1349" w:type="dxa"/>
          </w:tcPr>
          <w:p w14:paraId="23C96780" w14:textId="77777777" w:rsidR="00FF0324" w:rsidRDefault="00FF0324" w:rsidP="00FD037C">
            <w:r>
              <w:t>Obrigatório?</w:t>
            </w:r>
          </w:p>
        </w:tc>
        <w:tc>
          <w:tcPr>
            <w:tcW w:w="1128" w:type="dxa"/>
          </w:tcPr>
          <w:p w14:paraId="00946D46" w14:textId="77777777" w:rsidR="00FF0324" w:rsidRDefault="00FF0324" w:rsidP="00FD037C">
            <w:r>
              <w:t>Chave Primária?</w:t>
            </w:r>
          </w:p>
        </w:tc>
        <w:tc>
          <w:tcPr>
            <w:tcW w:w="1604" w:type="dxa"/>
          </w:tcPr>
          <w:p w14:paraId="5930CCC0" w14:textId="77777777" w:rsidR="00FF0324" w:rsidRDefault="00FF0324" w:rsidP="00FD037C">
            <w:r>
              <w:t>Observações</w:t>
            </w:r>
          </w:p>
        </w:tc>
      </w:tr>
      <w:tr w:rsidR="00FF0324" w14:paraId="30DB9AEE" w14:textId="77777777" w:rsidTr="00FF0324">
        <w:tc>
          <w:tcPr>
            <w:tcW w:w="1625" w:type="dxa"/>
          </w:tcPr>
          <w:p w14:paraId="6CBF1F56" w14:textId="77777777" w:rsidR="00FF0324" w:rsidRDefault="00FF0324" w:rsidP="00FD037C">
            <w:r>
              <w:t>id</w:t>
            </w:r>
          </w:p>
        </w:tc>
        <w:tc>
          <w:tcPr>
            <w:tcW w:w="1914" w:type="dxa"/>
          </w:tcPr>
          <w:p w14:paraId="7B22210C" w14:textId="0FF51D19" w:rsidR="00FF0324" w:rsidRDefault="00FF0324" w:rsidP="00FD037C">
            <w:r w:rsidRPr="00FF0324">
              <w:t>Identificador único do workshop</w:t>
            </w:r>
          </w:p>
        </w:tc>
        <w:tc>
          <w:tcPr>
            <w:tcW w:w="874" w:type="dxa"/>
          </w:tcPr>
          <w:p w14:paraId="675ABE78" w14:textId="77777777" w:rsidR="00FF0324" w:rsidRDefault="00FF0324" w:rsidP="00CC23FC">
            <w:pPr>
              <w:jc w:val="center"/>
            </w:pPr>
            <w:r>
              <w:t>INT</w:t>
            </w:r>
          </w:p>
        </w:tc>
        <w:tc>
          <w:tcPr>
            <w:tcW w:w="1349" w:type="dxa"/>
          </w:tcPr>
          <w:p w14:paraId="1F49FE34" w14:textId="462CA3C8" w:rsidR="00FF0324" w:rsidRDefault="00196497" w:rsidP="00FD037C">
            <w:r>
              <w:t>sim</w:t>
            </w:r>
          </w:p>
        </w:tc>
        <w:tc>
          <w:tcPr>
            <w:tcW w:w="1128" w:type="dxa"/>
          </w:tcPr>
          <w:p w14:paraId="74A9C6FC" w14:textId="77777777" w:rsidR="00FF0324" w:rsidRDefault="00FF0324" w:rsidP="00FD037C">
            <w:r>
              <w:t>sim</w:t>
            </w:r>
          </w:p>
        </w:tc>
        <w:tc>
          <w:tcPr>
            <w:tcW w:w="1604" w:type="dxa"/>
          </w:tcPr>
          <w:p w14:paraId="3043B74C" w14:textId="2461F6B6" w:rsidR="00FF0324" w:rsidRDefault="00196497" w:rsidP="00FD037C">
            <w:r>
              <w:t>Chave primária</w:t>
            </w:r>
          </w:p>
        </w:tc>
      </w:tr>
      <w:tr w:rsidR="00FF0324" w14:paraId="4EE27F81" w14:textId="77777777" w:rsidTr="00FF0324">
        <w:tc>
          <w:tcPr>
            <w:tcW w:w="1625" w:type="dxa"/>
          </w:tcPr>
          <w:p w14:paraId="73D35867" w14:textId="039C6F8B" w:rsidR="00FF0324" w:rsidRDefault="00FF0324" w:rsidP="00FD037C">
            <w:r>
              <w:t>titulo</w:t>
            </w:r>
          </w:p>
        </w:tc>
        <w:tc>
          <w:tcPr>
            <w:tcW w:w="1914" w:type="dxa"/>
          </w:tcPr>
          <w:p w14:paraId="0DF34D40" w14:textId="49B98620" w:rsidR="00FF0324" w:rsidRDefault="00FF0324" w:rsidP="00FF0324">
            <w:r w:rsidRPr="00FF0324">
              <w:t>Título do workshop (ex: Nutrição Esportiva, Alongamento Funcional)</w:t>
            </w:r>
          </w:p>
        </w:tc>
        <w:tc>
          <w:tcPr>
            <w:tcW w:w="874" w:type="dxa"/>
          </w:tcPr>
          <w:p w14:paraId="49E73E08" w14:textId="77777777" w:rsidR="00FF0324" w:rsidRDefault="00FF0324" w:rsidP="00CC23FC">
            <w:pPr>
              <w:jc w:val="center"/>
            </w:pPr>
            <w:r>
              <w:t>VARCHAR</w:t>
            </w:r>
          </w:p>
        </w:tc>
        <w:tc>
          <w:tcPr>
            <w:tcW w:w="1349" w:type="dxa"/>
          </w:tcPr>
          <w:p w14:paraId="47439212" w14:textId="7742E6DF" w:rsidR="00FF0324" w:rsidRDefault="00196497" w:rsidP="00FD037C">
            <w:r>
              <w:t>Sim</w:t>
            </w:r>
          </w:p>
        </w:tc>
        <w:tc>
          <w:tcPr>
            <w:tcW w:w="1128" w:type="dxa"/>
          </w:tcPr>
          <w:p w14:paraId="06479C3A" w14:textId="6F930B29" w:rsidR="00FF0324" w:rsidRDefault="00196497" w:rsidP="00FD037C">
            <w:r>
              <w:t>Não</w:t>
            </w:r>
          </w:p>
        </w:tc>
        <w:tc>
          <w:tcPr>
            <w:tcW w:w="1604" w:type="dxa"/>
          </w:tcPr>
          <w:p w14:paraId="04410ED4" w14:textId="77777777" w:rsidR="00FF0324" w:rsidRDefault="00FF0324" w:rsidP="00FD037C"/>
        </w:tc>
      </w:tr>
      <w:tr w:rsidR="00FF0324" w14:paraId="053FA720" w14:textId="77777777" w:rsidTr="00FF0324">
        <w:tc>
          <w:tcPr>
            <w:tcW w:w="1625" w:type="dxa"/>
          </w:tcPr>
          <w:p w14:paraId="6242634F" w14:textId="77777777" w:rsidR="00FF0324" w:rsidRDefault="00FF0324" w:rsidP="00FD037C">
            <w:r>
              <w:t>descricao</w:t>
            </w:r>
          </w:p>
        </w:tc>
        <w:tc>
          <w:tcPr>
            <w:tcW w:w="1914" w:type="dxa"/>
          </w:tcPr>
          <w:p w14:paraId="27E8B9AC" w14:textId="537CB5E7" w:rsidR="00FF0324" w:rsidRDefault="00FF0324" w:rsidP="00FD037C">
            <w:r w:rsidRPr="00FF0324">
              <w:t>Descrição detalhada do workshop</w:t>
            </w:r>
          </w:p>
        </w:tc>
        <w:tc>
          <w:tcPr>
            <w:tcW w:w="874" w:type="dxa"/>
          </w:tcPr>
          <w:p w14:paraId="2627CB82" w14:textId="77777777" w:rsidR="00FF0324" w:rsidRDefault="00FF0324" w:rsidP="00CC23FC">
            <w:pPr>
              <w:jc w:val="center"/>
            </w:pPr>
            <w:r>
              <w:t>TEXT</w:t>
            </w:r>
          </w:p>
        </w:tc>
        <w:tc>
          <w:tcPr>
            <w:tcW w:w="1349" w:type="dxa"/>
          </w:tcPr>
          <w:p w14:paraId="5FB713C4" w14:textId="4838D9C7" w:rsidR="00FF0324" w:rsidRDefault="00196497" w:rsidP="00FD037C">
            <w:r>
              <w:t>sim</w:t>
            </w:r>
          </w:p>
        </w:tc>
        <w:tc>
          <w:tcPr>
            <w:tcW w:w="1128" w:type="dxa"/>
          </w:tcPr>
          <w:p w14:paraId="0D7E225E" w14:textId="252CFAD1" w:rsidR="00FF0324" w:rsidRDefault="00196497" w:rsidP="00FD037C">
            <w:r>
              <w:t>Não</w:t>
            </w:r>
          </w:p>
        </w:tc>
        <w:tc>
          <w:tcPr>
            <w:tcW w:w="1604" w:type="dxa"/>
          </w:tcPr>
          <w:p w14:paraId="3AF933A9" w14:textId="77777777" w:rsidR="00FF0324" w:rsidRDefault="00FF0324" w:rsidP="00FD037C"/>
        </w:tc>
      </w:tr>
      <w:tr w:rsidR="00FF0324" w14:paraId="6852F385" w14:textId="77777777" w:rsidTr="00FF0324">
        <w:tc>
          <w:tcPr>
            <w:tcW w:w="1625" w:type="dxa"/>
          </w:tcPr>
          <w:p w14:paraId="75FB2A19" w14:textId="622B6562" w:rsidR="00FF0324" w:rsidRDefault="00FF0324" w:rsidP="00FD037C">
            <w:r>
              <w:t>data_realizacao</w:t>
            </w:r>
          </w:p>
        </w:tc>
        <w:tc>
          <w:tcPr>
            <w:tcW w:w="1914" w:type="dxa"/>
          </w:tcPr>
          <w:p w14:paraId="3F8AF91E" w14:textId="1218136E" w:rsidR="00FF0324" w:rsidRDefault="00FF0324" w:rsidP="00FF0324">
            <w:r w:rsidRPr="00FF0324">
              <w:t>Data do workshop</w:t>
            </w:r>
          </w:p>
        </w:tc>
        <w:tc>
          <w:tcPr>
            <w:tcW w:w="874" w:type="dxa"/>
          </w:tcPr>
          <w:p w14:paraId="5183CD70" w14:textId="44BE9ED1" w:rsidR="00FF0324" w:rsidRDefault="00FF0324" w:rsidP="00CC23FC">
            <w:pPr>
              <w:jc w:val="center"/>
            </w:pPr>
            <w:r>
              <w:t>DATE</w:t>
            </w:r>
          </w:p>
        </w:tc>
        <w:tc>
          <w:tcPr>
            <w:tcW w:w="1349" w:type="dxa"/>
          </w:tcPr>
          <w:p w14:paraId="486D1DD9" w14:textId="43367DB3" w:rsidR="00FF0324" w:rsidRDefault="00196497" w:rsidP="00FD037C">
            <w:r>
              <w:t>Sim</w:t>
            </w:r>
          </w:p>
        </w:tc>
        <w:tc>
          <w:tcPr>
            <w:tcW w:w="1128" w:type="dxa"/>
          </w:tcPr>
          <w:p w14:paraId="1D1EF7B5" w14:textId="499EE809" w:rsidR="00FF0324" w:rsidRDefault="00196497" w:rsidP="00FD037C">
            <w:r>
              <w:t>Não</w:t>
            </w:r>
          </w:p>
        </w:tc>
        <w:tc>
          <w:tcPr>
            <w:tcW w:w="1604" w:type="dxa"/>
          </w:tcPr>
          <w:p w14:paraId="4811A77B" w14:textId="77777777" w:rsidR="00FF0324" w:rsidRDefault="00FF0324" w:rsidP="00FD037C"/>
        </w:tc>
      </w:tr>
      <w:tr w:rsidR="00FF0324" w14:paraId="3AEA4124" w14:textId="77777777" w:rsidTr="00FF0324">
        <w:tc>
          <w:tcPr>
            <w:tcW w:w="1625" w:type="dxa"/>
          </w:tcPr>
          <w:p w14:paraId="51552D5A" w14:textId="34316049" w:rsidR="00FF0324" w:rsidRDefault="00FF0324" w:rsidP="00FD037C">
            <w:r>
              <w:t>local</w:t>
            </w:r>
          </w:p>
        </w:tc>
        <w:tc>
          <w:tcPr>
            <w:tcW w:w="1914" w:type="dxa"/>
          </w:tcPr>
          <w:p w14:paraId="4BB9AF16" w14:textId="3E64A9B0" w:rsidR="00FF0324" w:rsidRDefault="00FF0324" w:rsidP="00FD037C">
            <w:r w:rsidRPr="00FF0324">
              <w:t>Local onde ocorrerá o workshop (ex: sala de eventos, ginásio)</w:t>
            </w:r>
          </w:p>
        </w:tc>
        <w:tc>
          <w:tcPr>
            <w:tcW w:w="874" w:type="dxa"/>
          </w:tcPr>
          <w:p w14:paraId="2D7EAD38" w14:textId="77777777" w:rsidR="00FF0324" w:rsidRDefault="00FF0324" w:rsidP="00CC23FC">
            <w:pPr>
              <w:jc w:val="center"/>
            </w:pPr>
            <w:r>
              <w:t>VARCHAR</w:t>
            </w:r>
          </w:p>
        </w:tc>
        <w:tc>
          <w:tcPr>
            <w:tcW w:w="1349" w:type="dxa"/>
          </w:tcPr>
          <w:p w14:paraId="6FC80918" w14:textId="0C329090" w:rsidR="00FF0324" w:rsidRDefault="00196497" w:rsidP="00FD037C">
            <w:r>
              <w:t>Sim</w:t>
            </w:r>
          </w:p>
        </w:tc>
        <w:tc>
          <w:tcPr>
            <w:tcW w:w="1128" w:type="dxa"/>
          </w:tcPr>
          <w:p w14:paraId="6811D00F" w14:textId="70387F60" w:rsidR="00FF0324" w:rsidRDefault="00196497" w:rsidP="00FD037C">
            <w:r>
              <w:t>Não</w:t>
            </w:r>
          </w:p>
        </w:tc>
        <w:tc>
          <w:tcPr>
            <w:tcW w:w="1604" w:type="dxa"/>
          </w:tcPr>
          <w:p w14:paraId="0E67B07C" w14:textId="77777777" w:rsidR="00FF0324" w:rsidRDefault="00FF0324" w:rsidP="00FD037C"/>
        </w:tc>
      </w:tr>
    </w:tbl>
    <w:p w14:paraId="50C0E214" w14:textId="77777777" w:rsidR="00F37974" w:rsidRDefault="00F37974" w:rsidP="0018673C"/>
    <w:p w14:paraId="620761F6" w14:textId="3294D096" w:rsidR="00AF5F5B" w:rsidRPr="00F00985" w:rsidRDefault="00AF5F5B" w:rsidP="00AF5F5B">
      <w:r>
        <w:rPr>
          <w:b/>
          <w:bCs/>
        </w:rPr>
        <w:t xml:space="preserve">Álbum 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625"/>
        <w:gridCol w:w="1781"/>
        <w:gridCol w:w="1089"/>
        <w:gridCol w:w="1349"/>
        <w:gridCol w:w="1113"/>
        <w:gridCol w:w="1537"/>
      </w:tblGrid>
      <w:tr w:rsidR="00AF5F5B" w14:paraId="61417E16" w14:textId="77777777" w:rsidTr="00AF5F5B">
        <w:tc>
          <w:tcPr>
            <w:tcW w:w="1625" w:type="dxa"/>
          </w:tcPr>
          <w:p w14:paraId="5045FA5A" w14:textId="77777777" w:rsidR="00AF5F5B" w:rsidRDefault="00AF5F5B" w:rsidP="00FD037C">
            <w:r>
              <w:t>Nome dos Campos</w:t>
            </w:r>
          </w:p>
        </w:tc>
        <w:tc>
          <w:tcPr>
            <w:tcW w:w="1781" w:type="dxa"/>
          </w:tcPr>
          <w:p w14:paraId="27A21C53" w14:textId="77777777" w:rsidR="00AF5F5B" w:rsidRDefault="00AF5F5B" w:rsidP="00FD037C">
            <w:r>
              <w:t>Descrição</w:t>
            </w:r>
          </w:p>
        </w:tc>
        <w:tc>
          <w:tcPr>
            <w:tcW w:w="1089" w:type="dxa"/>
          </w:tcPr>
          <w:p w14:paraId="11255686" w14:textId="77777777" w:rsidR="00AF5F5B" w:rsidRDefault="00AF5F5B" w:rsidP="00FD037C">
            <w:r>
              <w:t>Tipo de Dados</w:t>
            </w:r>
          </w:p>
        </w:tc>
        <w:tc>
          <w:tcPr>
            <w:tcW w:w="1349" w:type="dxa"/>
          </w:tcPr>
          <w:p w14:paraId="60751943" w14:textId="77777777" w:rsidR="00AF5F5B" w:rsidRDefault="00AF5F5B" w:rsidP="00FD037C">
            <w:r>
              <w:t>Obrigatório?</w:t>
            </w:r>
          </w:p>
        </w:tc>
        <w:tc>
          <w:tcPr>
            <w:tcW w:w="1113" w:type="dxa"/>
          </w:tcPr>
          <w:p w14:paraId="0756FD3B" w14:textId="77777777" w:rsidR="00AF5F5B" w:rsidRDefault="00AF5F5B" w:rsidP="00FD037C">
            <w:r>
              <w:t>Chave Primária?</w:t>
            </w:r>
          </w:p>
        </w:tc>
        <w:tc>
          <w:tcPr>
            <w:tcW w:w="1537" w:type="dxa"/>
          </w:tcPr>
          <w:p w14:paraId="2F3D6467" w14:textId="77777777" w:rsidR="00AF5F5B" w:rsidRDefault="00AF5F5B" w:rsidP="00FD037C">
            <w:r>
              <w:t>Observações</w:t>
            </w:r>
          </w:p>
        </w:tc>
      </w:tr>
      <w:tr w:rsidR="00AF5F5B" w14:paraId="4D6071CF" w14:textId="77777777" w:rsidTr="00AF5F5B">
        <w:tc>
          <w:tcPr>
            <w:tcW w:w="1625" w:type="dxa"/>
          </w:tcPr>
          <w:p w14:paraId="288EF473" w14:textId="77777777" w:rsidR="00AF5F5B" w:rsidRDefault="00AF5F5B" w:rsidP="00FD037C">
            <w:r>
              <w:t>id</w:t>
            </w:r>
          </w:p>
        </w:tc>
        <w:tc>
          <w:tcPr>
            <w:tcW w:w="1781" w:type="dxa"/>
          </w:tcPr>
          <w:p w14:paraId="0F44AD2E" w14:textId="0576389D" w:rsidR="00AF5F5B" w:rsidRDefault="00AF5F5B" w:rsidP="00FD037C">
            <w:r w:rsidRPr="00FF0324">
              <w:t xml:space="preserve">Identificador </w:t>
            </w:r>
            <w:r>
              <w:t xml:space="preserve">do álbum </w:t>
            </w:r>
          </w:p>
        </w:tc>
        <w:tc>
          <w:tcPr>
            <w:tcW w:w="1089" w:type="dxa"/>
          </w:tcPr>
          <w:p w14:paraId="58B4898A" w14:textId="77777777" w:rsidR="00AF5F5B" w:rsidRDefault="00AF5F5B" w:rsidP="00FD037C">
            <w:pPr>
              <w:jc w:val="center"/>
            </w:pPr>
            <w:r>
              <w:t>INT</w:t>
            </w:r>
          </w:p>
        </w:tc>
        <w:tc>
          <w:tcPr>
            <w:tcW w:w="1349" w:type="dxa"/>
          </w:tcPr>
          <w:p w14:paraId="210D4615" w14:textId="1E9A8BB8" w:rsidR="00AF5F5B" w:rsidRDefault="00AF5F5B" w:rsidP="00FD037C">
            <w:r>
              <w:t>Sim</w:t>
            </w:r>
          </w:p>
        </w:tc>
        <w:tc>
          <w:tcPr>
            <w:tcW w:w="1113" w:type="dxa"/>
          </w:tcPr>
          <w:p w14:paraId="15464A08" w14:textId="3E49E1BD" w:rsidR="00AF5F5B" w:rsidRDefault="00AF5F5B" w:rsidP="00FD037C">
            <w:r>
              <w:t>S</w:t>
            </w:r>
            <w:r>
              <w:t>im</w:t>
            </w:r>
          </w:p>
        </w:tc>
        <w:tc>
          <w:tcPr>
            <w:tcW w:w="1537" w:type="dxa"/>
          </w:tcPr>
          <w:p w14:paraId="4492C370" w14:textId="29413B94" w:rsidR="00AF5F5B" w:rsidRDefault="00AF5F5B" w:rsidP="00FD037C">
            <w:r>
              <w:t>Chave primária</w:t>
            </w:r>
          </w:p>
        </w:tc>
      </w:tr>
      <w:tr w:rsidR="00AF5F5B" w14:paraId="278C3B67" w14:textId="77777777" w:rsidTr="00AF5F5B">
        <w:tc>
          <w:tcPr>
            <w:tcW w:w="1625" w:type="dxa"/>
          </w:tcPr>
          <w:p w14:paraId="07FAEF0A" w14:textId="77777777" w:rsidR="00AF5F5B" w:rsidRDefault="00AF5F5B" w:rsidP="00FD037C">
            <w:r>
              <w:t>titulo</w:t>
            </w:r>
          </w:p>
        </w:tc>
        <w:tc>
          <w:tcPr>
            <w:tcW w:w="1781" w:type="dxa"/>
          </w:tcPr>
          <w:p w14:paraId="40B10822" w14:textId="1FD8040E" w:rsidR="00AF5F5B" w:rsidRDefault="00AF5F5B" w:rsidP="00FD037C">
            <w:r w:rsidRPr="00FF0324">
              <w:t xml:space="preserve">Título do </w:t>
            </w:r>
            <w:r>
              <w:t xml:space="preserve">álbum </w:t>
            </w:r>
          </w:p>
        </w:tc>
        <w:tc>
          <w:tcPr>
            <w:tcW w:w="1089" w:type="dxa"/>
          </w:tcPr>
          <w:p w14:paraId="6291CE5A" w14:textId="42A70BB0" w:rsidR="00AF5F5B" w:rsidRDefault="00AF5F5B" w:rsidP="00FD037C">
            <w:pPr>
              <w:jc w:val="center"/>
            </w:pPr>
            <w:r>
              <w:t>TEXT</w:t>
            </w:r>
          </w:p>
        </w:tc>
        <w:tc>
          <w:tcPr>
            <w:tcW w:w="1349" w:type="dxa"/>
          </w:tcPr>
          <w:p w14:paraId="0EA62FE9" w14:textId="02491B5D" w:rsidR="00AF5F5B" w:rsidRDefault="00AF5F5B" w:rsidP="00FD037C">
            <w:r>
              <w:t>Sim</w:t>
            </w:r>
          </w:p>
        </w:tc>
        <w:tc>
          <w:tcPr>
            <w:tcW w:w="1113" w:type="dxa"/>
          </w:tcPr>
          <w:p w14:paraId="1888AFA0" w14:textId="6C4698E5" w:rsidR="00AF5F5B" w:rsidRDefault="00AF5F5B" w:rsidP="00FD037C">
            <w:r>
              <w:t xml:space="preserve">Não </w:t>
            </w:r>
          </w:p>
        </w:tc>
        <w:tc>
          <w:tcPr>
            <w:tcW w:w="1537" w:type="dxa"/>
          </w:tcPr>
          <w:p w14:paraId="4EC64685" w14:textId="77777777" w:rsidR="00AF5F5B" w:rsidRDefault="00AF5F5B" w:rsidP="00FD037C"/>
        </w:tc>
      </w:tr>
      <w:tr w:rsidR="00AF5F5B" w14:paraId="5F703F4D" w14:textId="77777777" w:rsidTr="00AF5F5B">
        <w:tc>
          <w:tcPr>
            <w:tcW w:w="1625" w:type="dxa"/>
          </w:tcPr>
          <w:p w14:paraId="49CFA526" w14:textId="4CFBD700" w:rsidR="00AF5F5B" w:rsidRDefault="00AF5F5B" w:rsidP="00FD037C">
            <w:r>
              <w:t>data_upload</w:t>
            </w:r>
          </w:p>
        </w:tc>
        <w:tc>
          <w:tcPr>
            <w:tcW w:w="1781" w:type="dxa"/>
          </w:tcPr>
          <w:p w14:paraId="3DFF8EA0" w14:textId="5A3804F0" w:rsidR="00AF5F5B" w:rsidRDefault="00AF5F5B" w:rsidP="00FD037C">
            <w:r w:rsidRPr="00FF0324">
              <w:t>D</w:t>
            </w:r>
            <w:r>
              <w:t>ata de upload</w:t>
            </w:r>
          </w:p>
        </w:tc>
        <w:tc>
          <w:tcPr>
            <w:tcW w:w="1089" w:type="dxa"/>
          </w:tcPr>
          <w:p w14:paraId="100F7894" w14:textId="3EDCA131" w:rsidR="00AF5F5B" w:rsidRDefault="00AF5F5B" w:rsidP="00FD037C">
            <w:pPr>
              <w:jc w:val="center"/>
            </w:pPr>
            <w:r>
              <w:t>DATE</w:t>
            </w:r>
          </w:p>
        </w:tc>
        <w:tc>
          <w:tcPr>
            <w:tcW w:w="1349" w:type="dxa"/>
          </w:tcPr>
          <w:p w14:paraId="3C91812F" w14:textId="363670E8" w:rsidR="00AF5F5B" w:rsidRDefault="00AF5F5B" w:rsidP="00FD037C">
            <w:r>
              <w:t>sim</w:t>
            </w:r>
          </w:p>
        </w:tc>
        <w:tc>
          <w:tcPr>
            <w:tcW w:w="1113" w:type="dxa"/>
          </w:tcPr>
          <w:p w14:paraId="3515C37D" w14:textId="18B74E7F" w:rsidR="00AF5F5B" w:rsidRDefault="00AF5F5B" w:rsidP="00FD037C">
            <w:r>
              <w:t xml:space="preserve">Não </w:t>
            </w:r>
          </w:p>
        </w:tc>
        <w:tc>
          <w:tcPr>
            <w:tcW w:w="1537" w:type="dxa"/>
          </w:tcPr>
          <w:p w14:paraId="1EF95CF7" w14:textId="77777777" w:rsidR="00AF5F5B" w:rsidRDefault="00AF5F5B" w:rsidP="00FD037C"/>
        </w:tc>
      </w:tr>
    </w:tbl>
    <w:p w14:paraId="6F723764" w14:textId="41D6E550" w:rsidR="00196497" w:rsidRPr="00F00985" w:rsidRDefault="00196497" w:rsidP="00196497">
      <w:r>
        <w:rPr>
          <w:b/>
          <w:bCs/>
        </w:rPr>
        <w:br/>
        <w:t>Foto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625"/>
        <w:gridCol w:w="1781"/>
        <w:gridCol w:w="1089"/>
        <w:gridCol w:w="1349"/>
        <w:gridCol w:w="1113"/>
        <w:gridCol w:w="1537"/>
      </w:tblGrid>
      <w:tr w:rsidR="00196497" w14:paraId="3192E1A2" w14:textId="77777777" w:rsidTr="00FD037C">
        <w:tc>
          <w:tcPr>
            <w:tcW w:w="1625" w:type="dxa"/>
          </w:tcPr>
          <w:p w14:paraId="0BC3F7AF" w14:textId="77777777" w:rsidR="00196497" w:rsidRDefault="00196497" w:rsidP="00FD037C">
            <w:r>
              <w:t>Nome dos Campos</w:t>
            </w:r>
          </w:p>
        </w:tc>
        <w:tc>
          <w:tcPr>
            <w:tcW w:w="1781" w:type="dxa"/>
          </w:tcPr>
          <w:p w14:paraId="7801ADE4" w14:textId="77777777" w:rsidR="00196497" w:rsidRDefault="00196497" w:rsidP="00FD037C">
            <w:r>
              <w:t>Descrição</w:t>
            </w:r>
          </w:p>
        </w:tc>
        <w:tc>
          <w:tcPr>
            <w:tcW w:w="1089" w:type="dxa"/>
          </w:tcPr>
          <w:p w14:paraId="7379024E" w14:textId="77777777" w:rsidR="00196497" w:rsidRDefault="00196497" w:rsidP="00FD037C">
            <w:r>
              <w:t>Tipo de Dados</w:t>
            </w:r>
          </w:p>
        </w:tc>
        <w:tc>
          <w:tcPr>
            <w:tcW w:w="1349" w:type="dxa"/>
          </w:tcPr>
          <w:p w14:paraId="045A5B8E" w14:textId="77777777" w:rsidR="00196497" w:rsidRDefault="00196497" w:rsidP="00FD037C">
            <w:r>
              <w:t>Obrigatório?</w:t>
            </w:r>
          </w:p>
        </w:tc>
        <w:tc>
          <w:tcPr>
            <w:tcW w:w="1113" w:type="dxa"/>
          </w:tcPr>
          <w:p w14:paraId="19771BBF" w14:textId="77777777" w:rsidR="00196497" w:rsidRDefault="00196497" w:rsidP="00FD037C">
            <w:r>
              <w:t>Chave Primária?</w:t>
            </w:r>
          </w:p>
        </w:tc>
        <w:tc>
          <w:tcPr>
            <w:tcW w:w="1537" w:type="dxa"/>
          </w:tcPr>
          <w:p w14:paraId="09703AF8" w14:textId="77777777" w:rsidR="00196497" w:rsidRDefault="00196497" w:rsidP="00FD037C">
            <w:r>
              <w:t>Observações</w:t>
            </w:r>
          </w:p>
        </w:tc>
      </w:tr>
      <w:tr w:rsidR="00196497" w14:paraId="6CE0E244" w14:textId="77777777" w:rsidTr="00FD037C">
        <w:tc>
          <w:tcPr>
            <w:tcW w:w="1625" w:type="dxa"/>
          </w:tcPr>
          <w:p w14:paraId="6AE6DDC3" w14:textId="77777777" w:rsidR="00196497" w:rsidRDefault="00196497" w:rsidP="00FD037C">
            <w:r>
              <w:t>id</w:t>
            </w:r>
          </w:p>
        </w:tc>
        <w:tc>
          <w:tcPr>
            <w:tcW w:w="1781" w:type="dxa"/>
          </w:tcPr>
          <w:p w14:paraId="35D680D8" w14:textId="2E877FA4" w:rsidR="00196497" w:rsidRDefault="00196497" w:rsidP="00FD037C">
            <w:r w:rsidRPr="00FF0324">
              <w:t xml:space="preserve">Identificador </w:t>
            </w:r>
            <w:r>
              <w:t>d</w:t>
            </w:r>
            <w:r>
              <w:t>a foto</w:t>
            </w:r>
            <w:r>
              <w:t xml:space="preserve"> </w:t>
            </w:r>
          </w:p>
        </w:tc>
        <w:tc>
          <w:tcPr>
            <w:tcW w:w="1089" w:type="dxa"/>
          </w:tcPr>
          <w:p w14:paraId="0119B3D1" w14:textId="77777777" w:rsidR="00196497" w:rsidRDefault="00196497" w:rsidP="00FD037C">
            <w:pPr>
              <w:jc w:val="center"/>
            </w:pPr>
            <w:r>
              <w:t>INT</w:t>
            </w:r>
          </w:p>
        </w:tc>
        <w:tc>
          <w:tcPr>
            <w:tcW w:w="1349" w:type="dxa"/>
          </w:tcPr>
          <w:p w14:paraId="52140821" w14:textId="77777777" w:rsidR="00196497" w:rsidRDefault="00196497" w:rsidP="00FD037C">
            <w:r>
              <w:t>Sim</w:t>
            </w:r>
          </w:p>
        </w:tc>
        <w:tc>
          <w:tcPr>
            <w:tcW w:w="1113" w:type="dxa"/>
          </w:tcPr>
          <w:p w14:paraId="6588C476" w14:textId="77777777" w:rsidR="00196497" w:rsidRDefault="00196497" w:rsidP="00FD037C">
            <w:r>
              <w:t>Sim</w:t>
            </w:r>
          </w:p>
        </w:tc>
        <w:tc>
          <w:tcPr>
            <w:tcW w:w="1537" w:type="dxa"/>
          </w:tcPr>
          <w:p w14:paraId="4AE5CC71" w14:textId="77777777" w:rsidR="00196497" w:rsidRDefault="00196497" w:rsidP="00FD037C">
            <w:r>
              <w:t>Chave primária</w:t>
            </w:r>
          </w:p>
        </w:tc>
      </w:tr>
      <w:tr w:rsidR="00196497" w14:paraId="68BACB02" w14:textId="77777777" w:rsidTr="00FD037C">
        <w:tc>
          <w:tcPr>
            <w:tcW w:w="1625" w:type="dxa"/>
          </w:tcPr>
          <w:p w14:paraId="0A553508" w14:textId="77777777" w:rsidR="00196497" w:rsidRDefault="00196497" w:rsidP="00FD037C">
            <w:r>
              <w:t>titulo</w:t>
            </w:r>
          </w:p>
        </w:tc>
        <w:tc>
          <w:tcPr>
            <w:tcW w:w="1781" w:type="dxa"/>
          </w:tcPr>
          <w:p w14:paraId="01E01DCC" w14:textId="48F4F2C1" w:rsidR="00196497" w:rsidRDefault="00196497" w:rsidP="00FD037C">
            <w:r w:rsidRPr="00FF0324">
              <w:t>Título d</w:t>
            </w:r>
            <w:r>
              <w:t>a foto</w:t>
            </w:r>
            <w:r>
              <w:t xml:space="preserve"> </w:t>
            </w:r>
          </w:p>
        </w:tc>
        <w:tc>
          <w:tcPr>
            <w:tcW w:w="1089" w:type="dxa"/>
          </w:tcPr>
          <w:p w14:paraId="0DE3BCD5" w14:textId="77777777" w:rsidR="00196497" w:rsidRDefault="00196497" w:rsidP="00FD037C">
            <w:pPr>
              <w:jc w:val="center"/>
            </w:pPr>
            <w:r>
              <w:t>TEXT</w:t>
            </w:r>
          </w:p>
        </w:tc>
        <w:tc>
          <w:tcPr>
            <w:tcW w:w="1349" w:type="dxa"/>
          </w:tcPr>
          <w:p w14:paraId="74CFE0D0" w14:textId="77777777" w:rsidR="00196497" w:rsidRDefault="00196497" w:rsidP="00FD037C">
            <w:r>
              <w:t>Sim</w:t>
            </w:r>
          </w:p>
        </w:tc>
        <w:tc>
          <w:tcPr>
            <w:tcW w:w="1113" w:type="dxa"/>
          </w:tcPr>
          <w:p w14:paraId="65F08D90" w14:textId="77777777" w:rsidR="00196497" w:rsidRDefault="00196497" w:rsidP="00FD037C">
            <w:r>
              <w:t xml:space="preserve">Não </w:t>
            </w:r>
          </w:p>
        </w:tc>
        <w:tc>
          <w:tcPr>
            <w:tcW w:w="1537" w:type="dxa"/>
          </w:tcPr>
          <w:p w14:paraId="5873ACD8" w14:textId="77777777" w:rsidR="00196497" w:rsidRDefault="00196497" w:rsidP="00FD037C"/>
        </w:tc>
      </w:tr>
      <w:tr w:rsidR="00196497" w14:paraId="2685BEAF" w14:textId="77777777" w:rsidTr="00FD037C">
        <w:tc>
          <w:tcPr>
            <w:tcW w:w="1625" w:type="dxa"/>
          </w:tcPr>
          <w:p w14:paraId="610B052F" w14:textId="58B7AAF0" w:rsidR="00196497" w:rsidRDefault="00196497" w:rsidP="00FD037C">
            <w:r>
              <w:t>imagem</w:t>
            </w:r>
          </w:p>
        </w:tc>
        <w:tc>
          <w:tcPr>
            <w:tcW w:w="1781" w:type="dxa"/>
          </w:tcPr>
          <w:p w14:paraId="7ED2C6C5" w14:textId="7757E51C" w:rsidR="00196497" w:rsidRDefault="00196497" w:rsidP="00FD037C">
            <w:r>
              <w:t>URL da foto</w:t>
            </w:r>
          </w:p>
        </w:tc>
        <w:tc>
          <w:tcPr>
            <w:tcW w:w="1089" w:type="dxa"/>
          </w:tcPr>
          <w:p w14:paraId="77206694" w14:textId="69EDF93E" w:rsidR="00196497" w:rsidRDefault="00B0325D" w:rsidP="00FD037C">
            <w:pPr>
              <w:jc w:val="center"/>
            </w:pPr>
            <w:r>
              <w:t>TEXT</w:t>
            </w:r>
          </w:p>
        </w:tc>
        <w:tc>
          <w:tcPr>
            <w:tcW w:w="1349" w:type="dxa"/>
          </w:tcPr>
          <w:p w14:paraId="310C3513" w14:textId="77777777" w:rsidR="00196497" w:rsidRDefault="00196497" w:rsidP="00FD037C">
            <w:r>
              <w:t>sim</w:t>
            </w:r>
          </w:p>
        </w:tc>
        <w:tc>
          <w:tcPr>
            <w:tcW w:w="1113" w:type="dxa"/>
          </w:tcPr>
          <w:p w14:paraId="3C5CF6BD" w14:textId="77777777" w:rsidR="00196497" w:rsidRDefault="00196497" w:rsidP="00FD037C">
            <w:r>
              <w:t xml:space="preserve">Não </w:t>
            </w:r>
          </w:p>
        </w:tc>
        <w:tc>
          <w:tcPr>
            <w:tcW w:w="1537" w:type="dxa"/>
          </w:tcPr>
          <w:p w14:paraId="55728C85" w14:textId="77777777" w:rsidR="00196497" w:rsidRDefault="00196497" w:rsidP="00FD037C"/>
        </w:tc>
      </w:tr>
    </w:tbl>
    <w:p w14:paraId="299F88EF" w14:textId="7E2A6592" w:rsidR="0018673C" w:rsidRDefault="0018673C" w:rsidP="0018673C">
      <w:pPr>
        <w:rPr>
          <w:b/>
          <w:bCs/>
        </w:rPr>
      </w:pPr>
    </w:p>
    <w:p w14:paraId="76FA5048" w14:textId="54366FF9" w:rsidR="00AF5F5B" w:rsidRDefault="00AF5F5B" w:rsidP="0018673C">
      <w:pPr>
        <w:rPr>
          <w:b/>
          <w:bCs/>
        </w:rPr>
      </w:pPr>
      <w:r>
        <w:rPr>
          <w:b/>
          <w:bCs/>
        </w:rPr>
        <w:t>Nutrição</w:t>
      </w:r>
    </w:p>
    <w:tbl>
      <w:tblPr>
        <w:tblStyle w:val="TabelacomGrelha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1985"/>
        <w:gridCol w:w="1687"/>
        <w:gridCol w:w="1317"/>
        <w:gridCol w:w="1049"/>
        <w:gridCol w:w="1327"/>
      </w:tblGrid>
      <w:tr w:rsidR="00AF5F5B" w14:paraId="7CA73FD7" w14:textId="77777777" w:rsidTr="00AF5F5B">
        <w:tc>
          <w:tcPr>
            <w:tcW w:w="1129" w:type="dxa"/>
          </w:tcPr>
          <w:p w14:paraId="6854F60A" w14:textId="77777777" w:rsidR="0018673C" w:rsidRDefault="0018673C" w:rsidP="00FD037C">
            <w:r>
              <w:t>Nome dos Campos</w:t>
            </w:r>
          </w:p>
        </w:tc>
        <w:tc>
          <w:tcPr>
            <w:tcW w:w="1985" w:type="dxa"/>
          </w:tcPr>
          <w:p w14:paraId="1E6FC6D6" w14:textId="77777777" w:rsidR="0018673C" w:rsidRDefault="0018673C" w:rsidP="00FD037C">
            <w:r>
              <w:t>Descrição</w:t>
            </w:r>
          </w:p>
        </w:tc>
        <w:tc>
          <w:tcPr>
            <w:tcW w:w="1687" w:type="dxa"/>
          </w:tcPr>
          <w:p w14:paraId="412BB41E" w14:textId="77777777" w:rsidR="0018673C" w:rsidRDefault="0018673C" w:rsidP="00FD037C">
            <w:r>
              <w:t>Tipo de Dados</w:t>
            </w:r>
          </w:p>
        </w:tc>
        <w:tc>
          <w:tcPr>
            <w:tcW w:w="1317" w:type="dxa"/>
          </w:tcPr>
          <w:p w14:paraId="44A9BB77" w14:textId="77777777" w:rsidR="0018673C" w:rsidRDefault="0018673C" w:rsidP="00FD037C">
            <w:r>
              <w:t>Obrigatório?</w:t>
            </w:r>
          </w:p>
        </w:tc>
        <w:tc>
          <w:tcPr>
            <w:tcW w:w="1049" w:type="dxa"/>
          </w:tcPr>
          <w:p w14:paraId="3E899288" w14:textId="77777777" w:rsidR="0018673C" w:rsidRDefault="0018673C" w:rsidP="00FD037C">
            <w:r>
              <w:t>Chave Primária?</w:t>
            </w:r>
          </w:p>
        </w:tc>
        <w:tc>
          <w:tcPr>
            <w:tcW w:w="1327" w:type="dxa"/>
          </w:tcPr>
          <w:p w14:paraId="3EC73E21" w14:textId="77777777" w:rsidR="0018673C" w:rsidRDefault="0018673C" w:rsidP="00FD037C">
            <w:r>
              <w:t>Observações</w:t>
            </w:r>
          </w:p>
        </w:tc>
      </w:tr>
      <w:tr w:rsidR="00AF5F5B" w14:paraId="4604B811" w14:textId="77777777" w:rsidTr="00AF5F5B">
        <w:tc>
          <w:tcPr>
            <w:tcW w:w="1129" w:type="dxa"/>
          </w:tcPr>
          <w:p w14:paraId="374922BA" w14:textId="090CBB17" w:rsidR="0018673C" w:rsidRDefault="0018673C" w:rsidP="00FD037C">
            <w:r>
              <w:t>i</w:t>
            </w:r>
            <w:r>
              <w:t>d</w:t>
            </w:r>
          </w:p>
        </w:tc>
        <w:tc>
          <w:tcPr>
            <w:tcW w:w="1985" w:type="dxa"/>
          </w:tcPr>
          <w:p w14:paraId="0BC60AB9" w14:textId="35BAC236" w:rsidR="0018673C" w:rsidRDefault="0018673C" w:rsidP="00FD037C">
            <w:r>
              <w:t xml:space="preserve">Identificador </w:t>
            </w:r>
            <w:r>
              <w:t>de acompanhamento</w:t>
            </w:r>
          </w:p>
        </w:tc>
        <w:tc>
          <w:tcPr>
            <w:tcW w:w="1687" w:type="dxa"/>
          </w:tcPr>
          <w:p w14:paraId="479603D1" w14:textId="77777777" w:rsidR="0018673C" w:rsidRDefault="0018673C" w:rsidP="00FD037C">
            <w:pPr>
              <w:jc w:val="center"/>
            </w:pPr>
            <w:r>
              <w:t>INT</w:t>
            </w:r>
          </w:p>
        </w:tc>
        <w:tc>
          <w:tcPr>
            <w:tcW w:w="1317" w:type="dxa"/>
          </w:tcPr>
          <w:p w14:paraId="611D53FF" w14:textId="0412F200" w:rsidR="0018673C" w:rsidRDefault="00AF5F5B" w:rsidP="00FD037C">
            <w:r>
              <w:t>Sim</w:t>
            </w:r>
          </w:p>
        </w:tc>
        <w:tc>
          <w:tcPr>
            <w:tcW w:w="1049" w:type="dxa"/>
          </w:tcPr>
          <w:p w14:paraId="3D2C4D21" w14:textId="11DE8C82" w:rsidR="0018673C" w:rsidRDefault="00AF5F5B" w:rsidP="00FD037C">
            <w:r>
              <w:t>S</w:t>
            </w:r>
            <w:r w:rsidR="0018673C">
              <w:t>im</w:t>
            </w:r>
          </w:p>
        </w:tc>
        <w:tc>
          <w:tcPr>
            <w:tcW w:w="1327" w:type="dxa"/>
          </w:tcPr>
          <w:p w14:paraId="6797CF9D" w14:textId="5A62B18A" w:rsidR="0018673C" w:rsidRDefault="00AF5F5B" w:rsidP="00FD037C">
            <w:r>
              <w:t>Chave Primária</w:t>
            </w:r>
          </w:p>
        </w:tc>
      </w:tr>
      <w:tr w:rsidR="00AF5F5B" w14:paraId="0ED291EF" w14:textId="77777777" w:rsidTr="00AF5F5B">
        <w:tc>
          <w:tcPr>
            <w:tcW w:w="1129" w:type="dxa"/>
          </w:tcPr>
          <w:p w14:paraId="55360F6C" w14:textId="6E2D3002" w:rsidR="00AF5F5B" w:rsidRDefault="00AF5F5B" w:rsidP="00FD037C">
            <w:r>
              <w:t xml:space="preserve">id_nutricionista </w:t>
            </w:r>
          </w:p>
        </w:tc>
        <w:tc>
          <w:tcPr>
            <w:tcW w:w="1985" w:type="dxa"/>
          </w:tcPr>
          <w:p w14:paraId="15FA849E" w14:textId="77F1BF4F" w:rsidR="00AF5F5B" w:rsidRDefault="00AF5F5B" w:rsidP="00FD037C">
            <w:r>
              <w:t>Nutricionista responsável</w:t>
            </w:r>
          </w:p>
        </w:tc>
        <w:tc>
          <w:tcPr>
            <w:tcW w:w="1687" w:type="dxa"/>
          </w:tcPr>
          <w:p w14:paraId="46BE67D5" w14:textId="65597922" w:rsidR="00AF5F5B" w:rsidRDefault="00AF5F5B" w:rsidP="00FD037C">
            <w:pPr>
              <w:jc w:val="center"/>
            </w:pPr>
            <w:r>
              <w:t>DATE</w:t>
            </w:r>
          </w:p>
        </w:tc>
        <w:tc>
          <w:tcPr>
            <w:tcW w:w="1317" w:type="dxa"/>
          </w:tcPr>
          <w:p w14:paraId="11A22655" w14:textId="565C3E7F" w:rsidR="00AF5F5B" w:rsidRDefault="00AF5F5B" w:rsidP="00FD037C">
            <w:r>
              <w:t>Sim</w:t>
            </w:r>
          </w:p>
        </w:tc>
        <w:tc>
          <w:tcPr>
            <w:tcW w:w="1049" w:type="dxa"/>
          </w:tcPr>
          <w:p w14:paraId="14A53717" w14:textId="2180DECF" w:rsidR="00AF5F5B" w:rsidRDefault="00AF5F5B" w:rsidP="00FD037C">
            <w:r>
              <w:t xml:space="preserve">Não </w:t>
            </w:r>
          </w:p>
        </w:tc>
        <w:tc>
          <w:tcPr>
            <w:tcW w:w="1327" w:type="dxa"/>
          </w:tcPr>
          <w:p w14:paraId="213F2747" w14:textId="531A91A5" w:rsidR="00AF5F5B" w:rsidRDefault="00AF5F5B" w:rsidP="00FD037C"/>
        </w:tc>
      </w:tr>
      <w:tr w:rsidR="00AF5F5B" w14:paraId="73D200D7" w14:textId="77777777" w:rsidTr="00AF5F5B">
        <w:tc>
          <w:tcPr>
            <w:tcW w:w="1129" w:type="dxa"/>
          </w:tcPr>
          <w:p w14:paraId="3E162B95" w14:textId="61F25B7C" w:rsidR="0018673C" w:rsidRDefault="0018673C" w:rsidP="00FD037C">
            <w:r>
              <w:lastRenderedPageBreak/>
              <w:t>data</w:t>
            </w:r>
          </w:p>
        </w:tc>
        <w:tc>
          <w:tcPr>
            <w:tcW w:w="1985" w:type="dxa"/>
          </w:tcPr>
          <w:p w14:paraId="7392D0F0" w14:textId="62A66EB6" w:rsidR="0018673C" w:rsidRDefault="00AF5F5B" w:rsidP="00FD037C">
            <w:r>
              <w:t>Data da consulta</w:t>
            </w:r>
          </w:p>
        </w:tc>
        <w:tc>
          <w:tcPr>
            <w:tcW w:w="1687" w:type="dxa"/>
          </w:tcPr>
          <w:p w14:paraId="626670E9" w14:textId="77777777" w:rsidR="0018673C" w:rsidRDefault="0018673C" w:rsidP="00FD037C">
            <w:pPr>
              <w:jc w:val="center"/>
            </w:pPr>
            <w:r>
              <w:t>VARCHAR</w:t>
            </w:r>
          </w:p>
        </w:tc>
        <w:tc>
          <w:tcPr>
            <w:tcW w:w="1317" w:type="dxa"/>
          </w:tcPr>
          <w:p w14:paraId="0F067FE0" w14:textId="446DCD06" w:rsidR="0018673C" w:rsidRDefault="00AF5F5B" w:rsidP="00FD037C">
            <w:r>
              <w:t>Sim</w:t>
            </w:r>
          </w:p>
        </w:tc>
        <w:tc>
          <w:tcPr>
            <w:tcW w:w="1049" w:type="dxa"/>
          </w:tcPr>
          <w:p w14:paraId="07647711" w14:textId="29D5B7A1" w:rsidR="0018673C" w:rsidRDefault="00AF5F5B" w:rsidP="00FD037C">
            <w:r>
              <w:t xml:space="preserve">Não </w:t>
            </w:r>
          </w:p>
        </w:tc>
        <w:tc>
          <w:tcPr>
            <w:tcW w:w="1327" w:type="dxa"/>
          </w:tcPr>
          <w:p w14:paraId="34386D9D" w14:textId="77777777" w:rsidR="0018673C" w:rsidRDefault="0018673C" w:rsidP="00FD037C"/>
        </w:tc>
      </w:tr>
      <w:tr w:rsidR="00AF5F5B" w14:paraId="035DE18A" w14:textId="77777777" w:rsidTr="00AF5F5B">
        <w:tc>
          <w:tcPr>
            <w:tcW w:w="1129" w:type="dxa"/>
          </w:tcPr>
          <w:p w14:paraId="5A772C05" w14:textId="1E89018A" w:rsidR="0018673C" w:rsidRDefault="0018673C" w:rsidP="00FD037C">
            <w:r>
              <w:t>peso</w:t>
            </w:r>
          </w:p>
        </w:tc>
        <w:tc>
          <w:tcPr>
            <w:tcW w:w="1985" w:type="dxa"/>
          </w:tcPr>
          <w:p w14:paraId="28E095A8" w14:textId="77777777" w:rsidR="0018673C" w:rsidRDefault="0018673C" w:rsidP="00FD037C">
            <w:r>
              <w:t>Descrição geral da modalidade</w:t>
            </w:r>
          </w:p>
        </w:tc>
        <w:tc>
          <w:tcPr>
            <w:tcW w:w="1687" w:type="dxa"/>
          </w:tcPr>
          <w:p w14:paraId="4ADA1FB4" w14:textId="497D3A55" w:rsidR="0018673C" w:rsidRDefault="00AF5F5B" w:rsidP="00FD037C">
            <w:pPr>
              <w:jc w:val="center"/>
            </w:pPr>
            <w:r>
              <w:t>DECIMAL(5,2)</w:t>
            </w:r>
          </w:p>
        </w:tc>
        <w:tc>
          <w:tcPr>
            <w:tcW w:w="1317" w:type="dxa"/>
          </w:tcPr>
          <w:p w14:paraId="2CFF15C8" w14:textId="69709183" w:rsidR="0018673C" w:rsidRDefault="00AF5F5B" w:rsidP="00FD037C">
            <w:r>
              <w:t>Não</w:t>
            </w:r>
          </w:p>
        </w:tc>
        <w:tc>
          <w:tcPr>
            <w:tcW w:w="1049" w:type="dxa"/>
          </w:tcPr>
          <w:p w14:paraId="50F367E1" w14:textId="67FDD8AC" w:rsidR="0018673C" w:rsidRDefault="00AF5F5B" w:rsidP="00FD037C">
            <w:r>
              <w:t xml:space="preserve">Não </w:t>
            </w:r>
          </w:p>
        </w:tc>
        <w:tc>
          <w:tcPr>
            <w:tcW w:w="1327" w:type="dxa"/>
          </w:tcPr>
          <w:p w14:paraId="24E514DB" w14:textId="77777777" w:rsidR="0018673C" w:rsidRDefault="0018673C" w:rsidP="00FD037C"/>
        </w:tc>
      </w:tr>
    </w:tbl>
    <w:p w14:paraId="72D1D5D2" w14:textId="1B06233D" w:rsidR="00F37974" w:rsidRDefault="00F37974" w:rsidP="00F37974">
      <w:pPr>
        <w:rPr>
          <w:b/>
          <w:bCs/>
        </w:rPr>
      </w:pPr>
      <w:r>
        <w:rPr>
          <w:b/>
          <w:bCs/>
        </w:rPr>
        <w:br/>
      </w:r>
      <w:r>
        <w:rPr>
          <w:b/>
          <w:bCs/>
        </w:rPr>
        <w:t>Feedbacks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542"/>
        <w:gridCol w:w="1361"/>
        <w:gridCol w:w="1437"/>
        <w:gridCol w:w="1349"/>
        <w:gridCol w:w="1141"/>
        <w:gridCol w:w="1664"/>
      </w:tblGrid>
      <w:tr w:rsidR="00F37974" w14:paraId="0D4E3814" w14:textId="77777777" w:rsidTr="00584C98">
        <w:tc>
          <w:tcPr>
            <w:tcW w:w="1542" w:type="dxa"/>
          </w:tcPr>
          <w:p w14:paraId="7704D451" w14:textId="77777777" w:rsidR="00F37974" w:rsidRDefault="00F37974" w:rsidP="00584C98">
            <w:r>
              <w:t>Nome dos Campos</w:t>
            </w:r>
          </w:p>
        </w:tc>
        <w:tc>
          <w:tcPr>
            <w:tcW w:w="1288" w:type="dxa"/>
          </w:tcPr>
          <w:p w14:paraId="0F523186" w14:textId="77777777" w:rsidR="00F37974" w:rsidRDefault="00F37974" w:rsidP="00584C98">
            <w:r>
              <w:t>Descrição</w:t>
            </w:r>
          </w:p>
        </w:tc>
        <w:tc>
          <w:tcPr>
            <w:tcW w:w="1484" w:type="dxa"/>
          </w:tcPr>
          <w:p w14:paraId="5F428C2A" w14:textId="77777777" w:rsidR="00F37974" w:rsidRDefault="00F37974" w:rsidP="00584C98">
            <w:r>
              <w:t>Tipo de Dados</w:t>
            </w:r>
          </w:p>
        </w:tc>
        <w:tc>
          <w:tcPr>
            <w:tcW w:w="1349" w:type="dxa"/>
          </w:tcPr>
          <w:p w14:paraId="170800BA" w14:textId="77777777" w:rsidR="00F37974" w:rsidRDefault="00F37974" w:rsidP="00584C98">
            <w:r>
              <w:t>Obrigatório?</w:t>
            </w:r>
          </w:p>
        </w:tc>
        <w:tc>
          <w:tcPr>
            <w:tcW w:w="1146" w:type="dxa"/>
          </w:tcPr>
          <w:p w14:paraId="29108E67" w14:textId="77777777" w:rsidR="00F37974" w:rsidRDefault="00F37974" w:rsidP="00584C98">
            <w:r>
              <w:t>Chave Primária?</w:t>
            </w:r>
          </w:p>
        </w:tc>
        <w:tc>
          <w:tcPr>
            <w:tcW w:w="1685" w:type="dxa"/>
          </w:tcPr>
          <w:p w14:paraId="7B33CD0C" w14:textId="77777777" w:rsidR="00F37974" w:rsidRDefault="00F37974" w:rsidP="00584C98">
            <w:r>
              <w:t>Observações</w:t>
            </w:r>
          </w:p>
        </w:tc>
      </w:tr>
      <w:tr w:rsidR="00F37974" w14:paraId="24E27C37" w14:textId="77777777" w:rsidTr="00584C98">
        <w:tc>
          <w:tcPr>
            <w:tcW w:w="1542" w:type="dxa"/>
          </w:tcPr>
          <w:p w14:paraId="0CCA0E57" w14:textId="77777777" w:rsidR="00F37974" w:rsidRDefault="00F37974" w:rsidP="00584C98">
            <w:r>
              <w:t>id</w:t>
            </w:r>
          </w:p>
        </w:tc>
        <w:tc>
          <w:tcPr>
            <w:tcW w:w="1288" w:type="dxa"/>
          </w:tcPr>
          <w:p w14:paraId="3E94E67D" w14:textId="77777777" w:rsidR="00F37974" w:rsidRDefault="00F37974" w:rsidP="00584C98">
            <w:r>
              <w:t>Identificador do feedback</w:t>
            </w:r>
          </w:p>
        </w:tc>
        <w:tc>
          <w:tcPr>
            <w:tcW w:w="1484" w:type="dxa"/>
          </w:tcPr>
          <w:p w14:paraId="715B1CCD" w14:textId="77777777" w:rsidR="00F37974" w:rsidRDefault="00F37974" w:rsidP="00584C98">
            <w:pPr>
              <w:jc w:val="center"/>
            </w:pPr>
            <w:r>
              <w:t>INT</w:t>
            </w:r>
          </w:p>
        </w:tc>
        <w:tc>
          <w:tcPr>
            <w:tcW w:w="1349" w:type="dxa"/>
          </w:tcPr>
          <w:p w14:paraId="4F6CEB0B" w14:textId="77777777" w:rsidR="00F37974" w:rsidRDefault="00F37974" w:rsidP="00584C98">
            <w:r>
              <w:t>Sim</w:t>
            </w:r>
          </w:p>
        </w:tc>
        <w:tc>
          <w:tcPr>
            <w:tcW w:w="1146" w:type="dxa"/>
          </w:tcPr>
          <w:p w14:paraId="2081E787" w14:textId="77777777" w:rsidR="00F37974" w:rsidRDefault="00F37974" w:rsidP="00584C98">
            <w:r>
              <w:t>sim</w:t>
            </w:r>
          </w:p>
        </w:tc>
        <w:tc>
          <w:tcPr>
            <w:tcW w:w="1685" w:type="dxa"/>
          </w:tcPr>
          <w:p w14:paraId="329BFA6A" w14:textId="77777777" w:rsidR="00F37974" w:rsidRDefault="00F37974" w:rsidP="00584C98">
            <w:r>
              <w:t xml:space="preserve">Chave primária </w:t>
            </w:r>
          </w:p>
        </w:tc>
      </w:tr>
      <w:tr w:rsidR="00F37974" w14:paraId="316B2414" w14:textId="77777777" w:rsidTr="00584C98">
        <w:tc>
          <w:tcPr>
            <w:tcW w:w="1542" w:type="dxa"/>
          </w:tcPr>
          <w:p w14:paraId="1FC41D4E" w14:textId="77777777" w:rsidR="00F37974" w:rsidRDefault="00F37974" w:rsidP="00584C98">
            <w:r>
              <w:t>id_estudante</w:t>
            </w:r>
          </w:p>
        </w:tc>
        <w:tc>
          <w:tcPr>
            <w:tcW w:w="1288" w:type="dxa"/>
          </w:tcPr>
          <w:p w14:paraId="41A4EC36" w14:textId="77777777" w:rsidR="00F37974" w:rsidRDefault="00F37974" w:rsidP="00584C98">
            <w:r>
              <w:t>Aluno relacionado</w:t>
            </w:r>
          </w:p>
        </w:tc>
        <w:tc>
          <w:tcPr>
            <w:tcW w:w="1484" w:type="dxa"/>
          </w:tcPr>
          <w:p w14:paraId="6F06BA44" w14:textId="77777777" w:rsidR="00F37974" w:rsidRDefault="00F37974" w:rsidP="00584C98">
            <w:pPr>
              <w:jc w:val="center"/>
            </w:pPr>
            <w:r>
              <w:t>INT</w:t>
            </w:r>
          </w:p>
        </w:tc>
        <w:tc>
          <w:tcPr>
            <w:tcW w:w="1349" w:type="dxa"/>
          </w:tcPr>
          <w:p w14:paraId="7024BD0F" w14:textId="77777777" w:rsidR="00F37974" w:rsidRDefault="00F37974" w:rsidP="00584C98">
            <w:r>
              <w:t>Sim</w:t>
            </w:r>
          </w:p>
        </w:tc>
        <w:tc>
          <w:tcPr>
            <w:tcW w:w="1146" w:type="dxa"/>
          </w:tcPr>
          <w:p w14:paraId="4C75DA1D" w14:textId="77777777" w:rsidR="00F37974" w:rsidRDefault="00F37974" w:rsidP="00584C98">
            <w:r>
              <w:t>não</w:t>
            </w:r>
          </w:p>
        </w:tc>
        <w:tc>
          <w:tcPr>
            <w:tcW w:w="1685" w:type="dxa"/>
          </w:tcPr>
          <w:p w14:paraId="603D7981" w14:textId="77777777" w:rsidR="00F37974" w:rsidRDefault="00F37974" w:rsidP="00584C98">
            <w:r>
              <w:t>Chave Estrangeira</w:t>
            </w:r>
          </w:p>
        </w:tc>
      </w:tr>
      <w:tr w:rsidR="00F37974" w14:paraId="06DB8A4F" w14:textId="77777777" w:rsidTr="00584C98">
        <w:tc>
          <w:tcPr>
            <w:tcW w:w="1542" w:type="dxa"/>
          </w:tcPr>
          <w:p w14:paraId="7653E16A" w14:textId="77777777" w:rsidR="00F37974" w:rsidRDefault="00F37974" w:rsidP="00584C98">
            <w:r>
              <w:t>nota</w:t>
            </w:r>
          </w:p>
        </w:tc>
        <w:tc>
          <w:tcPr>
            <w:tcW w:w="1288" w:type="dxa"/>
          </w:tcPr>
          <w:p w14:paraId="0AFB8AA9" w14:textId="77777777" w:rsidR="00F37974" w:rsidRDefault="00F37974" w:rsidP="00584C98">
            <w:r>
              <w:t>Nota atribuida</w:t>
            </w:r>
          </w:p>
        </w:tc>
        <w:tc>
          <w:tcPr>
            <w:tcW w:w="1484" w:type="dxa"/>
          </w:tcPr>
          <w:p w14:paraId="6F031F47" w14:textId="77777777" w:rsidR="00F37974" w:rsidRDefault="00F37974" w:rsidP="00584C98">
            <w:pPr>
              <w:jc w:val="center"/>
            </w:pPr>
            <w:r>
              <w:t>INT</w:t>
            </w:r>
          </w:p>
        </w:tc>
        <w:tc>
          <w:tcPr>
            <w:tcW w:w="1349" w:type="dxa"/>
          </w:tcPr>
          <w:p w14:paraId="65D3D53C" w14:textId="77777777" w:rsidR="00F37974" w:rsidRDefault="00F37974" w:rsidP="00584C98">
            <w:r>
              <w:t xml:space="preserve">Não </w:t>
            </w:r>
          </w:p>
        </w:tc>
        <w:tc>
          <w:tcPr>
            <w:tcW w:w="1146" w:type="dxa"/>
          </w:tcPr>
          <w:p w14:paraId="0AA8551D" w14:textId="77777777" w:rsidR="00F37974" w:rsidRDefault="00F37974" w:rsidP="00584C98">
            <w:r>
              <w:t>não</w:t>
            </w:r>
          </w:p>
        </w:tc>
        <w:tc>
          <w:tcPr>
            <w:tcW w:w="1685" w:type="dxa"/>
          </w:tcPr>
          <w:p w14:paraId="76D5E5BD" w14:textId="77777777" w:rsidR="00F37974" w:rsidRDefault="00F37974" w:rsidP="00584C98"/>
        </w:tc>
      </w:tr>
      <w:tr w:rsidR="00F37974" w14:paraId="2D7EE8F3" w14:textId="77777777" w:rsidTr="00584C98">
        <w:tc>
          <w:tcPr>
            <w:tcW w:w="1542" w:type="dxa"/>
          </w:tcPr>
          <w:p w14:paraId="2F55BBE9" w14:textId="77777777" w:rsidR="00F37974" w:rsidRDefault="00F37974" w:rsidP="00584C98">
            <w:r>
              <w:t>comentario</w:t>
            </w:r>
          </w:p>
        </w:tc>
        <w:tc>
          <w:tcPr>
            <w:tcW w:w="1288" w:type="dxa"/>
          </w:tcPr>
          <w:p w14:paraId="0716B0DD" w14:textId="77777777" w:rsidR="00F37974" w:rsidRDefault="00F37974" w:rsidP="00584C98">
            <w:r>
              <w:t>Comentário do aluno</w:t>
            </w:r>
          </w:p>
        </w:tc>
        <w:tc>
          <w:tcPr>
            <w:tcW w:w="1484" w:type="dxa"/>
          </w:tcPr>
          <w:p w14:paraId="0C8BD240" w14:textId="77777777" w:rsidR="00F37974" w:rsidRDefault="00F37974" w:rsidP="00584C98">
            <w:pPr>
              <w:jc w:val="center"/>
            </w:pPr>
            <w:r>
              <w:t>TEXT</w:t>
            </w:r>
          </w:p>
        </w:tc>
        <w:tc>
          <w:tcPr>
            <w:tcW w:w="1349" w:type="dxa"/>
          </w:tcPr>
          <w:p w14:paraId="6B0D8B0F" w14:textId="77777777" w:rsidR="00F37974" w:rsidRDefault="00F37974" w:rsidP="00584C98">
            <w:r>
              <w:t>Sim</w:t>
            </w:r>
          </w:p>
        </w:tc>
        <w:tc>
          <w:tcPr>
            <w:tcW w:w="1146" w:type="dxa"/>
          </w:tcPr>
          <w:p w14:paraId="019CA5EE" w14:textId="77777777" w:rsidR="00F37974" w:rsidRDefault="00F37974" w:rsidP="00584C98">
            <w:r>
              <w:t>não</w:t>
            </w:r>
          </w:p>
        </w:tc>
        <w:tc>
          <w:tcPr>
            <w:tcW w:w="1685" w:type="dxa"/>
          </w:tcPr>
          <w:p w14:paraId="71964917" w14:textId="77777777" w:rsidR="00F37974" w:rsidRDefault="00F37974" w:rsidP="00584C98"/>
        </w:tc>
      </w:tr>
      <w:tr w:rsidR="00F37974" w14:paraId="2C5A3092" w14:textId="77777777" w:rsidTr="00584C98">
        <w:tc>
          <w:tcPr>
            <w:tcW w:w="1542" w:type="dxa"/>
          </w:tcPr>
          <w:p w14:paraId="78BB7F60" w14:textId="77777777" w:rsidR="00F37974" w:rsidRDefault="00F37974" w:rsidP="00584C98">
            <w:r>
              <w:t>data_feedback</w:t>
            </w:r>
          </w:p>
        </w:tc>
        <w:tc>
          <w:tcPr>
            <w:tcW w:w="1288" w:type="dxa"/>
          </w:tcPr>
          <w:p w14:paraId="4C12828E" w14:textId="77777777" w:rsidR="00F37974" w:rsidRDefault="00F37974" w:rsidP="00584C98">
            <w:r>
              <w:t>Data do feedback</w:t>
            </w:r>
          </w:p>
        </w:tc>
        <w:tc>
          <w:tcPr>
            <w:tcW w:w="1484" w:type="dxa"/>
          </w:tcPr>
          <w:p w14:paraId="7D276503" w14:textId="77777777" w:rsidR="00F37974" w:rsidRDefault="00F37974" w:rsidP="00584C98">
            <w:pPr>
              <w:jc w:val="center"/>
            </w:pPr>
            <w:r>
              <w:t>DATE</w:t>
            </w:r>
          </w:p>
        </w:tc>
        <w:tc>
          <w:tcPr>
            <w:tcW w:w="1349" w:type="dxa"/>
          </w:tcPr>
          <w:p w14:paraId="6B5B25B7" w14:textId="77777777" w:rsidR="00F37974" w:rsidRDefault="00F37974" w:rsidP="00584C98">
            <w:r>
              <w:t>Sim</w:t>
            </w:r>
          </w:p>
        </w:tc>
        <w:tc>
          <w:tcPr>
            <w:tcW w:w="1146" w:type="dxa"/>
          </w:tcPr>
          <w:p w14:paraId="22C2C09D" w14:textId="77777777" w:rsidR="00F37974" w:rsidRDefault="00F37974" w:rsidP="00584C98">
            <w:r>
              <w:t>não</w:t>
            </w:r>
          </w:p>
        </w:tc>
        <w:tc>
          <w:tcPr>
            <w:tcW w:w="1685" w:type="dxa"/>
          </w:tcPr>
          <w:p w14:paraId="24640680" w14:textId="77777777" w:rsidR="00F37974" w:rsidRDefault="00F37974" w:rsidP="00584C98"/>
        </w:tc>
      </w:tr>
    </w:tbl>
    <w:p w14:paraId="64D6F525" w14:textId="77777777" w:rsidR="00B0325D" w:rsidRDefault="00B0325D" w:rsidP="00F37974">
      <w:pPr>
        <w:rPr>
          <w:b/>
          <w:bCs/>
        </w:rPr>
      </w:pPr>
    </w:p>
    <w:p w14:paraId="14199DBC" w14:textId="697FBF33" w:rsidR="00F37974" w:rsidRPr="00FF0324" w:rsidRDefault="00F37974" w:rsidP="00F37974">
      <w:pPr>
        <w:rPr>
          <w:b/>
          <w:bCs/>
        </w:rPr>
      </w:pPr>
      <w:r w:rsidRPr="00FF0324">
        <w:rPr>
          <w:b/>
          <w:bCs/>
        </w:rPr>
        <w:t>Contactos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526"/>
        <w:gridCol w:w="1361"/>
        <w:gridCol w:w="1448"/>
        <w:gridCol w:w="1349"/>
        <w:gridCol w:w="1142"/>
        <w:gridCol w:w="1668"/>
      </w:tblGrid>
      <w:tr w:rsidR="00F37974" w14:paraId="17805415" w14:textId="77777777" w:rsidTr="00CB3414">
        <w:tc>
          <w:tcPr>
            <w:tcW w:w="1526" w:type="dxa"/>
          </w:tcPr>
          <w:p w14:paraId="35C5004D" w14:textId="77777777" w:rsidR="00F37974" w:rsidRDefault="00F37974" w:rsidP="00FC7195">
            <w:r>
              <w:t>Nome dos Campos</w:t>
            </w:r>
          </w:p>
        </w:tc>
        <w:tc>
          <w:tcPr>
            <w:tcW w:w="1361" w:type="dxa"/>
          </w:tcPr>
          <w:p w14:paraId="61A95CFE" w14:textId="77777777" w:rsidR="00F37974" w:rsidRDefault="00F37974" w:rsidP="00FC7195">
            <w:r>
              <w:t>Descrição</w:t>
            </w:r>
          </w:p>
        </w:tc>
        <w:tc>
          <w:tcPr>
            <w:tcW w:w="1448" w:type="dxa"/>
          </w:tcPr>
          <w:p w14:paraId="39616001" w14:textId="77777777" w:rsidR="00F37974" w:rsidRDefault="00F37974" w:rsidP="00FC7195">
            <w:r>
              <w:t>Tipo de Dados</w:t>
            </w:r>
          </w:p>
        </w:tc>
        <w:tc>
          <w:tcPr>
            <w:tcW w:w="1349" w:type="dxa"/>
          </w:tcPr>
          <w:p w14:paraId="67ACD722" w14:textId="77777777" w:rsidR="00F37974" w:rsidRDefault="00F37974" w:rsidP="00FC7195">
            <w:r>
              <w:t>Obrigatório?</w:t>
            </w:r>
          </w:p>
        </w:tc>
        <w:tc>
          <w:tcPr>
            <w:tcW w:w="1142" w:type="dxa"/>
          </w:tcPr>
          <w:p w14:paraId="6CC62C35" w14:textId="77777777" w:rsidR="00F37974" w:rsidRDefault="00F37974" w:rsidP="00FC7195">
            <w:r>
              <w:t>Chave Primária?</w:t>
            </w:r>
          </w:p>
        </w:tc>
        <w:tc>
          <w:tcPr>
            <w:tcW w:w="1668" w:type="dxa"/>
          </w:tcPr>
          <w:p w14:paraId="099AECEF" w14:textId="77777777" w:rsidR="00F37974" w:rsidRDefault="00F37974" w:rsidP="00FC7195">
            <w:r>
              <w:t>Observações</w:t>
            </w:r>
          </w:p>
        </w:tc>
      </w:tr>
      <w:tr w:rsidR="00F37974" w14:paraId="4102B2E2" w14:textId="77777777" w:rsidTr="00CB3414">
        <w:tc>
          <w:tcPr>
            <w:tcW w:w="1526" w:type="dxa"/>
          </w:tcPr>
          <w:p w14:paraId="31267981" w14:textId="77777777" w:rsidR="00F37974" w:rsidRDefault="00F37974" w:rsidP="00FC7195">
            <w:r>
              <w:t>id</w:t>
            </w:r>
          </w:p>
        </w:tc>
        <w:tc>
          <w:tcPr>
            <w:tcW w:w="1361" w:type="dxa"/>
          </w:tcPr>
          <w:p w14:paraId="2C101578" w14:textId="49E01323" w:rsidR="00F37974" w:rsidRDefault="00F37974" w:rsidP="00FC7195">
            <w:r>
              <w:t xml:space="preserve">Identificador do </w:t>
            </w:r>
            <w:r w:rsidR="00CB3414">
              <w:t>contato</w:t>
            </w:r>
          </w:p>
        </w:tc>
        <w:tc>
          <w:tcPr>
            <w:tcW w:w="1448" w:type="dxa"/>
          </w:tcPr>
          <w:p w14:paraId="00145AA3" w14:textId="77777777" w:rsidR="00F37974" w:rsidRDefault="00F37974" w:rsidP="00FC7195">
            <w:pPr>
              <w:jc w:val="center"/>
            </w:pPr>
            <w:r>
              <w:t>INT</w:t>
            </w:r>
          </w:p>
        </w:tc>
        <w:tc>
          <w:tcPr>
            <w:tcW w:w="1349" w:type="dxa"/>
          </w:tcPr>
          <w:p w14:paraId="27E5E1FA" w14:textId="09BD9611" w:rsidR="00F37974" w:rsidRDefault="001A5192" w:rsidP="00FC7195">
            <w:r>
              <w:t>Sim</w:t>
            </w:r>
          </w:p>
        </w:tc>
        <w:tc>
          <w:tcPr>
            <w:tcW w:w="1142" w:type="dxa"/>
          </w:tcPr>
          <w:p w14:paraId="391B0798" w14:textId="77777777" w:rsidR="00F37974" w:rsidRDefault="00F37974" w:rsidP="00FC7195">
            <w:r>
              <w:t>Sim</w:t>
            </w:r>
          </w:p>
        </w:tc>
        <w:tc>
          <w:tcPr>
            <w:tcW w:w="1668" w:type="dxa"/>
          </w:tcPr>
          <w:p w14:paraId="5CFF162D" w14:textId="77777777" w:rsidR="00F37974" w:rsidRDefault="00F37974" w:rsidP="00FC7195">
            <w:r>
              <w:t>Chave primária</w:t>
            </w:r>
          </w:p>
        </w:tc>
      </w:tr>
      <w:tr w:rsidR="00F37974" w14:paraId="0FF304E5" w14:textId="77777777" w:rsidTr="00CB3414">
        <w:tc>
          <w:tcPr>
            <w:tcW w:w="1526" w:type="dxa"/>
          </w:tcPr>
          <w:p w14:paraId="1F956F94" w14:textId="39D87B6F" w:rsidR="00F37974" w:rsidRDefault="00CB3414" w:rsidP="00FC7195">
            <w:r>
              <w:t>nome</w:t>
            </w:r>
          </w:p>
        </w:tc>
        <w:tc>
          <w:tcPr>
            <w:tcW w:w="1361" w:type="dxa"/>
          </w:tcPr>
          <w:p w14:paraId="42E654AF" w14:textId="77777777" w:rsidR="00F37974" w:rsidRDefault="00F37974" w:rsidP="00FC7195">
            <w:r>
              <w:t>Aluno relacionado</w:t>
            </w:r>
          </w:p>
        </w:tc>
        <w:tc>
          <w:tcPr>
            <w:tcW w:w="1448" w:type="dxa"/>
          </w:tcPr>
          <w:p w14:paraId="194BA833" w14:textId="259D0FCA" w:rsidR="00F37974" w:rsidRDefault="001A5192" w:rsidP="00FC7195">
            <w:pPr>
              <w:jc w:val="center"/>
            </w:pPr>
            <w:r>
              <w:t>VARCHAR</w:t>
            </w:r>
          </w:p>
        </w:tc>
        <w:tc>
          <w:tcPr>
            <w:tcW w:w="1349" w:type="dxa"/>
          </w:tcPr>
          <w:p w14:paraId="06807237" w14:textId="590CAF04" w:rsidR="00F37974" w:rsidRDefault="001A5192" w:rsidP="00FC7195">
            <w:r>
              <w:t>Sim</w:t>
            </w:r>
          </w:p>
        </w:tc>
        <w:tc>
          <w:tcPr>
            <w:tcW w:w="1142" w:type="dxa"/>
          </w:tcPr>
          <w:p w14:paraId="08AA589D" w14:textId="77777777" w:rsidR="00F37974" w:rsidRDefault="00F37974" w:rsidP="00FC7195">
            <w:r>
              <w:t>Não</w:t>
            </w:r>
          </w:p>
        </w:tc>
        <w:tc>
          <w:tcPr>
            <w:tcW w:w="1668" w:type="dxa"/>
          </w:tcPr>
          <w:p w14:paraId="0A162E18" w14:textId="1573815E" w:rsidR="00F37974" w:rsidRDefault="00F37974" w:rsidP="00FC7195"/>
        </w:tc>
      </w:tr>
      <w:tr w:rsidR="00F37974" w14:paraId="5661F21B" w14:textId="77777777" w:rsidTr="00CB3414">
        <w:tc>
          <w:tcPr>
            <w:tcW w:w="1526" w:type="dxa"/>
          </w:tcPr>
          <w:p w14:paraId="790F852D" w14:textId="160D63A5" w:rsidR="00F37974" w:rsidRDefault="00CB3414" w:rsidP="00FC7195">
            <w:r>
              <w:t>email</w:t>
            </w:r>
          </w:p>
        </w:tc>
        <w:tc>
          <w:tcPr>
            <w:tcW w:w="1361" w:type="dxa"/>
          </w:tcPr>
          <w:p w14:paraId="63751432" w14:textId="4D2C387B" w:rsidR="00F37974" w:rsidRDefault="001A5192" w:rsidP="00FC7195">
            <w:r w:rsidRPr="001A5192">
              <w:t>E-mail do remetente</w:t>
            </w:r>
          </w:p>
        </w:tc>
        <w:tc>
          <w:tcPr>
            <w:tcW w:w="1448" w:type="dxa"/>
          </w:tcPr>
          <w:p w14:paraId="1D949DF4" w14:textId="0C1D3AAB" w:rsidR="00F37974" w:rsidRDefault="001A5192" w:rsidP="00FC7195">
            <w:pPr>
              <w:jc w:val="center"/>
            </w:pPr>
            <w:r>
              <w:t>VARCHAR</w:t>
            </w:r>
          </w:p>
        </w:tc>
        <w:tc>
          <w:tcPr>
            <w:tcW w:w="1349" w:type="dxa"/>
          </w:tcPr>
          <w:p w14:paraId="697C60AC" w14:textId="7DDB1A0D" w:rsidR="00F37974" w:rsidRDefault="001A5192" w:rsidP="00FC7195">
            <w:r>
              <w:t>Sim</w:t>
            </w:r>
          </w:p>
        </w:tc>
        <w:tc>
          <w:tcPr>
            <w:tcW w:w="1142" w:type="dxa"/>
          </w:tcPr>
          <w:p w14:paraId="639587D0" w14:textId="77777777" w:rsidR="00F37974" w:rsidRDefault="00F37974" w:rsidP="00FC7195">
            <w:r>
              <w:t>Não</w:t>
            </w:r>
          </w:p>
        </w:tc>
        <w:tc>
          <w:tcPr>
            <w:tcW w:w="1668" w:type="dxa"/>
          </w:tcPr>
          <w:p w14:paraId="7A8834E3" w14:textId="77777777" w:rsidR="00F37974" w:rsidRDefault="00F37974" w:rsidP="00FC7195"/>
        </w:tc>
      </w:tr>
      <w:tr w:rsidR="00F37974" w14:paraId="4C10E4E6" w14:textId="77777777" w:rsidTr="00CB3414">
        <w:tc>
          <w:tcPr>
            <w:tcW w:w="1526" w:type="dxa"/>
          </w:tcPr>
          <w:p w14:paraId="0691E994" w14:textId="311A2DA8" w:rsidR="00F37974" w:rsidRDefault="00CB3414" w:rsidP="00FC7195">
            <w:r>
              <w:t>mensagem</w:t>
            </w:r>
          </w:p>
        </w:tc>
        <w:tc>
          <w:tcPr>
            <w:tcW w:w="1361" w:type="dxa"/>
          </w:tcPr>
          <w:p w14:paraId="26BA783B" w14:textId="4D88835F" w:rsidR="00F37974" w:rsidRDefault="001A5192" w:rsidP="00FC7195">
            <w:r w:rsidRPr="001A5192">
              <w:t>Conteúdo da mensagem enviada pelo usuário</w:t>
            </w:r>
          </w:p>
        </w:tc>
        <w:tc>
          <w:tcPr>
            <w:tcW w:w="1448" w:type="dxa"/>
          </w:tcPr>
          <w:p w14:paraId="5AA34261" w14:textId="77777777" w:rsidR="00F37974" w:rsidRDefault="00F37974" w:rsidP="00FC7195">
            <w:pPr>
              <w:jc w:val="center"/>
            </w:pPr>
            <w:r>
              <w:t>TEXT</w:t>
            </w:r>
          </w:p>
        </w:tc>
        <w:tc>
          <w:tcPr>
            <w:tcW w:w="1349" w:type="dxa"/>
          </w:tcPr>
          <w:p w14:paraId="44366000" w14:textId="3267C408" w:rsidR="00F37974" w:rsidRDefault="001A5192" w:rsidP="00FC7195">
            <w:r>
              <w:t>Sim</w:t>
            </w:r>
          </w:p>
        </w:tc>
        <w:tc>
          <w:tcPr>
            <w:tcW w:w="1142" w:type="dxa"/>
          </w:tcPr>
          <w:p w14:paraId="750DB4E4" w14:textId="77777777" w:rsidR="00F37974" w:rsidRDefault="00F37974" w:rsidP="00FC7195">
            <w:r>
              <w:t>Não</w:t>
            </w:r>
          </w:p>
        </w:tc>
        <w:tc>
          <w:tcPr>
            <w:tcW w:w="1668" w:type="dxa"/>
          </w:tcPr>
          <w:p w14:paraId="29E18751" w14:textId="77777777" w:rsidR="00F37974" w:rsidRDefault="00F37974" w:rsidP="00FC7195"/>
        </w:tc>
      </w:tr>
      <w:tr w:rsidR="001A5192" w14:paraId="371A1FF3" w14:textId="77777777" w:rsidTr="00CB3414">
        <w:tc>
          <w:tcPr>
            <w:tcW w:w="1526" w:type="dxa"/>
          </w:tcPr>
          <w:p w14:paraId="2072CC99" w14:textId="24BF9532" w:rsidR="001A5192" w:rsidRDefault="001A5192" w:rsidP="00FC7195">
            <w:r>
              <w:t>data_envio</w:t>
            </w:r>
          </w:p>
        </w:tc>
        <w:tc>
          <w:tcPr>
            <w:tcW w:w="1361" w:type="dxa"/>
          </w:tcPr>
          <w:p w14:paraId="6F1FC6F2" w14:textId="7C407AC6" w:rsidR="001A5192" w:rsidRDefault="001A5192" w:rsidP="00FC7195">
            <w:r w:rsidRPr="001A5192">
              <w:t>Data em que o contato foi realizado</w:t>
            </w:r>
          </w:p>
        </w:tc>
        <w:tc>
          <w:tcPr>
            <w:tcW w:w="1448" w:type="dxa"/>
          </w:tcPr>
          <w:p w14:paraId="3120290D" w14:textId="3E2EDC37" w:rsidR="001A5192" w:rsidRDefault="001A5192" w:rsidP="00FC7195">
            <w:pPr>
              <w:jc w:val="center"/>
            </w:pPr>
            <w:r>
              <w:t>DATE</w:t>
            </w:r>
          </w:p>
        </w:tc>
        <w:tc>
          <w:tcPr>
            <w:tcW w:w="1349" w:type="dxa"/>
          </w:tcPr>
          <w:p w14:paraId="39D3AA5F" w14:textId="3C7CC29A" w:rsidR="001A5192" w:rsidRDefault="001A5192" w:rsidP="00FC7195">
            <w:r>
              <w:t>Sim</w:t>
            </w:r>
          </w:p>
        </w:tc>
        <w:tc>
          <w:tcPr>
            <w:tcW w:w="1142" w:type="dxa"/>
          </w:tcPr>
          <w:p w14:paraId="083BBF67" w14:textId="7DBFC8F3" w:rsidR="001A5192" w:rsidRDefault="001A5192" w:rsidP="00FC7195">
            <w:r>
              <w:t>Não</w:t>
            </w:r>
          </w:p>
        </w:tc>
        <w:tc>
          <w:tcPr>
            <w:tcW w:w="1668" w:type="dxa"/>
          </w:tcPr>
          <w:p w14:paraId="772A916E" w14:textId="77777777" w:rsidR="001A5192" w:rsidRDefault="001A5192" w:rsidP="00FC7195"/>
        </w:tc>
      </w:tr>
      <w:tr w:rsidR="001A5192" w14:paraId="04DCD3E9" w14:textId="77777777" w:rsidTr="00CB3414">
        <w:tc>
          <w:tcPr>
            <w:tcW w:w="1526" w:type="dxa"/>
          </w:tcPr>
          <w:p w14:paraId="717BC868" w14:textId="3F5DD195" w:rsidR="001A5192" w:rsidRDefault="001A5192" w:rsidP="00FC7195">
            <w:r>
              <w:t>respondido</w:t>
            </w:r>
          </w:p>
        </w:tc>
        <w:tc>
          <w:tcPr>
            <w:tcW w:w="1361" w:type="dxa"/>
          </w:tcPr>
          <w:p w14:paraId="34C42C01" w14:textId="06578FB3" w:rsidR="001A5192" w:rsidRDefault="001A5192" w:rsidP="00FC7195">
            <w:r w:rsidRPr="001A5192">
              <w:t>Indica se a mensagem já foi respondida (sim/não)</w:t>
            </w:r>
          </w:p>
        </w:tc>
        <w:tc>
          <w:tcPr>
            <w:tcW w:w="1448" w:type="dxa"/>
          </w:tcPr>
          <w:p w14:paraId="64D8F442" w14:textId="4B3F8AAA" w:rsidR="001A5192" w:rsidRDefault="001A5192" w:rsidP="00FC7195">
            <w:pPr>
              <w:jc w:val="center"/>
            </w:pPr>
            <w:r>
              <w:t>VARCHAR</w:t>
            </w:r>
          </w:p>
        </w:tc>
        <w:tc>
          <w:tcPr>
            <w:tcW w:w="1349" w:type="dxa"/>
          </w:tcPr>
          <w:p w14:paraId="721F7645" w14:textId="4D1C8E07" w:rsidR="001A5192" w:rsidRDefault="001A5192" w:rsidP="00FC7195">
            <w:r>
              <w:t>Sim</w:t>
            </w:r>
          </w:p>
        </w:tc>
        <w:tc>
          <w:tcPr>
            <w:tcW w:w="1142" w:type="dxa"/>
          </w:tcPr>
          <w:p w14:paraId="3C091D4B" w14:textId="283C6FFB" w:rsidR="001A5192" w:rsidRDefault="001A5192" w:rsidP="00FC7195">
            <w:r>
              <w:t xml:space="preserve">Não </w:t>
            </w:r>
          </w:p>
        </w:tc>
        <w:tc>
          <w:tcPr>
            <w:tcW w:w="1668" w:type="dxa"/>
          </w:tcPr>
          <w:p w14:paraId="44B59333" w14:textId="77777777" w:rsidR="001A5192" w:rsidRDefault="001A5192" w:rsidP="00FC7195"/>
        </w:tc>
      </w:tr>
    </w:tbl>
    <w:p w14:paraId="195D78BF" w14:textId="46798110" w:rsidR="00CB3414" w:rsidRDefault="00CB3414" w:rsidP="001A5192">
      <w:pPr>
        <w:pStyle w:val="titulo"/>
        <w:numPr>
          <w:ilvl w:val="0"/>
          <w:numId w:val="0"/>
        </w:numPr>
        <w:ind w:left="720"/>
      </w:pPr>
      <w:bookmarkStart w:id="4" w:name="_Toc196814501"/>
    </w:p>
    <w:p w14:paraId="1F0F0D16" w14:textId="77777777" w:rsidR="00B0325D" w:rsidRDefault="00B0325D" w:rsidP="001A5192">
      <w:pPr>
        <w:pStyle w:val="titulo"/>
        <w:numPr>
          <w:ilvl w:val="0"/>
          <w:numId w:val="0"/>
        </w:numPr>
        <w:ind w:left="720"/>
      </w:pPr>
    </w:p>
    <w:p w14:paraId="030772B4" w14:textId="77777777" w:rsidR="00B0325D" w:rsidRDefault="00B0325D" w:rsidP="001A5192">
      <w:pPr>
        <w:pStyle w:val="titulo"/>
        <w:numPr>
          <w:ilvl w:val="0"/>
          <w:numId w:val="0"/>
        </w:numPr>
        <w:ind w:left="720"/>
      </w:pPr>
    </w:p>
    <w:p w14:paraId="7F9E501A" w14:textId="35FA1A9C" w:rsidR="00B0325D" w:rsidRDefault="00B0325D" w:rsidP="001A5192">
      <w:pPr>
        <w:pStyle w:val="titulo"/>
        <w:numPr>
          <w:ilvl w:val="0"/>
          <w:numId w:val="0"/>
        </w:numPr>
        <w:ind w:left="720"/>
      </w:pPr>
      <w:r>
        <w:br/>
      </w:r>
      <w:r>
        <w:br/>
      </w:r>
    </w:p>
    <w:p w14:paraId="3D29D2FE" w14:textId="45873AAA" w:rsidR="007A03FB" w:rsidRDefault="007A03FB" w:rsidP="007D55EA">
      <w:pPr>
        <w:pStyle w:val="titulo"/>
      </w:pPr>
      <w:r w:rsidRPr="007A03FB">
        <w:lastRenderedPageBreak/>
        <w:t>F</w:t>
      </w:r>
      <w:r w:rsidR="00902224">
        <w:t>í</w:t>
      </w:r>
      <w:r w:rsidRPr="007A03FB">
        <w:t>sico</w:t>
      </w:r>
      <w:bookmarkEnd w:id="4"/>
    </w:p>
    <w:p w14:paraId="089032EB" w14:textId="77777777" w:rsidR="00260C41" w:rsidRDefault="00260C41" w:rsidP="00260C41">
      <w:pPr>
        <w:pStyle w:val="PargrafodaLista"/>
        <w:rPr>
          <w:b/>
          <w:bCs/>
          <w:sz w:val="32"/>
          <w:szCs w:val="32"/>
        </w:rPr>
      </w:pPr>
    </w:p>
    <w:p w14:paraId="4B750878" w14:textId="77777777" w:rsidR="0049583E" w:rsidRPr="0049583E" w:rsidRDefault="0049583E" w:rsidP="0049583E">
      <w:pPr>
        <w:pStyle w:val="PargrafodaLista"/>
        <w:rPr>
          <w:b/>
          <w:bCs/>
          <w:sz w:val="32"/>
          <w:szCs w:val="32"/>
        </w:rPr>
      </w:pPr>
      <w:r w:rsidRPr="0049583E">
        <w:rPr>
          <w:b/>
          <w:bCs/>
          <w:sz w:val="32"/>
          <w:szCs w:val="32"/>
        </w:rPr>
        <w:t>CREATE TABLE Estudante (</w:t>
      </w:r>
    </w:p>
    <w:p w14:paraId="63D2C91F" w14:textId="77777777" w:rsidR="0049583E" w:rsidRPr="0049583E" w:rsidRDefault="0049583E" w:rsidP="0049583E">
      <w:pPr>
        <w:pStyle w:val="PargrafodaLista"/>
        <w:rPr>
          <w:b/>
          <w:bCs/>
          <w:sz w:val="32"/>
          <w:szCs w:val="32"/>
        </w:rPr>
      </w:pPr>
      <w:r w:rsidRPr="0049583E">
        <w:rPr>
          <w:b/>
          <w:bCs/>
          <w:sz w:val="32"/>
          <w:szCs w:val="32"/>
        </w:rPr>
        <w:t xml:space="preserve">    ID INT AUTO_INCREMENT PRIMARY KEY,</w:t>
      </w:r>
    </w:p>
    <w:p w14:paraId="287A88D3" w14:textId="77777777" w:rsidR="0049583E" w:rsidRPr="0049583E" w:rsidRDefault="0049583E" w:rsidP="0049583E">
      <w:pPr>
        <w:pStyle w:val="PargrafodaLista"/>
        <w:rPr>
          <w:b/>
          <w:bCs/>
          <w:sz w:val="32"/>
          <w:szCs w:val="32"/>
        </w:rPr>
      </w:pPr>
      <w:r w:rsidRPr="0049583E">
        <w:rPr>
          <w:b/>
          <w:bCs/>
          <w:sz w:val="32"/>
          <w:szCs w:val="32"/>
        </w:rPr>
        <w:t xml:space="preserve">    Nome VARCHAR(100) NOT NULL,</w:t>
      </w:r>
    </w:p>
    <w:p w14:paraId="7FDFC2F7" w14:textId="77777777" w:rsidR="0049583E" w:rsidRPr="0049583E" w:rsidRDefault="0049583E" w:rsidP="0049583E">
      <w:pPr>
        <w:pStyle w:val="PargrafodaLista"/>
        <w:rPr>
          <w:b/>
          <w:bCs/>
          <w:sz w:val="32"/>
          <w:szCs w:val="32"/>
        </w:rPr>
      </w:pPr>
      <w:r w:rsidRPr="0049583E">
        <w:rPr>
          <w:b/>
          <w:bCs/>
          <w:sz w:val="32"/>
          <w:szCs w:val="32"/>
        </w:rPr>
        <w:t xml:space="preserve">    Morada VARCHAR(255),</w:t>
      </w:r>
    </w:p>
    <w:p w14:paraId="46478666" w14:textId="77777777" w:rsidR="0049583E" w:rsidRPr="0049583E" w:rsidRDefault="0049583E" w:rsidP="0049583E">
      <w:pPr>
        <w:pStyle w:val="PargrafodaLista"/>
        <w:rPr>
          <w:b/>
          <w:bCs/>
          <w:sz w:val="32"/>
          <w:szCs w:val="32"/>
        </w:rPr>
      </w:pPr>
      <w:r w:rsidRPr="0049583E">
        <w:rPr>
          <w:b/>
          <w:bCs/>
          <w:sz w:val="32"/>
          <w:szCs w:val="32"/>
        </w:rPr>
        <w:t xml:space="preserve">    Email VARCHAR(100) NOT NULL,</w:t>
      </w:r>
    </w:p>
    <w:p w14:paraId="40FBDCE2" w14:textId="77777777" w:rsidR="0049583E" w:rsidRPr="0049583E" w:rsidRDefault="0049583E" w:rsidP="0049583E">
      <w:pPr>
        <w:pStyle w:val="PargrafodaLista"/>
        <w:rPr>
          <w:b/>
          <w:bCs/>
          <w:sz w:val="32"/>
          <w:szCs w:val="32"/>
        </w:rPr>
      </w:pPr>
      <w:r w:rsidRPr="0049583E">
        <w:rPr>
          <w:b/>
          <w:bCs/>
          <w:sz w:val="32"/>
          <w:szCs w:val="32"/>
        </w:rPr>
        <w:t xml:space="preserve">    Telefone VARCHAR(20),</w:t>
      </w:r>
    </w:p>
    <w:p w14:paraId="19559E2C" w14:textId="77777777" w:rsidR="0049583E" w:rsidRPr="0049583E" w:rsidRDefault="0049583E" w:rsidP="0049583E">
      <w:pPr>
        <w:pStyle w:val="PargrafodaLista"/>
        <w:rPr>
          <w:b/>
          <w:bCs/>
          <w:sz w:val="32"/>
          <w:szCs w:val="32"/>
        </w:rPr>
      </w:pPr>
      <w:r w:rsidRPr="0049583E">
        <w:rPr>
          <w:b/>
          <w:bCs/>
          <w:sz w:val="32"/>
          <w:szCs w:val="32"/>
        </w:rPr>
        <w:t xml:space="preserve">    Password VARCHAR(255) NOT NULL</w:t>
      </w:r>
    </w:p>
    <w:p w14:paraId="04A1D02F" w14:textId="77777777" w:rsidR="0049583E" w:rsidRPr="0049583E" w:rsidRDefault="0049583E" w:rsidP="0049583E">
      <w:pPr>
        <w:pStyle w:val="PargrafodaLista"/>
        <w:rPr>
          <w:b/>
          <w:bCs/>
          <w:sz w:val="32"/>
          <w:szCs w:val="32"/>
        </w:rPr>
      </w:pPr>
      <w:r w:rsidRPr="0049583E">
        <w:rPr>
          <w:b/>
          <w:bCs/>
          <w:sz w:val="32"/>
          <w:szCs w:val="32"/>
        </w:rPr>
        <w:t>);</w:t>
      </w:r>
    </w:p>
    <w:p w14:paraId="4EBC5884" w14:textId="77777777" w:rsidR="0049583E" w:rsidRPr="0049583E" w:rsidRDefault="0049583E" w:rsidP="0049583E">
      <w:pPr>
        <w:pStyle w:val="PargrafodaLista"/>
        <w:rPr>
          <w:b/>
          <w:bCs/>
          <w:sz w:val="32"/>
          <w:szCs w:val="32"/>
        </w:rPr>
      </w:pPr>
    </w:p>
    <w:p w14:paraId="2A9C97B2" w14:textId="77777777" w:rsidR="0049583E" w:rsidRPr="0049583E" w:rsidRDefault="0049583E" w:rsidP="0049583E">
      <w:pPr>
        <w:pStyle w:val="PargrafodaLista"/>
        <w:rPr>
          <w:b/>
          <w:bCs/>
          <w:sz w:val="32"/>
          <w:szCs w:val="32"/>
        </w:rPr>
      </w:pPr>
      <w:r w:rsidRPr="0049583E">
        <w:rPr>
          <w:b/>
          <w:bCs/>
          <w:sz w:val="32"/>
          <w:szCs w:val="32"/>
        </w:rPr>
        <w:t>CREATE TABLE Presenca (</w:t>
      </w:r>
    </w:p>
    <w:p w14:paraId="5474560A" w14:textId="77777777" w:rsidR="0049583E" w:rsidRPr="0049583E" w:rsidRDefault="0049583E" w:rsidP="0049583E">
      <w:pPr>
        <w:pStyle w:val="PargrafodaLista"/>
        <w:rPr>
          <w:b/>
          <w:bCs/>
          <w:sz w:val="32"/>
          <w:szCs w:val="32"/>
        </w:rPr>
      </w:pPr>
      <w:r w:rsidRPr="0049583E">
        <w:rPr>
          <w:b/>
          <w:bCs/>
          <w:sz w:val="32"/>
          <w:szCs w:val="32"/>
        </w:rPr>
        <w:t xml:space="preserve">    ID INT AUTO_INCREMENT PRIMARY KEY,</w:t>
      </w:r>
    </w:p>
    <w:p w14:paraId="0E159753" w14:textId="77777777" w:rsidR="0049583E" w:rsidRPr="0049583E" w:rsidRDefault="0049583E" w:rsidP="0049583E">
      <w:pPr>
        <w:pStyle w:val="PargrafodaLista"/>
        <w:rPr>
          <w:b/>
          <w:bCs/>
          <w:sz w:val="32"/>
          <w:szCs w:val="32"/>
        </w:rPr>
      </w:pPr>
      <w:r w:rsidRPr="0049583E">
        <w:rPr>
          <w:b/>
          <w:bCs/>
          <w:sz w:val="32"/>
          <w:szCs w:val="32"/>
        </w:rPr>
        <w:t xml:space="preserve">    Nome VARCHAR(100) NOT NULL,</w:t>
      </w:r>
    </w:p>
    <w:p w14:paraId="6D5B0EE3" w14:textId="77777777" w:rsidR="0049583E" w:rsidRPr="0049583E" w:rsidRDefault="0049583E" w:rsidP="0049583E">
      <w:pPr>
        <w:pStyle w:val="PargrafodaLista"/>
        <w:rPr>
          <w:b/>
          <w:bCs/>
          <w:sz w:val="32"/>
          <w:szCs w:val="32"/>
        </w:rPr>
      </w:pPr>
      <w:r w:rsidRPr="0049583E">
        <w:rPr>
          <w:b/>
          <w:bCs/>
          <w:sz w:val="32"/>
          <w:szCs w:val="32"/>
        </w:rPr>
        <w:t xml:space="preserve">    Numero_aluno INT NOT NULL,</w:t>
      </w:r>
    </w:p>
    <w:p w14:paraId="5956FC18" w14:textId="77777777" w:rsidR="0049583E" w:rsidRPr="0049583E" w:rsidRDefault="0049583E" w:rsidP="0049583E">
      <w:pPr>
        <w:pStyle w:val="PargrafodaLista"/>
        <w:rPr>
          <w:b/>
          <w:bCs/>
          <w:sz w:val="32"/>
          <w:szCs w:val="32"/>
        </w:rPr>
      </w:pPr>
      <w:r w:rsidRPr="0049583E">
        <w:rPr>
          <w:b/>
          <w:bCs/>
          <w:sz w:val="32"/>
          <w:szCs w:val="32"/>
        </w:rPr>
        <w:t xml:space="preserve">    Data DATE NOT NULL,</w:t>
      </w:r>
    </w:p>
    <w:p w14:paraId="791218A1" w14:textId="77777777" w:rsidR="0049583E" w:rsidRPr="0049583E" w:rsidRDefault="0049583E" w:rsidP="0049583E">
      <w:pPr>
        <w:pStyle w:val="PargrafodaLista"/>
        <w:rPr>
          <w:b/>
          <w:bCs/>
          <w:sz w:val="32"/>
          <w:szCs w:val="32"/>
        </w:rPr>
      </w:pPr>
      <w:r w:rsidRPr="0049583E">
        <w:rPr>
          <w:b/>
          <w:bCs/>
          <w:sz w:val="32"/>
          <w:szCs w:val="32"/>
        </w:rPr>
        <w:t xml:space="preserve">    Hora_entrada TIME NOT NULL,</w:t>
      </w:r>
    </w:p>
    <w:p w14:paraId="4647D89E" w14:textId="77777777" w:rsidR="0049583E" w:rsidRPr="0049583E" w:rsidRDefault="0049583E" w:rsidP="0049583E">
      <w:pPr>
        <w:pStyle w:val="PargrafodaLista"/>
        <w:rPr>
          <w:b/>
          <w:bCs/>
          <w:sz w:val="32"/>
          <w:szCs w:val="32"/>
        </w:rPr>
      </w:pPr>
      <w:r w:rsidRPr="0049583E">
        <w:rPr>
          <w:b/>
          <w:bCs/>
          <w:sz w:val="32"/>
          <w:szCs w:val="32"/>
        </w:rPr>
        <w:t xml:space="preserve">    Hora_saida TIME</w:t>
      </w:r>
    </w:p>
    <w:p w14:paraId="4D4DF040" w14:textId="77777777" w:rsidR="0049583E" w:rsidRPr="0049583E" w:rsidRDefault="0049583E" w:rsidP="0049583E">
      <w:pPr>
        <w:pStyle w:val="PargrafodaLista"/>
        <w:rPr>
          <w:b/>
          <w:bCs/>
          <w:sz w:val="32"/>
          <w:szCs w:val="32"/>
        </w:rPr>
      </w:pPr>
      <w:r w:rsidRPr="0049583E">
        <w:rPr>
          <w:b/>
          <w:bCs/>
          <w:sz w:val="32"/>
          <w:szCs w:val="32"/>
        </w:rPr>
        <w:t>);</w:t>
      </w:r>
    </w:p>
    <w:p w14:paraId="4206B2B3" w14:textId="77777777" w:rsidR="0049583E" w:rsidRPr="0049583E" w:rsidRDefault="0049583E" w:rsidP="0049583E">
      <w:pPr>
        <w:pStyle w:val="PargrafodaLista"/>
        <w:rPr>
          <w:b/>
          <w:bCs/>
          <w:sz w:val="32"/>
          <w:szCs w:val="32"/>
        </w:rPr>
      </w:pPr>
    </w:p>
    <w:p w14:paraId="160242A3" w14:textId="77777777" w:rsidR="0049583E" w:rsidRPr="0049583E" w:rsidRDefault="0049583E" w:rsidP="0049583E">
      <w:pPr>
        <w:pStyle w:val="PargrafodaLista"/>
        <w:rPr>
          <w:b/>
          <w:bCs/>
          <w:sz w:val="32"/>
          <w:szCs w:val="32"/>
        </w:rPr>
      </w:pPr>
      <w:r w:rsidRPr="0049583E">
        <w:rPr>
          <w:b/>
          <w:bCs/>
          <w:sz w:val="32"/>
          <w:szCs w:val="32"/>
        </w:rPr>
        <w:t>CREATE TABLE Inscricao (</w:t>
      </w:r>
    </w:p>
    <w:p w14:paraId="6FC3373C" w14:textId="77777777" w:rsidR="0049583E" w:rsidRPr="0049583E" w:rsidRDefault="0049583E" w:rsidP="0049583E">
      <w:pPr>
        <w:pStyle w:val="PargrafodaLista"/>
        <w:rPr>
          <w:b/>
          <w:bCs/>
          <w:sz w:val="32"/>
          <w:szCs w:val="32"/>
        </w:rPr>
      </w:pPr>
      <w:r w:rsidRPr="0049583E">
        <w:rPr>
          <w:b/>
          <w:bCs/>
          <w:sz w:val="32"/>
          <w:szCs w:val="32"/>
        </w:rPr>
        <w:t xml:space="preserve">    ID INT AUTO_INCREMENT PRIMARY KEY,</w:t>
      </w:r>
    </w:p>
    <w:p w14:paraId="2F2AF8B3" w14:textId="77777777" w:rsidR="0049583E" w:rsidRPr="0049583E" w:rsidRDefault="0049583E" w:rsidP="0049583E">
      <w:pPr>
        <w:pStyle w:val="PargrafodaLista"/>
        <w:rPr>
          <w:b/>
          <w:bCs/>
          <w:sz w:val="32"/>
          <w:szCs w:val="32"/>
        </w:rPr>
      </w:pPr>
      <w:r w:rsidRPr="0049583E">
        <w:rPr>
          <w:b/>
          <w:bCs/>
          <w:sz w:val="32"/>
          <w:szCs w:val="32"/>
        </w:rPr>
        <w:t xml:space="preserve">    Data DATE NOT NULL</w:t>
      </w:r>
    </w:p>
    <w:p w14:paraId="1E93C744" w14:textId="77777777" w:rsidR="0049583E" w:rsidRPr="0049583E" w:rsidRDefault="0049583E" w:rsidP="0049583E">
      <w:pPr>
        <w:pStyle w:val="PargrafodaLista"/>
        <w:rPr>
          <w:b/>
          <w:bCs/>
          <w:sz w:val="32"/>
          <w:szCs w:val="32"/>
        </w:rPr>
      </w:pPr>
      <w:r w:rsidRPr="0049583E">
        <w:rPr>
          <w:b/>
          <w:bCs/>
          <w:sz w:val="32"/>
          <w:szCs w:val="32"/>
        </w:rPr>
        <w:t>);</w:t>
      </w:r>
    </w:p>
    <w:p w14:paraId="2650462F" w14:textId="77777777" w:rsidR="0049583E" w:rsidRPr="0049583E" w:rsidRDefault="0049583E" w:rsidP="0049583E">
      <w:pPr>
        <w:pStyle w:val="PargrafodaLista"/>
        <w:rPr>
          <w:b/>
          <w:bCs/>
          <w:sz w:val="32"/>
          <w:szCs w:val="32"/>
        </w:rPr>
      </w:pPr>
    </w:p>
    <w:p w14:paraId="70A141AD" w14:textId="77777777" w:rsidR="0049583E" w:rsidRPr="0049583E" w:rsidRDefault="0049583E" w:rsidP="0049583E">
      <w:pPr>
        <w:pStyle w:val="PargrafodaLista"/>
        <w:rPr>
          <w:b/>
          <w:bCs/>
          <w:sz w:val="32"/>
          <w:szCs w:val="32"/>
        </w:rPr>
      </w:pPr>
      <w:r w:rsidRPr="0049583E">
        <w:rPr>
          <w:b/>
          <w:bCs/>
          <w:sz w:val="32"/>
          <w:szCs w:val="32"/>
        </w:rPr>
        <w:t>CREATE TABLE Plano_Inscricao (</w:t>
      </w:r>
    </w:p>
    <w:p w14:paraId="75618A6C" w14:textId="77777777" w:rsidR="0049583E" w:rsidRPr="0049583E" w:rsidRDefault="0049583E" w:rsidP="0049583E">
      <w:pPr>
        <w:pStyle w:val="PargrafodaLista"/>
        <w:rPr>
          <w:b/>
          <w:bCs/>
          <w:sz w:val="32"/>
          <w:szCs w:val="32"/>
        </w:rPr>
      </w:pPr>
      <w:r w:rsidRPr="0049583E">
        <w:rPr>
          <w:b/>
          <w:bCs/>
          <w:sz w:val="32"/>
          <w:szCs w:val="32"/>
        </w:rPr>
        <w:t xml:space="preserve">    ID INT AUTO_INCREMENT PRIMARY KEY,</w:t>
      </w:r>
    </w:p>
    <w:p w14:paraId="3A0845C0" w14:textId="77777777" w:rsidR="0049583E" w:rsidRPr="0049583E" w:rsidRDefault="0049583E" w:rsidP="0049583E">
      <w:pPr>
        <w:pStyle w:val="PargrafodaLista"/>
        <w:rPr>
          <w:b/>
          <w:bCs/>
          <w:sz w:val="32"/>
          <w:szCs w:val="32"/>
        </w:rPr>
      </w:pPr>
      <w:r w:rsidRPr="0049583E">
        <w:rPr>
          <w:b/>
          <w:bCs/>
          <w:sz w:val="32"/>
          <w:szCs w:val="32"/>
        </w:rPr>
        <w:t xml:space="preserve">    Semanal INT NOT NULL,</w:t>
      </w:r>
    </w:p>
    <w:p w14:paraId="6A689B9B" w14:textId="77777777" w:rsidR="0049583E" w:rsidRPr="0049583E" w:rsidRDefault="0049583E" w:rsidP="0049583E">
      <w:pPr>
        <w:pStyle w:val="PargrafodaLista"/>
        <w:rPr>
          <w:b/>
          <w:bCs/>
          <w:sz w:val="32"/>
          <w:szCs w:val="32"/>
        </w:rPr>
      </w:pPr>
      <w:r w:rsidRPr="0049583E">
        <w:rPr>
          <w:b/>
          <w:bCs/>
          <w:sz w:val="32"/>
          <w:szCs w:val="32"/>
        </w:rPr>
        <w:t xml:space="preserve">    Mensal DECIMAL(10,2) NOT NULL,</w:t>
      </w:r>
    </w:p>
    <w:p w14:paraId="4A2686BD" w14:textId="77777777" w:rsidR="0049583E" w:rsidRPr="0049583E" w:rsidRDefault="0049583E" w:rsidP="0049583E">
      <w:pPr>
        <w:pStyle w:val="PargrafodaLista"/>
        <w:rPr>
          <w:b/>
          <w:bCs/>
          <w:sz w:val="32"/>
          <w:szCs w:val="32"/>
        </w:rPr>
      </w:pPr>
      <w:r w:rsidRPr="0049583E">
        <w:rPr>
          <w:b/>
          <w:bCs/>
          <w:sz w:val="32"/>
          <w:szCs w:val="32"/>
        </w:rPr>
        <w:t xml:space="preserve">    Trimestral DATE NOT NULL,</w:t>
      </w:r>
    </w:p>
    <w:p w14:paraId="430BDD0C" w14:textId="77777777" w:rsidR="0049583E" w:rsidRPr="0049583E" w:rsidRDefault="0049583E" w:rsidP="0049583E">
      <w:pPr>
        <w:pStyle w:val="PargrafodaLista"/>
        <w:rPr>
          <w:b/>
          <w:bCs/>
          <w:sz w:val="32"/>
          <w:szCs w:val="32"/>
        </w:rPr>
      </w:pPr>
      <w:r w:rsidRPr="0049583E">
        <w:rPr>
          <w:b/>
          <w:bCs/>
          <w:sz w:val="32"/>
          <w:szCs w:val="32"/>
        </w:rPr>
        <w:t xml:space="preserve">    Anual DATE NOT NULL</w:t>
      </w:r>
    </w:p>
    <w:p w14:paraId="392BEDC7" w14:textId="77777777" w:rsidR="0049583E" w:rsidRPr="0049583E" w:rsidRDefault="0049583E" w:rsidP="0049583E">
      <w:pPr>
        <w:pStyle w:val="PargrafodaLista"/>
        <w:rPr>
          <w:b/>
          <w:bCs/>
          <w:sz w:val="32"/>
          <w:szCs w:val="32"/>
        </w:rPr>
      </w:pPr>
      <w:r w:rsidRPr="0049583E">
        <w:rPr>
          <w:b/>
          <w:bCs/>
          <w:sz w:val="32"/>
          <w:szCs w:val="32"/>
        </w:rPr>
        <w:t>);</w:t>
      </w:r>
    </w:p>
    <w:p w14:paraId="654DABA8" w14:textId="77777777" w:rsidR="0049583E" w:rsidRPr="0049583E" w:rsidRDefault="0049583E" w:rsidP="0049583E">
      <w:pPr>
        <w:pStyle w:val="PargrafodaLista"/>
        <w:rPr>
          <w:b/>
          <w:bCs/>
          <w:sz w:val="32"/>
          <w:szCs w:val="32"/>
        </w:rPr>
      </w:pPr>
    </w:p>
    <w:p w14:paraId="6FBF26FE" w14:textId="77777777" w:rsidR="0049583E" w:rsidRPr="0049583E" w:rsidRDefault="0049583E" w:rsidP="0049583E">
      <w:pPr>
        <w:pStyle w:val="PargrafodaLista"/>
        <w:rPr>
          <w:b/>
          <w:bCs/>
          <w:sz w:val="32"/>
          <w:szCs w:val="32"/>
        </w:rPr>
      </w:pPr>
      <w:r w:rsidRPr="0049583E">
        <w:rPr>
          <w:b/>
          <w:bCs/>
          <w:sz w:val="32"/>
          <w:szCs w:val="32"/>
        </w:rPr>
        <w:lastRenderedPageBreak/>
        <w:t>CREATE TABLE Avaliacao_Fisica (</w:t>
      </w:r>
    </w:p>
    <w:p w14:paraId="1347CBBF" w14:textId="77777777" w:rsidR="0049583E" w:rsidRPr="0049583E" w:rsidRDefault="0049583E" w:rsidP="0049583E">
      <w:pPr>
        <w:pStyle w:val="PargrafodaLista"/>
        <w:rPr>
          <w:b/>
          <w:bCs/>
          <w:sz w:val="32"/>
          <w:szCs w:val="32"/>
        </w:rPr>
      </w:pPr>
      <w:r w:rsidRPr="0049583E">
        <w:rPr>
          <w:b/>
          <w:bCs/>
          <w:sz w:val="32"/>
          <w:szCs w:val="32"/>
        </w:rPr>
        <w:t xml:space="preserve">    ID INT AUTO_INCREMENT PRIMARY KEY,</w:t>
      </w:r>
    </w:p>
    <w:p w14:paraId="44602066" w14:textId="77777777" w:rsidR="0049583E" w:rsidRPr="0049583E" w:rsidRDefault="0049583E" w:rsidP="0049583E">
      <w:pPr>
        <w:pStyle w:val="PargrafodaLista"/>
        <w:rPr>
          <w:b/>
          <w:bCs/>
          <w:sz w:val="32"/>
          <w:szCs w:val="32"/>
        </w:rPr>
      </w:pPr>
      <w:r w:rsidRPr="0049583E">
        <w:rPr>
          <w:b/>
          <w:bCs/>
          <w:sz w:val="32"/>
          <w:szCs w:val="32"/>
        </w:rPr>
        <w:t xml:space="preserve">    ID_Estudante INT NOT NULL,</w:t>
      </w:r>
    </w:p>
    <w:p w14:paraId="36C7C3DE" w14:textId="77777777" w:rsidR="0049583E" w:rsidRPr="0049583E" w:rsidRDefault="0049583E" w:rsidP="0049583E">
      <w:pPr>
        <w:pStyle w:val="PargrafodaLista"/>
        <w:rPr>
          <w:b/>
          <w:bCs/>
          <w:sz w:val="32"/>
          <w:szCs w:val="32"/>
        </w:rPr>
      </w:pPr>
      <w:r w:rsidRPr="0049583E">
        <w:rPr>
          <w:b/>
          <w:bCs/>
          <w:sz w:val="32"/>
          <w:szCs w:val="32"/>
        </w:rPr>
        <w:t xml:space="preserve">    Matricula INT NOT NULL,</w:t>
      </w:r>
    </w:p>
    <w:p w14:paraId="28B1FB2F" w14:textId="77777777" w:rsidR="0049583E" w:rsidRPr="0049583E" w:rsidRDefault="0049583E" w:rsidP="0049583E">
      <w:pPr>
        <w:pStyle w:val="PargrafodaLista"/>
        <w:rPr>
          <w:b/>
          <w:bCs/>
          <w:sz w:val="32"/>
          <w:szCs w:val="32"/>
        </w:rPr>
      </w:pPr>
      <w:r w:rsidRPr="0049583E">
        <w:rPr>
          <w:b/>
          <w:bCs/>
          <w:sz w:val="32"/>
          <w:szCs w:val="32"/>
        </w:rPr>
        <w:t xml:space="preserve">    Comentario TEXT NOT NULL,</w:t>
      </w:r>
    </w:p>
    <w:p w14:paraId="4EFE0441" w14:textId="77777777" w:rsidR="0049583E" w:rsidRPr="0049583E" w:rsidRDefault="0049583E" w:rsidP="0049583E">
      <w:pPr>
        <w:pStyle w:val="PargrafodaLista"/>
        <w:rPr>
          <w:b/>
          <w:bCs/>
          <w:sz w:val="32"/>
          <w:szCs w:val="32"/>
        </w:rPr>
      </w:pPr>
      <w:r w:rsidRPr="0049583E">
        <w:rPr>
          <w:b/>
          <w:bCs/>
          <w:sz w:val="32"/>
          <w:szCs w:val="32"/>
        </w:rPr>
        <w:t xml:space="preserve">    Data_feedback DATE NOT NULL,</w:t>
      </w:r>
    </w:p>
    <w:p w14:paraId="01F604B6" w14:textId="77777777" w:rsidR="0049583E" w:rsidRPr="0049583E" w:rsidRDefault="0049583E" w:rsidP="0049583E">
      <w:pPr>
        <w:pStyle w:val="PargrafodaLista"/>
        <w:rPr>
          <w:b/>
          <w:bCs/>
          <w:sz w:val="32"/>
          <w:szCs w:val="32"/>
        </w:rPr>
      </w:pPr>
      <w:r w:rsidRPr="0049583E">
        <w:rPr>
          <w:b/>
          <w:bCs/>
          <w:sz w:val="32"/>
          <w:szCs w:val="32"/>
        </w:rPr>
        <w:t xml:space="preserve">    FOREIGN KEY (ID_Estudante) REFERENCES Estudante(ID)</w:t>
      </w:r>
    </w:p>
    <w:p w14:paraId="561F7E73" w14:textId="77777777" w:rsidR="0049583E" w:rsidRPr="0049583E" w:rsidRDefault="0049583E" w:rsidP="0049583E">
      <w:pPr>
        <w:pStyle w:val="PargrafodaLista"/>
        <w:rPr>
          <w:b/>
          <w:bCs/>
          <w:sz w:val="32"/>
          <w:szCs w:val="32"/>
        </w:rPr>
      </w:pPr>
      <w:r w:rsidRPr="0049583E">
        <w:rPr>
          <w:b/>
          <w:bCs/>
          <w:sz w:val="32"/>
          <w:szCs w:val="32"/>
        </w:rPr>
        <w:t>);</w:t>
      </w:r>
    </w:p>
    <w:p w14:paraId="1142F4CC" w14:textId="77777777" w:rsidR="0049583E" w:rsidRPr="0049583E" w:rsidRDefault="0049583E" w:rsidP="0049583E">
      <w:pPr>
        <w:pStyle w:val="PargrafodaLista"/>
        <w:rPr>
          <w:b/>
          <w:bCs/>
          <w:sz w:val="32"/>
          <w:szCs w:val="32"/>
        </w:rPr>
      </w:pPr>
    </w:p>
    <w:p w14:paraId="50B5F99E" w14:textId="77777777" w:rsidR="0049583E" w:rsidRPr="0049583E" w:rsidRDefault="0049583E" w:rsidP="0049583E">
      <w:pPr>
        <w:pStyle w:val="PargrafodaLista"/>
        <w:rPr>
          <w:b/>
          <w:bCs/>
          <w:sz w:val="32"/>
          <w:szCs w:val="32"/>
        </w:rPr>
      </w:pPr>
      <w:r w:rsidRPr="0049583E">
        <w:rPr>
          <w:b/>
          <w:bCs/>
          <w:sz w:val="32"/>
          <w:szCs w:val="32"/>
        </w:rPr>
        <w:t>CREATE TABLE Modalidade (</w:t>
      </w:r>
    </w:p>
    <w:p w14:paraId="7036157C" w14:textId="77777777" w:rsidR="0049583E" w:rsidRPr="0049583E" w:rsidRDefault="0049583E" w:rsidP="0049583E">
      <w:pPr>
        <w:pStyle w:val="PargrafodaLista"/>
        <w:rPr>
          <w:b/>
          <w:bCs/>
          <w:sz w:val="32"/>
          <w:szCs w:val="32"/>
        </w:rPr>
      </w:pPr>
      <w:r w:rsidRPr="0049583E">
        <w:rPr>
          <w:b/>
          <w:bCs/>
          <w:sz w:val="32"/>
          <w:szCs w:val="32"/>
        </w:rPr>
        <w:t xml:space="preserve">    ID INT AUTO_INCREMENT PRIMARY KEY,</w:t>
      </w:r>
    </w:p>
    <w:p w14:paraId="65E3363F" w14:textId="77777777" w:rsidR="0049583E" w:rsidRPr="0049583E" w:rsidRDefault="0049583E" w:rsidP="0049583E">
      <w:pPr>
        <w:pStyle w:val="PargrafodaLista"/>
        <w:rPr>
          <w:b/>
          <w:bCs/>
          <w:sz w:val="32"/>
          <w:szCs w:val="32"/>
        </w:rPr>
      </w:pPr>
      <w:r w:rsidRPr="0049583E">
        <w:rPr>
          <w:b/>
          <w:bCs/>
          <w:sz w:val="32"/>
          <w:szCs w:val="32"/>
        </w:rPr>
        <w:t xml:space="preserve">    Descricao VARCHAR(255),</w:t>
      </w:r>
    </w:p>
    <w:p w14:paraId="58A506FF" w14:textId="77777777" w:rsidR="0049583E" w:rsidRPr="0049583E" w:rsidRDefault="0049583E" w:rsidP="0049583E">
      <w:pPr>
        <w:pStyle w:val="PargrafodaLista"/>
        <w:rPr>
          <w:b/>
          <w:bCs/>
          <w:sz w:val="32"/>
          <w:szCs w:val="32"/>
        </w:rPr>
      </w:pPr>
      <w:r w:rsidRPr="0049583E">
        <w:rPr>
          <w:b/>
          <w:bCs/>
          <w:sz w:val="32"/>
          <w:szCs w:val="32"/>
        </w:rPr>
        <w:t xml:space="preserve">    Titulo TEXT NOT NULL,</w:t>
      </w:r>
    </w:p>
    <w:p w14:paraId="4E0A44FE" w14:textId="77777777" w:rsidR="0049583E" w:rsidRPr="0049583E" w:rsidRDefault="0049583E" w:rsidP="0049583E">
      <w:pPr>
        <w:pStyle w:val="PargrafodaLista"/>
        <w:rPr>
          <w:b/>
          <w:bCs/>
          <w:sz w:val="32"/>
          <w:szCs w:val="32"/>
        </w:rPr>
      </w:pPr>
      <w:r w:rsidRPr="0049583E">
        <w:rPr>
          <w:b/>
          <w:bCs/>
          <w:sz w:val="32"/>
          <w:szCs w:val="32"/>
        </w:rPr>
        <w:t xml:space="preserve">    Imagem VARCHAR(255)</w:t>
      </w:r>
    </w:p>
    <w:p w14:paraId="7B05B4BD" w14:textId="77777777" w:rsidR="0049583E" w:rsidRPr="0049583E" w:rsidRDefault="0049583E" w:rsidP="0049583E">
      <w:pPr>
        <w:pStyle w:val="PargrafodaLista"/>
        <w:rPr>
          <w:b/>
          <w:bCs/>
          <w:sz w:val="32"/>
          <w:szCs w:val="32"/>
        </w:rPr>
      </w:pPr>
      <w:r w:rsidRPr="0049583E">
        <w:rPr>
          <w:b/>
          <w:bCs/>
          <w:sz w:val="32"/>
          <w:szCs w:val="32"/>
        </w:rPr>
        <w:t>);</w:t>
      </w:r>
    </w:p>
    <w:p w14:paraId="24F3A927" w14:textId="77777777" w:rsidR="0049583E" w:rsidRPr="0049583E" w:rsidRDefault="0049583E" w:rsidP="0049583E">
      <w:pPr>
        <w:pStyle w:val="PargrafodaLista"/>
        <w:rPr>
          <w:b/>
          <w:bCs/>
          <w:sz w:val="32"/>
          <w:szCs w:val="32"/>
        </w:rPr>
      </w:pPr>
    </w:p>
    <w:p w14:paraId="32AD05A0" w14:textId="77777777" w:rsidR="0049583E" w:rsidRPr="0049583E" w:rsidRDefault="0049583E" w:rsidP="0049583E">
      <w:pPr>
        <w:pStyle w:val="PargrafodaLista"/>
        <w:rPr>
          <w:b/>
          <w:bCs/>
          <w:sz w:val="32"/>
          <w:szCs w:val="32"/>
        </w:rPr>
      </w:pPr>
      <w:r w:rsidRPr="0049583E">
        <w:rPr>
          <w:b/>
          <w:bCs/>
          <w:sz w:val="32"/>
          <w:szCs w:val="32"/>
        </w:rPr>
        <w:t>CREATE TABLE Plano_Treino (</w:t>
      </w:r>
    </w:p>
    <w:p w14:paraId="32BD9767" w14:textId="77777777" w:rsidR="0049583E" w:rsidRPr="0049583E" w:rsidRDefault="0049583E" w:rsidP="0049583E">
      <w:pPr>
        <w:pStyle w:val="PargrafodaLista"/>
        <w:rPr>
          <w:b/>
          <w:bCs/>
          <w:sz w:val="32"/>
          <w:szCs w:val="32"/>
        </w:rPr>
      </w:pPr>
      <w:r w:rsidRPr="0049583E">
        <w:rPr>
          <w:b/>
          <w:bCs/>
          <w:sz w:val="32"/>
          <w:szCs w:val="32"/>
        </w:rPr>
        <w:t xml:space="preserve">    ID INT AUTO_INCREMENT PRIMARY KEY,</w:t>
      </w:r>
    </w:p>
    <w:p w14:paraId="2E6620D0" w14:textId="77777777" w:rsidR="0049583E" w:rsidRPr="0049583E" w:rsidRDefault="0049583E" w:rsidP="0049583E">
      <w:pPr>
        <w:pStyle w:val="PargrafodaLista"/>
        <w:rPr>
          <w:b/>
          <w:bCs/>
          <w:sz w:val="32"/>
          <w:szCs w:val="32"/>
        </w:rPr>
      </w:pPr>
      <w:r w:rsidRPr="0049583E">
        <w:rPr>
          <w:b/>
          <w:bCs/>
          <w:sz w:val="32"/>
          <w:szCs w:val="32"/>
        </w:rPr>
        <w:t xml:space="preserve">    Descricao TEXT NOT NULL</w:t>
      </w:r>
    </w:p>
    <w:p w14:paraId="1F058F9A" w14:textId="77777777" w:rsidR="0049583E" w:rsidRPr="0049583E" w:rsidRDefault="0049583E" w:rsidP="0049583E">
      <w:pPr>
        <w:pStyle w:val="PargrafodaLista"/>
        <w:rPr>
          <w:b/>
          <w:bCs/>
          <w:sz w:val="32"/>
          <w:szCs w:val="32"/>
        </w:rPr>
      </w:pPr>
      <w:r w:rsidRPr="0049583E">
        <w:rPr>
          <w:b/>
          <w:bCs/>
          <w:sz w:val="32"/>
          <w:szCs w:val="32"/>
        </w:rPr>
        <w:t>);</w:t>
      </w:r>
    </w:p>
    <w:p w14:paraId="3362B7BA" w14:textId="77777777" w:rsidR="0049583E" w:rsidRPr="0049583E" w:rsidRDefault="0049583E" w:rsidP="0049583E">
      <w:pPr>
        <w:pStyle w:val="PargrafodaLista"/>
        <w:rPr>
          <w:b/>
          <w:bCs/>
          <w:sz w:val="32"/>
          <w:szCs w:val="32"/>
        </w:rPr>
      </w:pPr>
    </w:p>
    <w:p w14:paraId="6D2F178F" w14:textId="77777777" w:rsidR="0049583E" w:rsidRPr="0049583E" w:rsidRDefault="0049583E" w:rsidP="0049583E">
      <w:pPr>
        <w:pStyle w:val="PargrafodaLista"/>
        <w:rPr>
          <w:b/>
          <w:bCs/>
          <w:sz w:val="32"/>
          <w:szCs w:val="32"/>
        </w:rPr>
      </w:pPr>
      <w:r w:rsidRPr="0049583E">
        <w:rPr>
          <w:b/>
          <w:bCs/>
          <w:sz w:val="32"/>
          <w:szCs w:val="32"/>
        </w:rPr>
        <w:t>CREATE TABLE Nutricao (</w:t>
      </w:r>
    </w:p>
    <w:p w14:paraId="42A7C39B" w14:textId="77777777" w:rsidR="0049583E" w:rsidRPr="0049583E" w:rsidRDefault="0049583E" w:rsidP="0049583E">
      <w:pPr>
        <w:pStyle w:val="PargrafodaLista"/>
        <w:rPr>
          <w:b/>
          <w:bCs/>
          <w:sz w:val="32"/>
          <w:szCs w:val="32"/>
        </w:rPr>
      </w:pPr>
      <w:r w:rsidRPr="0049583E">
        <w:rPr>
          <w:b/>
          <w:bCs/>
          <w:sz w:val="32"/>
          <w:szCs w:val="32"/>
        </w:rPr>
        <w:t xml:space="preserve">    ID INT AUTO_INCREMENT PRIMARY KEY,</w:t>
      </w:r>
    </w:p>
    <w:p w14:paraId="3907F87C" w14:textId="77777777" w:rsidR="0049583E" w:rsidRPr="0049583E" w:rsidRDefault="0049583E" w:rsidP="0049583E">
      <w:pPr>
        <w:pStyle w:val="PargrafodaLista"/>
        <w:rPr>
          <w:b/>
          <w:bCs/>
          <w:sz w:val="32"/>
          <w:szCs w:val="32"/>
        </w:rPr>
      </w:pPr>
      <w:r w:rsidRPr="0049583E">
        <w:rPr>
          <w:b/>
          <w:bCs/>
          <w:sz w:val="32"/>
          <w:szCs w:val="32"/>
        </w:rPr>
        <w:t xml:space="preserve">    Data DATE NOT NULL,</w:t>
      </w:r>
    </w:p>
    <w:p w14:paraId="01D48B76" w14:textId="77777777" w:rsidR="0049583E" w:rsidRPr="0049583E" w:rsidRDefault="0049583E" w:rsidP="0049583E">
      <w:pPr>
        <w:pStyle w:val="PargrafodaLista"/>
        <w:rPr>
          <w:b/>
          <w:bCs/>
          <w:sz w:val="32"/>
          <w:szCs w:val="32"/>
        </w:rPr>
      </w:pPr>
      <w:r w:rsidRPr="0049583E">
        <w:rPr>
          <w:b/>
          <w:bCs/>
          <w:sz w:val="32"/>
          <w:szCs w:val="32"/>
        </w:rPr>
        <w:t xml:space="preserve">    Peso DECIMAL(5,2),</w:t>
      </w:r>
    </w:p>
    <w:p w14:paraId="51F6DC3F" w14:textId="77777777" w:rsidR="0049583E" w:rsidRPr="0049583E" w:rsidRDefault="0049583E" w:rsidP="0049583E">
      <w:pPr>
        <w:pStyle w:val="PargrafodaLista"/>
        <w:rPr>
          <w:b/>
          <w:bCs/>
          <w:sz w:val="32"/>
          <w:szCs w:val="32"/>
        </w:rPr>
      </w:pPr>
      <w:r w:rsidRPr="0049583E">
        <w:rPr>
          <w:b/>
          <w:bCs/>
          <w:sz w:val="32"/>
          <w:szCs w:val="32"/>
        </w:rPr>
        <w:t xml:space="preserve">    ID_Estudante INT NOT NULL,</w:t>
      </w:r>
    </w:p>
    <w:p w14:paraId="066C4771" w14:textId="77777777" w:rsidR="0049583E" w:rsidRPr="0049583E" w:rsidRDefault="0049583E" w:rsidP="0049583E">
      <w:pPr>
        <w:pStyle w:val="PargrafodaLista"/>
        <w:rPr>
          <w:b/>
          <w:bCs/>
          <w:sz w:val="32"/>
          <w:szCs w:val="32"/>
        </w:rPr>
      </w:pPr>
      <w:r w:rsidRPr="0049583E">
        <w:rPr>
          <w:b/>
          <w:bCs/>
          <w:sz w:val="32"/>
          <w:szCs w:val="32"/>
        </w:rPr>
        <w:t xml:space="preserve">    ID_Nutricionista INT NOT NULL,</w:t>
      </w:r>
    </w:p>
    <w:p w14:paraId="02FD6969" w14:textId="77777777" w:rsidR="0049583E" w:rsidRPr="0049583E" w:rsidRDefault="0049583E" w:rsidP="0049583E">
      <w:pPr>
        <w:pStyle w:val="PargrafodaLista"/>
        <w:rPr>
          <w:b/>
          <w:bCs/>
          <w:sz w:val="32"/>
          <w:szCs w:val="32"/>
        </w:rPr>
      </w:pPr>
      <w:r w:rsidRPr="0049583E">
        <w:rPr>
          <w:b/>
          <w:bCs/>
          <w:sz w:val="32"/>
          <w:szCs w:val="32"/>
        </w:rPr>
        <w:t xml:space="preserve">    FOREIGN KEY (ID_Estudante) REFERENCES Estudante(ID)</w:t>
      </w:r>
    </w:p>
    <w:p w14:paraId="4EC18CD4" w14:textId="77777777" w:rsidR="0049583E" w:rsidRPr="0049583E" w:rsidRDefault="0049583E" w:rsidP="0049583E">
      <w:pPr>
        <w:pStyle w:val="PargrafodaLista"/>
        <w:rPr>
          <w:b/>
          <w:bCs/>
          <w:sz w:val="32"/>
          <w:szCs w:val="32"/>
        </w:rPr>
      </w:pPr>
      <w:r w:rsidRPr="0049583E">
        <w:rPr>
          <w:b/>
          <w:bCs/>
          <w:sz w:val="32"/>
          <w:szCs w:val="32"/>
        </w:rPr>
        <w:t>);</w:t>
      </w:r>
    </w:p>
    <w:p w14:paraId="724476E2" w14:textId="77777777" w:rsidR="0049583E" w:rsidRPr="0049583E" w:rsidRDefault="0049583E" w:rsidP="0049583E">
      <w:pPr>
        <w:pStyle w:val="PargrafodaLista"/>
        <w:rPr>
          <w:b/>
          <w:bCs/>
          <w:sz w:val="32"/>
          <w:szCs w:val="32"/>
        </w:rPr>
      </w:pPr>
    </w:p>
    <w:p w14:paraId="4791B316" w14:textId="77777777" w:rsidR="0049583E" w:rsidRPr="0049583E" w:rsidRDefault="0049583E" w:rsidP="0049583E">
      <w:pPr>
        <w:pStyle w:val="PargrafodaLista"/>
        <w:rPr>
          <w:b/>
          <w:bCs/>
          <w:sz w:val="32"/>
          <w:szCs w:val="32"/>
        </w:rPr>
      </w:pPr>
      <w:r w:rsidRPr="0049583E">
        <w:rPr>
          <w:b/>
          <w:bCs/>
          <w:sz w:val="32"/>
          <w:szCs w:val="32"/>
        </w:rPr>
        <w:t>CREATE TABLE Evento (</w:t>
      </w:r>
    </w:p>
    <w:p w14:paraId="3B903DEA" w14:textId="77777777" w:rsidR="0049583E" w:rsidRPr="0049583E" w:rsidRDefault="0049583E" w:rsidP="0049583E">
      <w:pPr>
        <w:pStyle w:val="PargrafodaLista"/>
        <w:rPr>
          <w:b/>
          <w:bCs/>
          <w:sz w:val="32"/>
          <w:szCs w:val="32"/>
        </w:rPr>
      </w:pPr>
      <w:r w:rsidRPr="0049583E">
        <w:rPr>
          <w:b/>
          <w:bCs/>
          <w:sz w:val="32"/>
          <w:szCs w:val="32"/>
        </w:rPr>
        <w:t xml:space="preserve">    ID INT AUTO_INCREMENT PRIMARY KEY,</w:t>
      </w:r>
    </w:p>
    <w:p w14:paraId="27A41B91" w14:textId="77777777" w:rsidR="0049583E" w:rsidRPr="0049583E" w:rsidRDefault="0049583E" w:rsidP="0049583E">
      <w:pPr>
        <w:pStyle w:val="PargrafodaLista"/>
        <w:rPr>
          <w:b/>
          <w:bCs/>
          <w:sz w:val="32"/>
          <w:szCs w:val="32"/>
        </w:rPr>
      </w:pPr>
      <w:r w:rsidRPr="0049583E">
        <w:rPr>
          <w:b/>
          <w:bCs/>
          <w:sz w:val="32"/>
          <w:szCs w:val="32"/>
        </w:rPr>
        <w:t xml:space="preserve">    Descricao TEXT NOT NULL,</w:t>
      </w:r>
    </w:p>
    <w:p w14:paraId="5DC2502F" w14:textId="77777777" w:rsidR="0049583E" w:rsidRPr="0049583E" w:rsidRDefault="0049583E" w:rsidP="0049583E">
      <w:pPr>
        <w:pStyle w:val="PargrafodaLista"/>
        <w:rPr>
          <w:b/>
          <w:bCs/>
          <w:sz w:val="32"/>
          <w:szCs w:val="32"/>
        </w:rPr>
      </w:pPr>
      <w:r w:rsidRPr="0049583E">
        <w:rPr>
          <w:b/>
          <w:bCs/>
          <w:sz w:val="32"/>
          <w:szCs w:val="32"/>
        </w:rPr>
        <w:lastRenderedPageBreak/>
        <w:t xml:space="preserve">    Data DATE NOT NULL,</w:t>
      </w:r>
    </w:p>
    <w:p w14:paraId="028AF1FF" w14:textId="77777777" w:rsidR="0049583E" w:rsidRPr="0049583E" w:rsidRDefault="0049583E" w:rsidP="0049583E">
      <w:pPr>
        <w:pStyle w:val="PargrafodaLista"/>
        <w:rPr>
          <w:b/>
          <w:bCs/>
          <w:sz w:val="32"/>
          <w:szCs w:val="32"/>
        </w:rPr>
      </w:pPr>
      <w:r w:rsidRPr="0049583E">
        <w:rPr>
          <w:b/>
          <w:bCs/>
          <w:sz w:val="32"/>
          <w:szCs w:val="32"/>
        </w:rPr>
        <w:t xml:space="preserve">    Titulo TEXT NOT NULL,</w:t>
      </w:r>
    </w:p>
    <w:p w14:paraId="27726BBA" w14:textId="77777777" w:rsidR="0049583E" w:rsidRPr="0049583E" w:rsidRDefault="0049583E" w:rsidP="0049583E">
      <w:pPr>
        <w:pStyle w:val="PargrafodaLista"/>
        <w:rPr>
          <w:b/>
          <w:bCs/>
          <w:sz w:val="32"/>
          <w:szCs w:val="32"/>
        </w:rPr>
      </w:pPr>
      <w:r w:rsidRPr="0049583E">
        <w:rPr>
          <w:b/>
          <w:bCs/>
          <w:sz w:val="32"/>
          <w:szCs w:val="32"/>
        </w:rPr>
        <w:t xml:space="preserve">    Imagem_Evento VARCHAR(255) NOT NULL,</w:t>
      </w:r>
    </w:p>
    <w:p w14:paraId="6B9B78DD" w14:textId="77777777" w:rsidR="0049583E" w:rsidRPr="0049583E" w:rsidRDefault="0049583E" w:rsidP="0049583E">
      <w:pPr>
        <w:pStyle w:val="PargrafodaLista"/>
        <w:rPr>
          <w:b/>
          <w:bCs/>
          <w:sz w:val="32"/>
          <w:szCs w:val="32"/>
        </w:rPr>
      </w:pPr>
      <w:r w:rsidRPr="0049583E">
        <w:rPr>
          <w:b/>
          <w:bCs/>
          <w:sz w:val="32"/>
          <w:szCs w:val="32"/>
        </w:rPr>
        <w:t xml:space="preserve">    Hora_inicio TIME NOT NULL,</w:t>
      </w:r>
    </w:p>
    <w:p w14:paraId="4678B344" w14:textId="77777777" w:rsidR="0049583E" w:rsidRPr="0049583E" w:rsidRDefault="0049583E" w:rsidP="0049583E">
      <w:pPr>
        <w:pStyle w:val="PargrafodaLista"/>
        <w:rPr>
          <w:b/>
          <w:bCs/>
          <w:sz w:val="32"/>
          <w:szCs w:val="32"/>
        </w:rPr>
      </w:pPr>
      <w:r w:rsidRPr="0049583E">
        <w:rPr>
          <w:b/>
          <w:bCs/>
          <w:sz w:val="32"/>
          <w:szCs w:val="32"/>
        </w:rPr>
        <w:t xml:space="preserve">    Hora_fim TIME NOT NULL,</w:t>
      </w:r>
    </w:p>
    <w:p w14:paraId="1F8210A5" w14:textId="77777777" w:rsidR="0049583E" w:rsidRPr="0049583E" w:rsidRDefault="0049583E" w:rsidP="0049583E">
      <w:pPr>
        <w:pStyle w:val="PargrafodaLista"/>
        <w:rPr>
          <w:b/>
          <w:bCs/>
          <w:sz w:val="32"/>
          <w:szCs w:val="32"/>
        </w:rPr>
      </w:pPr>
      <w:r w:rsidRPr="0049583E">
        <w:rPr>
          <w:b/>
          <w:bCs/>
          <w:sz w:val="32"/>
          <w:szCs w:val="32"/>
        </w:rPr>
        <w:t xml:space="preserve">    Local VARCHAR(255) NOT NULL,</w:t>
      </w:r>
    </w:p>
    <w:p w14:paraId="5BC554B8" w14:textId="77777777" w:rsidR="0049583E" w:rsidRPr="0049583E" w:rsidRDefault="0049583E" w:rsidP="0049583E">
      <w:pPr>
        <w:pStyle w:val="PargrafodaLista"/>
        <w:rPr>
          <w:b/>
          <w:bCs/>
          <w:sz w:val="32"/>
          <w:szCs w:val="32"/>
        </w:rPr>
      </w:pPr>
      <w:r w:rsidRPr="0049583E">
        <w:rPr>
          <w:b/>
          <w:bCs/>
          <w:sz w:val="32"/>
          <w:szCs w:val="32"/>
        </w:rPr>
        <w:t xml:space="preserve">    Responsavel VARCHAR(100) NOT NULL</w:t>
      </w:r>
    </w:p>
    <w:p w14:paraId="3C4FFB53" w14:textId="77777777" w:rsidR="0049583E" w:rsidRPr="0049583E" w:rsidRDefault="0049583E" w:rsidP="0049583E">
      <w:pPr>
        <w:pStyle w:val="PargrafodaLista"/>
        <w:rPr>
          <w:b/>
          <w:bCs/>
          <w:sz w:val="32"/>
          <w:szCs w:val="32"/>
        </w:rPr>
      </w:pPr>
      <w:r w:rsidRPr="0049583E">
        <w:rPr>
          <w:b/>
          <w:bCs/>
          <w:sz w:val="32"/>
          <w:szCs w:val="32"/>
        </w:rPr>
        <w:t>);</w:t>
      </w:r>
    </w:p>
    <w:p w14:paraId="636968E1" w14:textId="77777777" w:rsidR="0049583E" w:rsidRPr="0049583E" w:rsidRDefault="0049583E" w:rsidP="0049583E">
      <w:pPr>
        <w:pStyle w:val="PargrafodaLista"/>
        <w:rPr>
          <w:b/>
          <w:bCs/>
          <w:sz w:val="32"/>
          <w:szCs w:val="32"/>
        </w:rPr>
      </w:pPr>
    </w:p>
    <w:p w14:paraId="5DE975C0" w14:textId="77777777" w:rsidR="0049583E" w:rsidRPr="0049583E" w:rsidRDefault="0049583E" w:rsidP="0049583E">
      <w:pPr>
        <w:pStyle w:val="PargrafodaLista"/>
        <w:rPr>
          <w:b/>
          <w:bCs/>
          <w:sz w:val="32"/>
          <w:szCs w:val="32"/>
        </w:rPr>
      </w:pPr>
      <w:r w:rsidRPr="0049583E">
        <w:rPr>
          <w:b/>
          <w:bCs/>
          <w:sz w:val="32"/>
          <w:szCs w:val="32"/>
        </w:rPr>
        <w:t>CREATE TABLE Album (</w:t>
      </w:r>
    </w:p>
    <w:p w14:paraId="605723CF" w14:textId="77777777" w:rsidR="0049583E" w:rsidRPr="0049583E" w:rsidRDefault="0049583E" w:rsidP="0049583E">
      <w:pPr>
        <w:pStyle w:val="PargrafodaLista"/>
        <w:rPr>
          <w:b/>
          <w:bCs/>
          <w:sz w:val="32"/>
          <w:szCs w:val="32"/>
        </w:rPr>
      </w:pPr>
      <w:r w:rsidRPr="0049583E">
        <w:rPr>
          <w:b/>
          <w:bCs/>
          <w:sz w:val="32"/>
          <w:szCs w:val="32"/>
        </w:rPr>
        <w:t xml:space="preserve">    ID INT AUTO_INCREMENT PRIMARY KEY,</w:t>
      </w:r>
    </w:p>
    <w:p w14:paraId="0A05ACF8" w14:textId="77777777" w:rsidR="0049583E" w:rsidRPr="0049583E" w:rsidRDefault="0049583E" w:rsidP="0049583E">
      <w:pPr>
        <w:pStyle w:val="PargrafodaLista"/>
        <w:rPr>
          <w:b/>
          <w:bCs/>
          <w:sz w:val="32"/>
          <w:szCs w:val="32"/>
        </w:rPr>
      </w:pPr>
      <w:r w:rsidRPr="0049583E">
        <w:rPr>
          <w:b/>
          <w:bCs/>
          <w:sz w:val="32"/>
          <w:szCs w:val="32"/>
        </w:rPr>
        <w:t xml:space="preserve">    Titulo TEXT NOT NULL,</w:t>
      </w:r>
    </w:p>
    <w:p w14:paraId="16C967BC" w14:textId="77777777" w:rsidR="0049583E" w:rsidRPr="0049583E" w:rsidRDefault="0049583E" w:rsidP="0049583E">
      <w:pPr>
        <w:pStyle w:val="PargrafodaLista"/>
        <w:rPr>
          <w:b/>
          <w:bCs/>
          <w:sz w:val="32"/>
          <w:szCs w:val="32"/>
        </w:rPr>
      </w:pPr>
      <w:r w:rsidRPr="0049583E">
        <w:rPr>
          <w:b/>
          <w:bCs/>
          <w:sz w:val="32"/>
          <w:szCs w:val="32"/>
        </w:rPr>
        <w:t xml:space="preserve">    Data_Upload DATE NOT NULL</w:t>
      </w:r>
    </w:p>
    <w:p w14:paraId="479D4F45" w14:textId="77777777" w:rsidR="0049583E" w:rsidRPr="0049583E" w:rsidRDefault="0049583E" w:rsidP="0049583E">
      <w:pPr>
        <w:pStyle w:val="PargrafodaLista"/>
        <w:rPr>
          <w:b/>
          <w:bCs/>
          <w:sz w:val="32"/>
          <w:szCs w:val="32"/>
        </w:rPr>
      </w:pPr>
      <w:r w:rsidRPr="0049583E">
        <w:rPr>
          <w:b/>
          <w:bCs/>
          <w:sz w:val="32"/>
          <w:szCs w:val="32"/>
        </w:rPr>
        <w:t>);</w:t>
      </w:r>
    </w:p>
    <w:p w14:paraId="78F6D7D7" w14:textId="77777777" w:rsidR="0049583E" w:rsidRPr="0049583E" w:rsidRDefault="0049583E" w:rsidP="0049583E">
      <w:pPr>
        <w:pStyle w:val="PargrafodaLista"/>
        <w:rPr>
          <w:b/>
          <w:bCs/>
          <w:sz w:val="32"/>
          <w:szCs w:val="32"/>
        </w:rPr>
      </w:pPr>
    </w:p>
    <w:p w14:paraId="30C341C7" w14:textId="77777777" w:rsidR="0049583E" w:rsidRPr="0049583E" w:rsidRDefault="0049583E" w:rsidP="0049583E">
      <w:pPr>
        <w:pStyle w:val="PargrafodaLista"/>
        <w:rPr>
          <w:b/>
          <w:bCs/>
          <w:sz w:val="32"/>
          <w:szCs w:val="32"/>
        </w:rPr>
      </w:pPr>
      <w:r w:rsidRPr="0049583E">
        <w:rPr>
          <w:b/>
          <w:bCs/>
          <w:sz w:val="32"/>
          <w:szCs w:val="32"/>
        </w:rPr>
        <w:t>CREATE TABLE Foto (</w:t>
      </w:r>
    </w:p>
    <w:p w14:paraId="4DBF2DB5" w14:textId="77777777" w:rsidR="0049583E" w:rsidRPr="0049583E" w:rsidRDefault="0049583E" w:rsidP="0049583E">
      <w:pPr>
        <w:pStyle w:val="PargrafodaLista"/>
        <w:rPr>
          <w:b/>
          <w:bCs/>
          <w:sz w:val="32"/>
          <w:szCs w:val="32"/>
        </w:rPr>
      </w:pPr>
      <w:r w:rsidRPr="0049583E">
        <w:rPr>
          <w:b/>
          <w:bCs/>
          <w:sz w:val="32"/>
          <w:szCs w:val="32"/>
        </w:rPr>
        <w:t xml:space="preserve">    ID INT AUTO_INCREMENT PRIMARY KEY,</w:t>
      </w:r>
    </w:p>
    <w:p w14:paraId="3A495E5B" w14:textId="77777777" w:rsidR="0049583E" w:rsidRPr="0049583E" w:rsidRDefault="0049583E" w:rsidP="0049583E">
      <w:pPr>
        <w:pStyle w:val="PargrafodaLista"/>
        <w:rPr>
          <w:b/>
          <w:bCs/>
          <w:sz w:val="32"/>
          <w:szCs w:val="32"/>
        </w:rPr>
      </w:pPr>
      <w:r w:rsidRPr="0049583E">
        <w:rPr>
          <w:b/>
          <w:bCs/>
          <w:sz w:val="32"/>
          <w:szCs w:val="32"/>
        </w:rPr>
        <w:t xml:space="preserve">    Titulo TEXT,</w:t>
      </w:r>
    </w:p>
    <w:p w14:paraId="2BB5AE97" w14:textId="77777777" w:rsidR="0049583E" w:rsidRPr="0049583E" w:rsidRDefault="0049583E" w:rsidP="0049583E">
      <w:pPr>
        <w:pStyle w:val="PargrafodaLista"/>
        <w:rPr>
          <w:b/>
          <w:bCs/>
          <w:sz w:val="32"/>
          <w:szCs w:val="32"/>
        </w:rPr>
      </w:pPr>
      <w:r w:rsidRPr="0049583E">
        <w:rPr>
          <w:b/>
          <w:bCs/>
          <w:sz w:val="32"/>
          <w:szCs w:val="32"/>
        </w:rPr>
        <w:t xml:space="preserve">    Imagem VARCHAR(255) NOT NULL</w:t>
      </w:r>
    </w:p>
    <w:p w14:paraId="73F78F0D" w14:textId="77777777" w:rsidR="0049583E" w:rsidRPr="0049583E" w:rsidRDefault="0049583E" w:rsidP="0049583E">
      <w:pPr>
        <w:pStyle w:val="PargrafodaLista"/>
        <w:rPr>
          <w:b/>
          <w:bCs/>
          <w:sz w:val="32"/>
          <w:szCs w:val="32"/>
        </w:rPr>
      </w:pPr>
      <w:r w:rsidRPr="0049583E">
        <w:rPr>
          <w:b/>
          <w:bCs/>
          <w:sz w:val="32"/>
          <w:szCs w:val="32"/>
        </w:rPr>
        <w:t>);</w:t>
      </w:r>
    </w:p>
    <w:p w14:paraId="7B37C866" w14:textId="77777777" w:rsidR="0049583E" w:rsidRPr="0049583E" w:rsidRDefault="0049583E" w:rsidP="0049583E">
      <w:pPr>
        <w:pStyle w:val="PargrafodaLista"/>
        <w:rPr>
          <w:b/>
          <w:bCs/>
          <w:sz w:val="32"/>
          <w:szCs w:val="32"/>
        </w:rPr>
      </w:pPr>
    </w:p>
    <w:p w14:paraId="260FF9CD" w14:textId="77777777" w:rsidR="0049583E" w:rsidRPr="0049583E" w:rsidRDefault="0049583E" w:rsidP="0049583E">
      <w:pPr>
        <w:pStyle w:val="PargrafodaLista"/>
        <w:rPr>
          <w:b/>
          <w:bCs/>
          <w:sz w:val="32"/>
          <w:szCs w:val="32"/>
        </w:rPr>
      </w:pPr>
      <w:r w:rsidRPr="0049583E">
        <w:rPr>
          <w:b/>
          <w:bCs/>
          <w:sz w:val="32"/>
          <w:szCs w:val="32"/>
        </w:rPr>
        <w:t>CREATE TABLE Workshop (</w:t>
      </w:r>
    </w:p>
    <w:p w14:paraId="4DEEF3FB" w14:textId="77777777" w:rsidR="0049583E" w:rsidRPr="0049583E" w:rsidRDefault="0049583E" w:rsidP="0049583E">
      <w:pPr>
        <w:pStyle w:val="PargrafodaLista"/>
        <w:rPr>
          <w:b/>
          <w:bCs/>
          <w:sz w:val="32"/>
          <w:szCs w:val="32"/>
        </w:rPr>
      </w:pPr>
      <w:r w:rsidRPr="0049583E">
        <w:rPr>
          <w:b/>
          <w:bCs/>
          <w:sz w:val="32"/>
          <w:szCs w:val="32"/>
        </w:rPr>
        <w:t xml:space="preserve">    ID INT AUTO_INCREMENT PRIMARY KEY,</w:t>
      </w:r>
    </w:p>
    <w:p w14:paraId="6312BB19" w14:textId="77777777" w:rsidR="0049583E" w:rsidRPr="0049583E" w:rsidRDefault="0049583E" w:rsidP="0049583E">
      <w:pPr>
        <w:pStyle w:val="PargrafodaLista"/>
        <w:rPr>
          <w:b/>
          <w:bCs/>
          <w:sz w:val="32"/>
          <w:szCs w:val="32"/>
        </w:rPr>
      </w:pPr>
      <w:r w:rsidRPr="0049583E">
        <w:rPr>
          <w:b/>
          <w:bCs/>
          <w:sz w:val="32"/>
          <w:szCs w:val="32"/>
        </w:rPr>
        <w:t xml:space="preserve">    Data DATE NOT NULL,</w:t>
      </w:r>
    </w:p>
    <w:p w14:paraId="60A0A2E5" w14:textId="77777777" w:rsidR="0049583E" w:rsidRPr="0049583E" w:rsidRDefault="0049583E" w:rsidP="0049583E">
      <w:pPr>
        <w:pStyle w:val="PargrafodaLista"/>
        <w:rPr>
          <w:b/>
          <w:bCs/>
          <w:sz w:val="32"/>
          <w:szCs w:val="32"/>
        </w:rPr>
      </w:pPr>
      <w:r w:rsidRPr="0049583E">
        <w:rPr>
          <w:b/>
          <w:bCs/>
          <w:sz w:val="32"/>
          <w:szCs w:val="32"/>
        </w:rPr>
        <w:t xml:space="preserve">    Nome_formador VARCHAR(100) NOT NULL,</w:t>
      </w:r>
    </w:p>
    <w:p w14:paraId="0D960BDA" w14:textId="77777777" w:rsidR="0049583E" w:rsidRPr="0049583E" w:rsidRDefault="0049583E" w:rsidP="0049583E">
      <w:pPr>
        <w:pStyle w:val="PargrafodaLista"/>
        <w:rPr>
          <w:b/>
          <w:bCs/>
          <w:sz w:val="32"/>
          <w:szCs w:val="32"/>
        </w:rPr>
      </w:pPr>
      <w:r w:rsidRPr="0049583E">
        <w:rPr>
          <w:b/>
          <w:bCs/>
          <w:sz w:val="32"/>
          <w:szCs w:val="32"/>
        </w:rPr>
        <w:t xml:space="preserve">    Titulo TEXT NOT NULL,</w:t>
      </w:r>
    </w:p>
    <w:p w14:paraId="505169CF" w14:textId="77777777" w:rsidR="0049583E" w:rsidRPr="0049583E" w:rsidRDefault="0049583E" w:rsidP="0049583E">
      <w:pPr>
        <w:pStyle w:val="PargrafodaLista"/>
        <w:rPr>
          <w:b/>
          <w:bCs/>
          <w:sz w:val="32"/>
          <w:szCs w:val="32"/>
        </w:rPr>
      </w:pPr>
      <w:r w:rsidRPr="0049583E">
        <w:rPr>
          <w:b/>
          <w:bCs/>
          <w:sz w:val="32"/>
          <w:szCs w:val="32"/>
        </w:rPr>
        <w:t xml:space="preserve">    Local VARCHAR(100) NOT NULL</w:t>
      </w:r>
    </w:p>
    <w:p w14:paraId="5E550C34" w14:textId="77777777" w:rsidR="0049583E" w:rsidRPr="0049583E" w:rsidRDefault="0049583E" w:rsidP="0049583E">
      <w:pPr>
        <w:pStyle w:val="PargrafodaLista"/>
        <w:rPr>
          <w:b/>
          <w:bCs/>
          <w:sz w:val="32"/>
          <w:szCs w:val="32"/>
        </w:rPr>
      </w:pPr>
      <w:r w:rsidRPr="0049583E">
        <w:rPr>
          <w:b/>
          <w:bCs/>
          <w:sz w:val="32"/>
          <w:szCs w:val="32"/>
        </w:rPr>
        <w:t>);</w:t>
      </w:r>
    </w:p>
    <w:p w14:paraId="7FC21734" w14:textId="77777777" w:rsidR="0049583E" w:rsidRPr="0049583E" w:rsidRDefault="0049583E" w:rsidP="0049583E">
      <w:pPr>
        <w:pStyle w:val="PargrafodaLista"/>
        <w:rPr>
          <w:b/>
          <w:bCs/>
          <w:sz w:val="32"/>
          <w:szCs w:val="32"/>
        </w:rPr>
      </w:pPr>
    </w:p>
    <w:p w14:paraId="540130CF" w14:textId="77777777" w:rsidR="0049583E" w:rsidRPr="0049583E" w:rsidRDefault="0049583E" w:rsidP="0049583E">
      <w:pPr>
        <w:pStyle w:val="PargrafodaLista"/>
        <w:rPr>
          <w:b/>
          <w:bCs/>
          <w:sz w:val="32"/>
          <w:szCs w:val="32"/>
        </w:rPr>
      </w:pPr>
      <w:r w:rsidRPr="0049583E">
        <w:rPr>
          <w:b/>
          <w:bCs/>
          <w:sz w:val="32"/>
          <w:szCs w:val="32"/>
        </w:rPr>
        <w:t>CREATE TABLE Feedback (</w:t>
      </w:r>
    </w:p>
    <w:p w14:paraId="4CBA460C" w14:textId="77777777" w:rsidR="0049583E" w:rsidRPr="0049583E" w:rsidRDefault="0049583E" w:rsidP="0049583E">
      <w:pPr>
        <w:pStyle w:val="PargrafodaLista"/>
        <w:rPr>
          <w:b/>
          <w:bCs/>
          <w:sz w:val="32"/>
          <w:szCs w:val="32"/>
        </w:rPr>
      </w:pPr>
      <w:r w:rsidRPr="0049583E">
        <w:rPr>
          <w:b/>
          <w:bCs/>
          <w:sz w:val="32"/>
          <w:szCs w:val="32"/>
        </w:rPr>
        <w:t xml:space="preserve">    ID INT AUTO_INCREMENT PRIMARY KEY,</w:t>
      </w:r>
    </w:p>
    <w:p w14:paraId="211E13D3" w14:textId="77777777" w:rsidR="0049583E" w:rsidRPr="0049583E" w:rsidRDefault="0049583E" w:rsidP="0049583E">
      <w:pPr>
        <w:pStyle w:val="PargrafodaLista"/>
        <w:rPr>
          <w:b/>
          <w:bCs/>
          <w:sz w:val="32"/>
          <w:szCs w:val="32"/>
        </w:rPr>
      </w:pPr>
      <w:r w:rsidRPr="0049583E">
        <w:rPr>
          <w:b/>
          <w:bCs/>
          <w:sz w:val="32"/>
          <w:szCs w:val="32"/>
        </w:rPr>
        <w:t xml:space="preserve">    ID_Estudante INT NOT NULL,</w:t>
      </w:r>
    </w:p>
    <w:p w14:paraId="19EB5AD9" w14:textId="77777777" w:rsidR="0049583E" w:rsidRPr="0049583E" w:rsidRDefault="0049583E" w:rsidP="0049583E">
      <w:pPr>
        <w:pStyle w:val="PargrafodaLista"/>
        <w:rPr>
          <w:b/>
          <w:bCs/>
          <w:sz w:val="32"/>
          <w:szCs w:val="32"/>
        </w:rPr>
      </w:pPr>
      <w:r w:rsidRPr="0049583E">
        <w:rPr>
          <w:b/>
          <w:bCs/>
          <w:sz w:val="32"/>
          <w:szCs w:val="32"/>
        </w:rPr>
        <w:t xml:space="preserve">    Nota INT NOT NULL,</w:t>
      </w:r>
    </w:p>
    <w:p w14:paraId="7508FE76" w14:textId="77777777" w:rsidR="0049583E" w:rsidRPr="0049583E" w:rsidRDefault="0049583E" w:rsidP="0049583E">
      <w:pPr>
        <w:pStyle w:val="PargrafodaLista"/>
        <w:rPr>
          <w:b/>
          <w:bCs/>
          <w:sz w:val="32"/>
          <w:szCs w:val="32"/>
        </w:rPr>
      </w:pPr>
      <w:r w:rsidRPr="0049583E">
        <w:rPr>
          <w:b/>
          <w:bCs/>
          <w:sz w:val="32"/>
          <w:szCs w:val="32"/>
        </w:rPr>
        <w:lastRenderedPageBreak/>
        <w:t xml:space="preserve">    Comentario TEXT NOT NULL,</w:t>
      </w:r>
    </w:p>
    <w:p w14:paraId="7516E794" w14:textId="77777777" w:rsidR="0049583E" w:rsidRPr="0049583E" w:rsidRDefault="0049583E" w:rsidP="0049583E">
      <w:pPr>
        <w:pStyle w:val="PargrafodaLista"/>
        <w:rPr>
          <w:b/>
          <w:bCs/>
          <w:sz w:val="32"/>
          <w:szCs w:val="32"/>
        </w:rPr>
      </w:pPr>
      <w:r w:rsidRPr="0049583E">
        <w:rPr>
          <w:b/>
          <w:bCs/>
          <w:sz w:val="32"/>
          <w:szCs w:val="32"/>
        </w:rPr>
        <w:t xml:space="preserve">    Data_feedback DATE NOT NULL,</w:t>
      </w:r>
    </w:p>
    <w:p w14:paraId="0ABF1C91" w14:textId="77777777" w:rsidR="0049583E" w:rsidRPr="0049583E" w:rsidRDefault="0049583E" w:rsidP="0049583E">
      <w:pPr>
        <w:pStyle w:val="PargrafodaLista"/>
        <w:rPr>
          <w:b/>
          <w:bCs/>
          <w:sz w:val="32"/>
          <w:szCs w:val="32"/>
        </w:rPr>
      </w:pPr>
      <w:r w:rsidRPr="0049583E">
        <w:rPr>
          <w:b/>
          <w:bCs/>
          <w:sz w:val="32"/>
          <w:szCs w:val="32"/>
        </w:rPr>
        <w:t xml:space="preserve">    FOREIGN KEY (ID_Estudante) REFERENCES Estudante(ID)</w:t>
      </w:r>
    </w:p>
    <w:p w14:paraId="60B7ADA2" w14:textId="77777777" w:rsidR="0049583E" w:rsidRPr="0049583E" w:rsidRDefault="0049583E" w:rsidP="0049583E">
      <w:pPr>
        <w:pStyle w:val="PargrafodaLista"/>
        <w:rPr>
          <w:b/>
          <w:bCs/>
          <w:sz w:val="32"/>
          <w:szCs w:val="32"/>
        </w:rPr>
      </w:pPr>
      <w:r w:rsidRPr="0049583E">
        <w:rPr>
          <w:b/>
          <w:bCs/>
          <w:sz w:val="32"/>
          <w:szCs w:val="32"/>
        </w:rPr>
        <w:t>);</w:t>
      </w:r>
    </w:p>
    <w:p w14:paraId="018CFA38" w14:textId="77777777" w:rsidR="0049583E" w:rsidRPr="0049583E" w:rsidRDefault="0049583E" w:rsidP="0049583E">
      <w:pPr>
        <w:pStyle w:val="PargrafodaLista"/>
        <w:rPr>
          <w:b/>
          <w:bCs/>
          <w:sz w:val="32"/>
          <w:szCs w:val="32"/>
        </w:rPr>
      </w:pPr>
    </w:p>
    <w:p w14:paraId="1867EC12" w14:textId="77777777" w:rsidR="0049583E" w:rsidRPr="0049583E" w:rsidRDefault="0049583E" w:rsidP="0049583E">
      <w:pPr>
        <w:pStyle w:val="PargrafodaLista"/>
        <w:rPr>
          <w:b/>
          <w:bCs/>
          <w:sz w:val="32"/>
          <w:szCs w:val="32"/>
        </w:rPr>
      </w:pPr>
      <w:r w:rsidRPr="0049583E">
        <w:rPr>
          <w:b/>
          <w:bCs/>
          <w:sz w:val="32"/>
          <w:szCs w:val="32"/>
        </w:rPr>
        <w:t>CREATE TABLE Contacto (</w:t>
      </w:r>
    </w:p>
    <w:p w14:paraId="65D82B15" w14:textId="77777777" w:rsidR="0049583E" w:rsidRPr="0049583E" w:rsidRDefault="0049583E" w:rsidP="0049583E">
      <w:pPr>
        <w:pStyle w:val="PargrafodaLista"/>
        <w:rPr>
          <w:b/>
          <w:bCs/>
          <w:sz w:val="32"/>
          <w:szCs w:val="32"/>
        </w:rPr>
      </w:pPr>
      <w:r w:rsidRPr="0049583E">
        <w:rPr>
          <w:b/>
          <w:bCs/>
          <w:sz w:val="32"/>
          <w:szCs w:val="32"/>
        </w:rPr>
        <w:t xml:space="preserve">    ID INT AUTO_INCREMENT PRIMARY KEY,</w:t>
      </w:r>
    </w:p>
    <w:p w14:paraId="30F9A0FB" w14:textId="77777777" w:rsidR="0049583E" w:rsidRPr="0049583E" w:rsidRDefault="0049583E" w:rsidP="0049583E">
      <w:pPr>
        <w:pStyle w:val="PargrafodaLista"/>
        <w:rPr>
          <w:b/>
          <w:bCs/>
          <w:sz w:val="32"/>
          <w:szCs w:val="32"/>
        </w:rPr>
      </w:pPr>
      <w:r w:rsidRPr="0049583E">
        <w:rPr>
          <w:b/>
          <w:bCs/>
          <w:sz w:val="32"/>
          <w:szCs w:val="32"/>
        </w:rPr>
        <w:t xml:space="preserve">    Email VARCHAR(100) NOT NULL,</w:t>
      </w:r>
    </w:p>
    <w:p w14:paraId="73A17EF8" w14:textId="77777777" w:rsidR="0049583E" w:rsidRPr="0049583E" w:rsidRDefault="0049583E" w:rsidP="0049583E">
      <w:pPr>
        <w:pStyle w:val="PargrafodaLista"/>
        <w:rPr>
          <w:b/>
          <w:bCs/>
          <w:sz w:val="32"/>
          <w:szCs w:val="32"/>
        </w:rPr>
      </w:pPr>
      <w:r w:rsidRPr="0049583E">
        <w:rPr>
          <w:b/>
          <w:bCs/>
          <w:sz w:val="32"/>
          <w:szCs w:val="32"/>
        </w:rPr>
        <w:t xml:space="preserve">    Nome VARCHAR(100) NOT NULL,</w:t>
      </w:r>
    </w:p>
    <w:p w14:paraId="1590DC5E" w14:textId="77777777" w:rsidR="0049583E" w:rsidRPr="0049583E" w:rsidRDefault="0049583E" w:rsidP="0049583E">
      <w:pPr>
        <w:pStyle w:val="PargrafodaLista"/>
        <w:rPr>
          <w:b/>
          <w:bCs/>
          <w:sz w:val="32"/>
          <w:szCs w:val="32"/>
        </w:rPr>
      </w:pPr>
      <w:r w:rsidRPr="0049583E">
        <w:rPr>
          <w:b/>
          <w:bCs/>
          <w:sz w:val="32"/>
          <w:szCs w:val="32"/>
        </w:rPr>
        <w:t xml:space="preserve">    Localizacao VARCHAR(255),</w:t>
      </w:r>
    </w:p>
    <w:p w14:paraId="7162C7C1" w14:textId="77777777" w:rsidR="0049583E" w:rsidRPr="0049583E" w:rsidRDefault="0049583E" w:rsidP="0049583E">
      <w:pPr>
        <w:pStyle w:val="PargrafodaLista"/>
        <w:rPr>
          <w:b/>
          <w:bCs/>
          <w:sz w:val="32"/>
          <w:szCs w:val="32"/>
        </w:rPr>
      </w:pPr>
      <w:r w:rsidRPr="0049583E">
        <w:rPr>
          <w:b/>
          <w:bCs/>
          <w:sz w:val="32"/>
          <w:szCs w:val="32"/>
        </w:rPr>
        <w:t xml:space="preserve">    Telefone VARCHAR(20)</w:t>
      </w:r>
    </w:p>
    <w:p w14:paraId="1EFE1047" w14:textId="75962D7F" w:rsidR="00260C41" w:rsidRDefault="0049583E" w:rsidP="0049583E">
      <w:pPr>
        <w:pStyle w:val="PargrafodaLista"/>
        <w:rPr>
          <w:b/>
          <w:bCs/>
          <w:sz w:val="32"/>
          <w:szCs w:val="32"/>
        </w:rPr>
      </w:pPr>
      <w:r w:rsidRPr="0049583E">
        <w:rPr>
          <w:b/>
          <w:bCs/>
          <w:sz w:val="32"/>
          <w:szCs w:val="32"/>
        </w:rPr>
        <w:t>);</w:t>
      </w:r>
    </w:p>
    <w:p w14:paraId="13C34265" w14:textId="77777777" w:rsidR="00260C41" w:rsidRDefault="00260C41" w:rsidP="00260C41">
      <w:pPr>
        <w:pStyle w:val="PargrafodaLista"/>
        <w:rPr>
          <w:b/>
          <w:bCs/>
          <w:sz w:val="32"/>
          <w:szCs w:val="32"/>
        </w:rPr>
      </w:pPr>
    </w:p>
    <w:p w14:paraId="44D6E4EC" w14:textId="77777777" w:rsidR="00260C41" w:rsidRDefault="00260C41" w:rsidP="00260C41">
      <w:pPr>
        <w:pStyle w:val="PargrafodaLista"/>
        <w:rPr>
          <w:b/>
          <w:bCs/>
          <w:sz w:val="32"/>
          <w:szCs w:val="32"/>
        </w:rPr>
      </w:pPr>
    </w:p>
    <w:p w14:paraId="03190F79" w14:textId="77777777" w:rsidR="00260C41" w:rsidRDefault="00260C41" w:rsidP="00260C41">
      <w:pPr>
        <w:pStyle w:val="PargrafodaLista"/>
        <w:rPr>
          <w:b/>
          <w:bCs/>
          <w:sz w:val="32"/>
          <w:szCs w:val="32"/>
        </w:rPr>
      </w:pPr>
    </w:p>
    <w:p w14:paraId="73735159" w14:textId="77777777" w:rsidR="00260C41" w:rsidRDefault="00260C41" w:rsidP="00260C41">
      <w:pPr>
        <w:pStyle w:val="PargrafodaLista"/>
        <w:rPr>
          <w:b/>
          <w:bCs/>
          <w:sz w:val="32"/>
          <w:szCs w:val="32"/>
        </w:rPr>
      </w:pPr>
    </w:p>
    <w:p w14:paraId="2A04AC9C" w14:textId="77777777" w:rsidR="00260C41" w:rsidRDefault="00260C41" w:rsidP="00260C41">
      <w:pPr>
        <w:pStyle w:val="PargrafodaLista"/>
        <w:rPr>
          <w:b/>
          <w:bCs/>
          <w:sz w:val="32"/>
          <w:szCs w:val="32"/>
        </w:rPr>
      </w:pPr>
    </w:p>
    <w:p w14:paraId="105EAF05" w14:textId="77777777" w:rsidR="00260C41" w:rsidRDefault="00260C41" w:rsidP="00260C41">
      <w:pPr>
        <w:pStyle w:val="PargrafodaLista"/>
        <w:rPr>
          <w:b/>
          <w:bCs/>
          <w:sz w:val="32"/>
          <w:szCs w:val="32"/>
        </w:rPr>
      </w:pPr>
    </w:p>
    <w:p w14:paraId="1B6D1E32" w14:textId="77777777" w:rsidR="00260C41" w:rsidRDefault="00260C41" w:rsidP="00260C41">
      <w:pPr>
        <w:pStyle w:val="PargrafodaLista"/>
        <w:rPr>
          <w:b/>
          <w:bCs/>
          <w:sz w:val="32"/>
          <w:szCs w:val="32"/>
        </w:rPr>
      </w:pPr>
    </w:p>
    <w:p w14:paraId="442C33AA" w14:textId="77777777" w:rsidR="00260C41" w:rsidRDefault="00260C41" w:rsidP="00260C41">
      <w:pPr>
        <w:pStyle w:val="PargrafodaLista"/>
        <w:rPr>
          <w:b/>
          <w:bCs/>
          <w:sz w:val="32"/>
          <w:szCs w:val="32"/>
        </w:rPr>
      </w:pPr>
    </w:p>
    <w:p w14:paraId="6EC6CFE1" w14:textId="77777777" w:rsidR="00260C41" w:rsidRDefault="00260C41" w:rsidP="00260C41">
      <w:pPr>
        <w:pStyle w:val="PargrafodaLista"/>
        <w:rPr>
          <w:b/>
          <w:bCs/>
          <w:sz w:val="32"/>
          <w:szCs w:val="32"/>
        </w:rPr>
      </w:pPr>
    </w:p>
    <w:p w14:paraId="5C21E3BF" w14:textId="77777777" w:rsidR="00260C41" w:rsidRDefault="00260C41" w:rsidP="00260C41">
      <w:pPr>
        <w:pStyle w:val="PargrafodaLista"/>
        <w:rPr>
          <w:b/>
          <w:bCs/>
          <w:sz w:val="32"/>
          <w:szCs w:val="32"/>
        </w:rPr>
      </w:pPr>
    </w:p>
    <w:p w14:paraId="1B2AFDB7" w14:textId="77777777" w:rsidR="00260C41" w:rsidRDefault="00260C41" w:rsidP="00260C41">
      <w:pPr>
        <w:pStyle w:val="PargrafodaLista"/>
        <w:rPr>
          <w:b/>
          <w:bCs/>
          <w:sz w:val="32"/>
          <w:szCs w:val="32"/>
        </w:rPr>
      </w:pPr>
    </w:p>
    <w:p w14:paraId="5B541B76" w14:textId="77777777" w:rsidR="00260C41" w:rsidRDefault="00260C41" w:rsidP="00260C41">
      <w:pPr>
        <w:pStyle w:val="PargrafodaLista"/>
        <w:rPr>
          <w:b/>
          <w:bCs/>
          <w:sz w:val="32"/>
          <w:szCs w:val="32"/>
        </w:rPr>
      </w:pPr>
    </w:p>
    <w:p w14:paraId="44AE70BB" w14:textId="77777777" w:rsidR="00260C41" w:rsidRDefault="00260C41" w:rsidP="00260C41">
      <w:pPr>
        <w:pStyle w:val="PargrafodaLista"/>
        <w:rPr>
          <w:b/>
          <w:bCs/>
          <w:sz w:val="32"/>
          <w:szCs w:val="32"/>
        </w:rPr>
      </w:pPr>
    </w:p>
    <w:p w14:paraId="7327A13A" w14:textId="77777777" w:rsidR="00260C41" w:rsidRDefault="00260C41" w:rsidP="00260C41">
      <w:pPr>
        <w:pStyle w:val="PargrafodaLista"/>
        <w:rPr>
          <w:b/>
          <w:bCs/>
          <w:sz w:val="32"/>
          <w:szCs w:val="32"/>
        </w:rPr>
      </w:pPr>
    </w:p>
    <w:p w14:paraId="52613278" w14:textId="77777777" w:rsidR="00260C41" w:rsidRDefault="00260C41" w:rsidP="00260C41">
      <w:pPr>
        <w:pStyle w:val="PargrafodaLista"/>
        <w:rPr>
          <w:b/>
          <w:bCs/>
          <w:sz w:val="32"/>
          <w:szCs w:val="32"/>
        </w:rPr>
      </w:pPr>
    </w:p>
    <w:p w14:paraId="75D9FDEE" w14:textId="77777777" w:rsidR="00260C41" w:rsidRDefault="00260C41" w:rsidP="00260C41">
      <w:pPr>
        <w:pStyle w:val="PargrafodaLista"/>
        <w:rPr>
          <w:b/>
          <w:bCs/>
          <w:sz w:val="32"/>
          <w:szCs w:val="32"/>
        </w:rPr>
      </w:pPr>
    </w:p>
    <w:p w14:paraId="46EF9995" w14:textId="77777777" w:rsidR="00260C41" w:rsidRPr="00100DFB" w:rsidRDefault="00260C41" w:rsidP="00100DFB">
      <w:pPr>
        <w:rPr>
          <w:b/>
          <w:bCs/>
          <w:sz w:val="32"/>
          <w:szCs w:val="32"/>
        </w:rPr>
      </w:pPr>
    </w:p>
    <w:sectPr w:rsidR="00260C41" w:rsidRPr="00100DFB" w:rsidSect="00100DFB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55BE4C" w14:textId="77777777" w:rsidR="002C5673" w:rsidRDefault="002C5673" w:rsidP="00B061A7">
      <w:pPr>
        <w:spacing w:after="0" w:line="240" w:lineRule="auto"/>
      </w:pPr>
      <w:r>
        <w:separator/>
      </w:r>
    </w:p>
  </w:endnote>
  <w:endnote w:type="continuationSeparator" w:id="0">
    <w:p w14:paraId="67FB3BDF" w14:textId="77777777" w:rsidR="002C5673" w:rsidRDefault="002C5673" w:rsidP="00B061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66939739"/>
      <w:docPartObj>
        <w:docPartGallery w:val="Page Numbers (Bottom of Page)"/>
        <w:docPartUnique/>
      </w:docPartObj>
    </w:sdtPr>
    <w:sdtEndPr/>
    <w:sdtContent>
      <w:p w14:paraId="52CE2DB7" w14:textId="77777777" w:rsidR="00E5349C" w:rsidRDefault="00E5349C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ABCB473" w14:textId="77777777" w:rsidR="00E5349C" w:rsidRDefault="00E5349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848976" w14:textId="77777777" w:rsidR="002C5673" w:rsidRDefault="002C5673" w:rsidP="00B061A7">
      <w:pPr>
        <w:spacing w:after="0" w:line="240" w:lineRule="auto"/>
      </w:pPr>
      <w:r>
        <w:separator/>
      </w:r>
    </w:p>
  </w:footnote>
  <w:footnote w:type="continuationSeparator" w:id="0">
    <w:p w14:paraId="47FD066B" w14:textId="77777777" w:rsidR="002C5673" w:rsidRDefault="002C5673" w:rsidP="00B061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5F9BC8" w14:textId="1DDFD1D6" w:rsidR="00B061A7" w:rsidRPr="00B061A7" w:rsidRDefault="00CA07E3" w:rsidP="00B061A7">
    <w:pPr>
      <w:pStyle w:val="Cabealho"/>
      <w:jc w:val="right"/>
      <w:rPr>
        <w:b/>
        <w:bCs/>
      </w:rPr>
    </w:pPr>
    <w:r>
      <w:rPr>
        <w:b/>
        <w:bCs/>
      </w:rPr>
      <w:t xml:space="preserve">Base Dados </w:t>
    </w:r>
    <w:r w:rsidR="00C43EED">
      <w:rPr>
        <w:b/>
        <w:bCs/>
      </w:rPr>
      <w:t xml:space="preserve">Ginásio Académico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A6F7B"/>
    <w:multiLevelType w:val="hybridMultilevel"/>
    <w:tmpl w:val="FD32FD4C"/>
    <w:lvl w:ilvl="0" w:tplc="08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80280"/>
    <w:multiLevelType w:val="hybridMultilevel"/>
    <w:tmpl w:val="0BA4F3B2"/>
    <w:lvl w:ilvl="0" w:tplc="08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39467D"/>
    <w:multiLevelType w:val="hybridMultilevel"/>
    <w:tmpl w:val="0BA4F3B2"/>
    <w:lvl w:ilvl="0" w:tplc="08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034AFF"/>
    <w:multiLevelType w:val="hybridMultilevel"/>
    <w:tmpl w:val="D4EAC90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300829"/>
    <w:multiLevelType w:val="hybridMultilevel"/>
    <w:tmpl w:val="5038DDD6"/>
    <w:lvl w:ilvl="0" w:tplc="D688B168">
      <w:start w:val="1"/>
      <w:numFmt w:val="decimal"/>
      <w:pStyle w:val="titulo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9014466">
    <w:abstractNumId w:val="3"/>
  </w:num>
  <w:num w:numId="2" w16cid:durableId="113521184">
    <w:abstractNumId w:val="0"/>
  </w:num>
  <w:num w:numId="3" w16cid:durableId="1282565323">
    <w:abstractNumId w:val="4"/>
  </w:num>
  <w:num w:numId="4" w16cid:durableId="666900989">
    <w:abstractNumId w:val="2"/>
  </w:num>
  <w:num w:numId="5" w16cid:durableId="2577581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673"/>
    <w:rsid w:val="000A6C40"/>
    <w:rsid w:val="00100DFB"/>
    <w:rsid w:val="0018673C"/>
    <w:rsid w:val="00196497"/>
    <w:rsid w:val="001A33E3"/>
    <w:rsid w:val="001A5192"/>
    <w:rsid w:val="001F4323"/>
    <w:rsid w:val="0022460E"/>
    <w:rsid w:val="00260C41"/>
    <w:rsid w:val="002C5673"/>
    <w:rsid w:val="00301872"/>
    <w:rsid w:val="00365992"/>
    <w:rsid w:val="003D1556"/>
    <w:rsid w:val="00422941"/>
    <w:rsid w:val="0049583E"/>
    <w:rsid w:val="0058087E"/>
    <w:rsid w:val="00624AAD"/>
    <w:rsid w:val="006F1026"/>
    <w:rsid w:val="007A03FB"/>
    <w:rsid w:val="007A3042"/>
    <w:rsid w:val="007D55EA"/>
    <w:rsid w:val="00872C58"/>
    <w:rsid w:val="0087448D"/>
    <w:rsid w:val="008D0ACF"/>
    <w:rsid w:val="00902224"/>
    <w:rsid w:val="009B4A25"/>
    <w:rsid w:val="009C3EB5"/>
    <w:rsid w:val="00A2671C"/>
    <w:rsid w:val="00AD4781"/>
    <w:rsid w:val="00AF1A72"/>
    <w:rsid w:val="00AF5F5B"/>
    <w:rsid w:val="00B0325D"/>
    <w:rsid w:val="00B061A7"/>
    <w:rsid w:val="00C43EED"/>
    <w:rsid w:val="00CA07E3"/>
    <w:rsid w:val="00CB3414"/>
    <w:rsid w:val="00CC1170"/>
    <w:rsid w:val="00CC23FC"/>
    <w:rsid w:val="00D1323C"/>
    <w:rsid w:val="00D143B2"/>
    <w:rsid w:val="00D7767B"/>
    <w:rsid w:val="00E5349C"/>
    <w:rsid w:val="00E865FA"/>
    <w:rsid w:val="00EF4F4D"/>
    <w:rsid w:val="00F00985"/>
    <w:rsid w:val="00F05BEB"/>
    <w:rsid w:val="00F37974"/>
    <w:rsid w:val="00FF0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283200"/>
  <w15:chartTrackingRefBased/>
  <w15:docId w15:val="{9AB28E8F-1611-466B-9449-3FD57E42A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767B"/>
    <w:rPr>
      <w:noProof/>
    </w:rPr>
  </w:style>
  <w:style w:type="paragraph" w:styleId="Ttulo1">
    <w:name w:val="heading 1"/>
    <w:basedOn w:val="Normal"/>
    <w:next w:val="Normal"/>
    <w:link w:val="Ttulo1Carter"/>
    <w:uiPriority w:val="9"/>
    <w:qFormat/>
    <w:rsid w:val="009022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link w:val="PargrafodaListaCarter"/>
    <w:uiPriority w:val="34"/>
    <w:qFormat/>
    <w:rsid w:val="007A3042"/>
    <w:pPr>
      <w:ind w:left="720"/>
      <w:contextualSpacing/>
    </w:pPr>
  </w:style>
  <w:style w:type="table" w:styleId="TabelacomGrelha">
    <w:name w:val="Table Grid"/>
    <w:basedOn w:val="Tabelanormal"/>
    <w:uiPriority w:val="39"/>
    <w:rsid w:val="008744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arter"/>
    <w:uiPriority w:val="99"/>
    <w:unhideWhenUsed/>
    <w:rsid w:val="00B061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061A7"/>
  </w:style>
  <w:style w:type="paragraph" w:styleId="Rodap">
    <w:name w:val="footer"/>
    <w:basedOn w:val="Normal"/>
    <w:link w:val="RodapCarter"/>
    <w:uiPriority w:val="99"/>
    <w:unhideWhenUsed/>
    <w:rsid w:val="00B061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061A7"/>
  </w:style>
  <w:style w:type="paragraph" w:styleId="SemEspaamento">
    <w:name w:val="No Spacing"/>
    <w:link w:val="SemEspaamentoCarter"/>
    <w:uiPriority w:val="1"/>
    <w:qFormat/>
    <w:rsid w:val="00100DFB"/>
    <w:pPr>
      <w:spacing w:after="0" w:line="240" w:lineRule="auto"/>
    </w:pPr>
    <w:rPr>
      <w:rFonts w:eastAsiaTheme="minorEastAsia"/>
      <w:lang w:val="en-US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100DFB"/>
    <w:rPr>
      <w:rFonts w:eastAsiaTheme="minorEastAsia"/>
      <w:lang w:val="en-US"/>
    </w:rPr>
  </w:style>
  <w:style w:type="paragraph" w:customStyle="1" w:styleId="titulo">
    <w:name w:val="titulo"/>
    <w:basedOn w:val="PargrafodaLista"/>
    <w:link w:val="tituloChar"/>
    <w:qFormat/>
    <w:rsid w:val="007D55EA"/>
    <w:pPr>
      <w:numPr>
        <w:numId w:val="3"/>
      </w:numPr>
    </w:pPr>
    <w:rPr>
      <w:b/>
      <w:bCs/>
      <w:sz w:val="28"/>
      <w:szCs w:val="28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902224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PargrafodaListaCarter">
    <w:name w:val="Parágrafo da Lista Caráter"/>
    <w:basedOn w:val="Tipodeletrapredefinidodopargrafo"/>
    <w:link w:val="PargrafodaLista"/>
    <w:uiPriority w:val="34"/>
    <w:rsid w:val="007D55EA"/>
    <w:rPr>
      <w:noProof/>
    </w:rPr>
  </w:style>
  <w:style w:type="character" w:customStyle="1" w:styleId="tituloChar">
    <w:name w:val="titulo Char"/>
    <w:basedOn w:val="PargrafodaListaCarter"/>
    <w:link w:val="titulo"/>
    <w:rsid w:val="007D55EA"/>
    <w:rPr>
      <w:b/>
      <w:bCs/>
      <w:noProof/>
      <w:sz w:val="28"/>
      <w:szCs w:val="28"/>
    </w:rPr>
  </w:style>
  <w:style w:type="paragraph" w:styleId="Cabealhodondice">
    <w:name w:val="TOC Heading"/>
    <w:basedOn w:val="Ttulo1"/>
    <w:next w:val="Normal"/>
    <w:uiPriority w:val="39"/>
    <w:unhideWhenUsed/>
    <w:qFormat/>
    <w:rsid w:val="00902224"/>
    <w:pPr>
      <w:outlineLvl w:val="9"/>
    </w:pPr>
    <w:rPr>
      <w:noProof w:val="0"/>
      <w:lang w:val="en-US"/>
    </w:rPr>
  </w:style>
  <w:style w:type="paragraph" w:styleId="ndice1">
    <w:name w:val="toc 1"/>
    <w:basedOn w:val="Normal"/>
    <w:next w:val="Normal"/>
    <w:autoRedefine/>
    <w:uiPriority w:val="39"/>
    <w:unhideWhenUsed/>
    <w:rsid w:val="00902224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90222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75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2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8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9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2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0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0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1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74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5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8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0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33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0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0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1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7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2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96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8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44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3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6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21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8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1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23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9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99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44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34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63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7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55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1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2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67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6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8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1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rom\Downloads\modelo_BD_proje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EC74DF15733D48EA99B45BD04873DCF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824D671-87B8-41AA-98E4-7A4D9351B5F2}"/>
      </w:docPartPr>
      <w:docPartBody>
        <w:p w:rsidR="004C181A" w:rsidRDefault="004C181A">
          <w:pPr>
            <w:pStyle w:val="EC74DF15733D48EA99B45BD04873DCFA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5B50A3789D57445AAAB4C02BFC1F385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B6E01D9-111E-40AA-A799-665E98136FB6}"/>
      </w:docPartPr>
      <w:docPartBody>
        <w:p w:rsidR="004C181A" w:rsidRDefault="004C181A">
          <w:pPr>
            <w:pStyle w:val="5B50A3789D57445AAAB4C02BFC1F385A"/>
          </w:pPr>
          <w:r>
            <w:rPr>
              <w:color w:val="156082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81A"/>
    <w:rsid w:val="0022460E"/>
    <w:rsid w:val="004C1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PT" w:eastAsia="pt-PT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C74DF15733D48EA99B45BD04873DCFA">
    <w:name w:val="EC74DF15733D48EA99B45BD04873DCFA"/>
  </w:style>
  <w:style w:type="paragraph" w:customStyle="1" w:styleId="5B50A3789D57445AAAB4C02BFC1F385A">
    <w:name w:val="5B50A3789D57445AAAB4C02BFC1F385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2025-05-01T00:00:00</PublishDate>
  <Abstract/>
  <CompanyAddress>Claúdia Pinto, Bruna Louro, Victória Martins, Samuel , Micael e Rodrigo Dinis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D74DACD-F4DA-407C-86F8-46964C1CC0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modelo_BD_projeto.dotx</Template>
  <TotalTime>2</TotalTime>
  <Pages>13</Pages>
  <Words>1338</Words>
  <Characters>7229</Characters>
  <Application>Microsoft Office Word</Application>
  <DocSecurity>0</DocSecurity>
  <Lines>60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ginásio ACADÉMICO</vt:lpstr>
      <vt:lpstr/>
    </vt:vector>
  </TitlesOfParts>
  <Company>Ginásio académico</Company>
  <LinksUpToDate>false</LinksUpToDate>
  <CharactersWithSpaces>8550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ginásio ACADÉMICO</dc:title>
  <dc:subject>Base de Dados</dc:subject>
  <dc:creator>virom</dc:creator>
  <cp:keywords/>
  <dc:description/>
  <cp:lastModifiedBy>Victoria Martins</cp:lastModifiedBy>
  <cp:revision>2</cp:revision>
  <dcterms:created xsi:type="dcterms:W3CDTF">2025-05-02T20:19:00Z</dcterms:created>
  <dcterms:modified xsi:type="dcterms:W3CDTF">2025-05-02T20:19:00Z</dcterms:modified>
</cp:coreProperties>
</file>